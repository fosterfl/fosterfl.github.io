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671"/>
        <w:gridCol w:w="1735"/>
        <w:gridCol w:w="1705"/>
        <w:gridCol w:w="421"/>
        <w:gridCol w:w="6268"/>
      </w:tblGrid>
      <w:tr w:rsidR="00F52EAA" w:rsidRPr="00834864" w14:paraId="713D910A" w14:textId="77777777" w:rsidTr="002F0953">
        <w:tc>
          <w:tcPr>
            <w:tcW w:w="2404" w:type="dxa"/>
            <w:gridSpan w:val="2"/>
            <w:vMerge w:val="restart"/>
          </w:tcPr>
          <w:p w14:paraId="079B2A2F" w14:textId="01F91F6F" w:rsidR="00F52EAA" w:rsidRPr="00834864" w:rsidRDefault="00F52EAA" w:rsidP="004B4147">
            <w:pPr>
              <w:pStyle w:val="Logo"/>
            </w:pPr>
          </w:p>
        </w:tc>
        <w:tc>
          <w:tcPr>
            <w:tcW w:w="8386" w:type="dxa"/>
            <w:gridSpan w:val="3"/>
          </w:tcPr>
          <w:p w14:paraId="66AE0F4F" w14:textId="7B874F63" w:rsidR="00F52EAA" w:rsidRPr="00834864" w:rsidRDefault="00F52EAA" w:rsidP="004B4147">
            <w:pPr>
              <w:pStyle w:val="Title"/>
            </w:pPr>
            <w:r w:rsidRPr="00834864">
              <w:t>Felicity</w:t>
            </w:r>
          </w:p>
          <w:p w14:paraId="3E8E396B" w14:textId="6BEC24E5" w:rsidR="00F52EAA" w:rsidRPr="00834864" w:rsidRDefault="00F52EAA" w:rsidP="00A21AF8">
            <w:pPr>
              <w:pStyle w:val="Subtitle"/>
            </w:pPr>
            <w:r w:rsidRPr="00834864">
              <w:t>FOSTER-CARTY</w:t>
            </w:r>
          </w:p>
        </w:tc>
      </w:tr>
      <w:tr w:rsidR="00F52EAA" w:rsidRPr="00834864" w14:paraId="18645FFB" w14:textId="77777777" w:rsidTr="002F0953">
        <w:tc>
          <w:tcPr>
            <w:tcW w:w="2404" w:type="dxa"/>
            <w:gridSpan w:val="2"/>
            <w:vMerge/>
          </w:tcPr>
          <w:p w14:paraId="61F21E4C" w14:textId="77777777" w:rsidR="00F52EAA" w:rsidRPr="00834864" w:rsidRDefault="00F52EAA" w:rsidP="000161E1"/>
        </w:tc>
        <w:tc>
          <w:tcPr>
            <w:tcW w:w="8386" w:type="dxa"/>
            <w:gridSpan w:val="3"/>
          </w:tcPr>
          <w:p w14:paraId="20813895" w14:textId="39FC95B6" w:rsidR="00F52EAA" w:rsidRPr="00834864" w:rsidRDefault="00AD6757" w:rsidP="00A21AF8">
            <w:pPr>
              <w:pStyle w:val="Jobtitle"/>
            </w:pPr>
            <w:r w:rsidRPr="00834864">
              <w:t>LOGISTICIAN</w:t>
            </w:r>
          </w:p>
        </w:tc>
      </w:tr>
      <w:tr w:rsidR="007772B1" w:rsidRPr="00834864" w14:paraId="5C12C2A4" w14:textId="77777777" w:rsidTr="002F0953">
        <w:trPr>
          <w:trHeight w:val="720"/>
        </w:trPr>
        <w:tc>
          <w:tcPr>
            <w:tcW w:w="2404" w:type="dxa"/>
            <w:gridSpan w:val="2"/>
          </w:tcPr>
          <w:p w14:paraId="5DC2EE55" w14:textId="77777777" w:rsidR="007772B1" w:rsidRPr="00834864" w:rsidRDefault="007772B1" w:rsidP="00A21AF8"/>
        </w:tc>
        <w:tc>
          <w:tcPr>
            <w:tcW w:w="8386" w:type="dxa"/>
            <w:gridSpan w:val="3"/>
          </w:tcPr>
          <w:p w14:paraId="1A3E1E07" w14:textId="77777777" w:rsidR="007772B1" w:rsidRPr="00834864" w:rsidRDefault="007772B1" w:rsidP="00A21AF8">
            <w:pPr>
              <w:pStyle w:val="Jobtitle"/>
            </w:pPr>
          </w:p>
        </w:tc>
      </w:tr>
      <w:tr w:rsidR="00736F93" w:rsidRPr="00834864" w14:paraId="718929E4" w14:textId="77777777" w:rsidTr="002F0953">
        <w:tc>
          <w:tcPr>
            <w:tcW w:w="671" w:type="dxa"/>
            <w:vAlign w:val="center"/>
          </w:tcPr>
          <w:p w14:paraId="56C1EE16" w14:textId="1804386B" w:rsidR="00736F93" w:rsidRPr="00834864" w:rsidRDefault="00736F93" w:rsidP="00736F93">
            <w:pPr>
              <w:pStyle w:val="Contact"/>
            </w:pPr>
            <w:r w:rsidRPr="00834864">
              <w:rPr>
                <w:noProof/>
              </w:rPr>
              <mc:AlternateContent>
                <mc:Choice Requires="wpg">
                  <w:drawing>
                    <wp:inline distT="0" distB="0" distL="0" distR="0" wp14:anchorId="74F51910" wp14:editId="79CF83DA">
                      <wp:extent cx="213066" cy="213066"/>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83197" y="2724555"/>
                                  <a:ext cx="78455" cy="116847"/>
                                </a:xfrm>
                                <a:prstGeom prst="rect">
                                  <a:avLst/>
                                </a:prstGeom>
                              </pic:spPr>
                            </pic:pic>
                          </wpg:wgp>
                        </a:graphicData>
                      </a:graphic>
                    </wp:inline>
                  </w:drawing>
                </mc:Choice>
                <mc:Fallback>
                  <w:pict>
                    <v:group w14:anchorId="1C9F9220" id="Group 140" o:spid="_x0000_s1026" alt="Icon Location" style="width:16.8pt;height:16.8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">
                      <v:rect id="Rectangle 141" o:spid="_x0000_s1027"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">
                        <v:imagedata r:id="rId13" o:title="Icon Location"/>
                      </v:shape>
                      <w10:anchorlock/>
                    </v:group>
                  </w:pict>
                </mc:Fallback>
              </mc:AlternateContent>
            </w:r>
          </w:p>
        </w:tc>
        <w:tc>
          <w:tcPr>
            <w:tcW w:w="3436" w:type="dxa"/>
            <w:gridSpan w:val="2"/>
            <w:vAlign w:val="center"/>
          </w:tcPr>
          <w:p w14:paraId="68D79A08" w14:textId="0A332766" w:rsidR="00736F93" w:rsidRPr="00834864" w:rsidRDefault="00AD6757" w:rsidP="00736F93">
            <w:pPr>
              <w:pStyle w:val="Contact"/>
            </w:pPr>
            <w:r w:rsidRPr="00834864">
              <w:t>Paris region, France</w:t>
            </w:r>
          </w:p>
        </w:tc>
        <w:tc>
          <w:tcPr>
            <w:tcW w:w="421" w:type="dxa"/>
          </w:tcPr>
          <w:p w14:paraId="323D0F28" w14:textId="77777777" w:rsidR="00736F93" w:rsidRPr="00834864" w:rsidRDefault="00736F93" w:rsidP="00736F93"/>
        </w:tc>
        <w:tc>
          <w:tcPr>
            <w:tcW w:w="6262" w:type="dxa"/>
          </w:tcPr>
          <w:p w14:paraId="6B7B3ABC" w14:textId="1DF05CFB" w:rsidR="00736F93" w:rsidRPr="00834864" w:rsidRDefault="00AD6757" w:rsidP="00736F93">
            <w:pPr>
              <w:pStyle w:val="Heading1"/>
            </w:pPr>
            <w:r w:rsidRPr="00834864">
              <w:t>BIOGRAPHY</w:t>
            </w:r>
          </w:p>
        </w:tc>
      </w:tr>
      <w:tr w:rsidR="00064474" w:rsidRPr="00834864" w14:paraId="7BC9022D" w14:textId="77777777" w:rsidTr="002F0953">
        <w:tc>
          <w:tcPr>
            <w:tcW w:w="671" w:type="dxa"/>
            <w:vAlign w:val="center"/>
          </w:tcPr>
          <w:p w14:paraId="361909BD" w14:textId="77777777" w:rsidR="00064474" w:rsidRPr="00834864" w:rsidRDefault="00064474" w:rsidP="00BF0DAF">
            <w:pPr>
              <w:pStyle w:val="Contact"/>
            </w:pPr>
            <w:r w:rsidRPr="00834864">
              <w:rPr>
                <w:noProof/>
              </w:rPr>
              <mc:AlternateContent>
                <mc:Choice Requires="wpg">
                  <w:drawing>
                    <wp:inline distT="0" distB="0" distL="0" distR="0" wp14:anchorId="531C2C42" wp14:editId="7ADACE6B">
                      <wp:extent cx="213066" cy="213066"/>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71761" y="2472564"/>
                                  <a:ext cx="97024" cy="74847"/>
                                </a:xfrm>
                                <a:prstGeom prst="rect">
                                  <a:avLst/>
                                </a:prstGeom>
                              </pic:spPr>
                            </pic:pic>
                          </wpg:wgp>
                        </a:graphicData>
                      </a:graphic>
                    </wp:inline>
                  </w:drawing>
                </mc:Choice>
                <mc:Fallback>
                  <w:pict>
                    <v:group w14:anchorId="6BA7D771" id="Group 137" o:spid="_x0000_s1026" alt="Icon Email" style="width:16.8pt;height:16.8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">
                        <v:imagedata r:id="rId16" o:title="Icon Email"/>
                      </v:shape>
                      <w10:anchorlock/>
                    </v:group>
                  </w:pict>
                </mc:Fallback>
              </mc:AlternateContent>
            </w:r>
          </w:p>
        </w:tc>
        <w:tc>
          <w:tcPr>
            <w:tcW w:w="3436" w:type="dxa"/>
            <w:gridSpan w:val="2"/>
            <w:vAlign w:val="center"/>
          </w:tcPr>
          <w:p w14:paraId="79975F83" w14:textId="27D10FDB" w:rsidR="00064474" w:rsidRPr="00834864" w:rsidRDefault="00A46775" w:rsidP="00BF0DAF">
            <w:pPr>
              <w:pStyle w:val="Contact"/>
            </w:pPr>
            <w:r w:rsidRPr="00834864">
              <w:t>foster.felicity@gmail.com</w:t>
            </w:r>
          </w:p>
        </w:tc>
        <w:tc>
          <w:tcPr>
            <w:tcW w:w="421" w:type="dxa"/>
          </w:tcPr>
          <w:p w14:paraId="3F382C36" w14:textId="77777777" w:rsidR="00064474" w:rsidRPr="00834864" w:rsidRDefault="00064474" w:rsidP="00BF0DAF"/>
        </w:tc>
        <w:tc>
          <w:tcPr>
            <w:tcW w:w="6262" w:type="dxa"/>
            <w:vMerge w:val="restart"/>
          </w:tcPr>
          <w:p w14:paraId="6904E4C3" w14:textId="5890F8EC" w:rsidR="00064474" w:rsidRPr="00834864" w:rsidRDefault="00A12C7B" w:rsidP="007D54F1">
            <w:pPr>
              <w:pStyle w:val="Introduction"/>
              <w:spacing w:after="0"/>
              <w:rPr>
                <w:sz w:val="23"/>
                <w:szCs w:val="23"/>
                <w:lang w:val="en-US"/>
              </w:rPr>
            </w:pPr>
            <w:r>
              <w:rPr>
                <w:sz w:val="23"/>
                <w:szCs w:val="23"/>
                <w:lang w:val="en-US"/>
              </w:rPr>
              <w:t>In continuing my education</w:t>
            </w:r>
            <w:r w:rsidR="006E0F22" w:rsidRPr="00834864">
              <w:rPr>
                <w:sz w:val="23"/>
                <w:szCs w:val="23"/>
                <w:lang w:val="en-US"/>
              </w:rPr>
              <w:t xml:space="preserve">, I have finished a certification in humanitarian logistics to reinforce my knowledge in the field of humanitarian work. My previous professional experiences, combined with this certification, led me to pursue work in this field to apply my logistical skills for a better world. </w:t>
            </w:r>
          </w:p>
        </w:tc>
      </w:tr>
      <w:tr w:rsidR="00064474" w:rsidRPr="00834864" w14:paraId="77A53F70" w14:textId="77777777" w:rsidTr="002F0953">
        <w:trPr>
          <w:trHeight w:val="432"/>
        </w:trPr>
        <w:tc>
          <w:tcPr>
            <w:tcW w:w="671" w:type="dxa"/>
            <w:vAlign w:val="center"/>
          </w:tcPr>
          <w:p w14:paraId="6965636B" w14:textId="2DC00B04" w:rsidR="00064474" w:rsidRPr="00834864" w:rsidRDefault="00064474" w:rsidP="00936E8D">
            <w:pPr>
              <w:pStyle w:val="Contact"/>
            </w:pPr>
            <w:r w:rsidRPr="00834864">
              <w:rPr>
                <w:noProof/>
              </w:rPr>
              <mc:AlternateContent>
                <mc:Choice Requires="wpg">
                  <w:drawing>
                    <wp:inline distT="0" distB="0" distL="0" distR="0" wp14:anchorId="3B735719" wp14:editId="3DB0F3B7">
                      <wp:extent cx="213066" cy="213066"/>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54464" y="2988480"/>
                                  <a:ext cx="135920" cy="135920"/>
                                </a:xfrm>
                                <a:prstGeom prst="rect">
                                  <a:avLst/>
                                </a:prstGeom>
                              </pic:spPr>
                            </pic:pic>
                          </wpg:wgp>
                        </a:graphicData>
                      </a:graphic>
                    </wp:inline>
                  </w:drawing>
                </mc:Choice>
                <mc:Fallback>
                  <w:pict>
                    <v:group w14:anchorId="6548BAF5" id="Group 143" o:spid="_x0000_s1026" alt="Icon LinkedIn" style="width:16.8pt;height:16.8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">
                      <v:rect id="Rectangle 144" o:spid="_x0000_s1027"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">
                        <v:imagedata r:id="rId19" o:title="Call center"/>
                      </v:shape>
                      <w10:anchorlock/>
                    </v:group>
                  </w:pict>
                </mc:Fallback>
              </mc:AlternateContent>
            </w:r>
          </w:p>
        </w:tc>
        <w:tc>
          <w:tcPr>
            <w:tcW w:w="3436" w:type="dxa"/>
            <w:gridSpan w:val="2"/>
            <w:vAlign w:val="center"/>
          </w:tcPr>
          <w:p w14:paraId="71A3EF70" w14:textId="33391EF5" w:rsidR="00064474" w:rsidRPr="00834864" w:rsidRDefault="00000000" w:rsidP="00936E8D">
            <w:pPr>
              <w:pStyle w:val="Contact"/>
            </w:pPr>
            <w:hyperlink r:id="rId20" w:history="1">
              <w:r w:rsidR="00A46775" w:rsidRPr="00834864">
                <w:rPr>
                  <w:rStyle w:val="Hyperlink"/>
                  <w:sz w:val="16"/>
                  <w:szCs w:val="12"/>
                </w:rPr>
                <w:t>https://www.linkedin.com/in/felicityfoster/</w:t>
              </w:r>
            </w:hyperlink>
          </w:p>
        </w:tc>
        <w:tc>
          <w:tcPr>
            <w:tcW w:w="421" w:type="dxa"/>
          </w:tcPr>
          <w:p w14:paraId="39258749" w14:textId="77777777" w:rsidR="00064474" w:rsidRPr="00834864" w:rsidRDefault="00064474" w:rsidP="00936E8D"/>
        </w:tc>
        <w:tc>
          <w:tcPr>
            <w:tcW w:w="6262" w:type="dxa"/>
            <w:vMerge/>
          </w:tcPr>
          <w:p w14:paraId="45EB86F5" w14:textId="40F1AD2B" w:rsidR="00064474" w:rsidRPr="00834864" w:rsidRDefault="00064474" w:rsidP="00936E8D"/>
        </w:tc>
      </w:tr>
      <w:tr w:rsidR="00064474" w:rsidRPr="00834864" w14:paraId="4A255B50" w14:textId="77777777" w:rsidTr="002F0953">
        <w:tc>
          <w:tcPr>
            <w:tcW w:w="671" w:type="dxa"/>
            <w:vAlign w:val="center"/>
          </w:tcPr>
          <w:p w14:paraId="197FB51C" w14:textId="74F0EBC3" w:rsidR="00064474" w:rsidRPr="00834864" w:rsidRDefault="00064474" w:rsidP="00936E8D">
            <w:pPr>
              <w:pStyle w:val="Contact"/>
            </w:pPr>
            <w:r w:rsidRPr="00834864">
              <w:rPr>
                <w:noProof/>
              </w:rPr>
              <mc:AlternateContent>
                <mc:Choice Requires="wpg">
                  <w:drawing>
                    <wp:inline distT="0" distB="0" distL="0" distR="0" wp14:anchorId="59919784" wp14:editId="416E9093">
                      <wp:extent cx="213066" cy="213066"/>
                      <wp:effectExtent l="0" t="0" r="0" b="0"/>
                      <wp:docPr id="150" name="Group 150" descr="Icon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51" name="Rectangle 15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Link"/>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540193" y="3521134"/>
                                  <a:ext cx="164463" cy="164463"/>
                                </a:xfrm>
                                <a:prstGeom prst="rect">
                                  <a:avLst/>
                                </a:prstGeom>
                              </pic:spPr>
                            </pic:pic>
                          </wpg:wgp>
                        </a:graphicData>
                      </a:graphic>
                    </wp:inline>
                  </w:drawing>
                </mc:Choice>
                <mc:Fallback>
                  <w:pict>
                    <v:group w14:anchorId="1B63647E" id="Group 150" o:spid="_x0000_s1026" alt="Icon Website" style="width:16.8pt;height:16.8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">
                      <v:rect id="Rectangle 151" o:spid="_x0000_s1027"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i3wwAAANwAAAAPAAAAZHJzL2Rvd25yZXYueG1sRE9Na8JA&#10;EL0X/A/LCL3VjUqr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LGCIt8MAAADcAAAADwAA&#10;AAAAAAAAAAAAAAAHAgAAZHJzL2Rvd25yZXYueG1sUEsFBgAAAAADAAMAtwAAAPcCAAAAAA==&#10;" fillcolor="#1d3251 [3204]" stroked="f" strokeweight="1pt">
                        <o:lock v:ext="edit" aspectratio="t"/>
                      </v:rect>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">
                        <v:imagedata r:id="rId23" o:title="Link"/>
                      </v:shape>
                      <w10:anchorlock/>
                    </v:group>
                  </w:pict>
                </mc:Fallback>
              </mc:AlternateContent>
            </w:r>
          </w:p>
        </w:tc>
        <w:tc>
          <w:tcPr>
            <w:tcW w:w="3436" w:type="dxa"/>
            <w:gridSpan w:val="2"/>
            <w:vAlign w:val="center"/>
          </w:tcPr>
          <w:p w14:paraId="5353ABBE" w14:textId="76BE21B7" w:rsidR="00064474" w:rsidRPr="00657C99" w:rsidRDefault="00657C99" w:rsidP="00936E8D">
            <w:pPr>
              <w:pStyle w:val="Contact"/>
              <w:rPr>
                <w:sz w:val="16"/>
                <w:szCs w:val="16"/>
              </w:rPr>
            </w:pPr>
            <w:hyperlink r:id="rId24" w:history="1">
              <w:r w:rsidRPr="00657C99">
                <w:rPr>
                  <w:rStyle w:val="Hyperlink"/>
                  <w:sz w:val="16"/>
                  <w:szCs w:val="16"/>
                </w:rPr>
                <w:t>https://fosterfl.github.io/</w:t>
              </w:r>
            </w:hyperlink>
          </w:p>
        </w:tc>
        <w:tc>
          <w:tcPr>
            <w:tcW w:w="421" w:type="dxa"/>
          </w:tcPr>
          <w:p w14:paraId="4BF0772F" w14:textId="77777777" w:rsidR="00064474" w:rsidRPr="00834864" w:rsidRDefault="00064474" w:rsidP="00936E8D"/>
        </w:tc>
        <w:tc>
          <w:tcPr>
            <w:tcW w:w="6262" w:type="dxa"/>
            <w:vMerge/>
          </w:tcPr>
          <w:p w14:paraId="54187AA1" w14:textId="64BDEA73" w:rsidR="00064474" w:rsidRPr="00834864" w:rsidRDefault="00064474" w:rsidP="00936E8D"/>
        </w:tc>
      </w:tr>
      <w:tr w:rsidR="003C77C8" w:rsidRPr="00834864" w14:paraId="7755DB7D" w14:textId="77777777" w:rsidTr="007D54F1">
        <w:trPr>
          <w:trHeight w:val="486"/>
        </w:trPr>
        <w:tc>
          <w:tcPr>
            <w:tcW w:w="4107" w:type="dxa"/>
            <w:gridSpan w:val="3"/>
            <w:vMerge w:val="restart"/>
          </w:tcPr>
          <w:p w14:paraId="49F077BF" w14:textId="5D3557D2" w:rsidR="003C77C8" w:rsidRPr="00834864" w:rsidRDefault="008C4966" w:rsidP="003C77C8">
            <w:pPr>
              <w:pStyle w:val="Heading1"/>
            </w:pPr>
            <w:r>
              <w:br/>
            </w:r>
            <w:r w:rsidR="003C77C8" w:rsidRPr="00834864">
              <w:t>Certifications</w:t>
            </w:r>
          </w:p>
          <w:p w14:paraId="63802713" w14:textId="6904F0C0" w:rsidR="00572533" w:rsidRPr="00834864" w:rsidRDefault="00AD6757" w:rsidP="00572533">
            <w:pPr>
              <w:spacing w:after="0"/>
              <w:rPr>
                <w:rStyle w:val="Heading2Char"/>
              </w:rPr>
            </w:pPr>
            <w:r w:rsidRPr="00834864">
              <w:rPr>
                <w:rStyle w:val="Heading2Char"/>
              </w:rPr>
              <w:t>Humanitarian Logistics Certification</w:t>
            </w:r>
            <w:r w:rsidR="003C77C8" w:rsidRPr="00834864">
              <w:rPr>
                <w:rStyle w:val="Heading2Char"/>
              </w:rPr>
              <w:t xml:space="preserve"> </w:t>
            </w:r>
          </w:p>
          <w:p w14:paraId="3B329AC3" w14:textId="3975490C" w:rsidR="00572533" w:rsidRPr="00834864" w:rsidRDefault="00572533" w:rsidP="00572533">
            <w:pPr>
              <w:spacing w:after="0"/>
              <w:rPr>
                <w:rStyle w:val="Heading4Char"/>
              </w:rPr>
            </w:pPr>
            <w:r w:rsidRPr="00834864">
              <w:rPr>
                <w:rStyle w:val="Heading4Char"/>
              </w:rPr>
              <w:t>(Fritz Institute, UK CILT)</w:t>
            </w:r>
          </w:p>
          <w:p w14:paraId="7FD34618" w14:textId="6C635EA4" w:rsidR="003C77C8" w:rsidRPr="00834864" w:rsidRDefault="003C77C8" w:rsidP="00572533">
            <w:pPr>
              <w:spacing w:after="0"/>
            </w:pPr>
            <w:r w:rsidRPr="00834864">
              <w:t>2020</w:t>
            </w:r>
          </w:p>
          <w:p w14:paraId="172CA37E" w14:textId="77777777" w:rsidR="00572533" w:rsidRPr="00834864" w:rsidRDefault="00572533" w:rsidP="003C77C8"/>
          <w:p w14:paraId="6734F1DD" w14:textId="7C9CB12A" w:rsidR="003C77C8" w:rsidRPr="00834864" w:rsidRDefault="003C77C8" w:rsidP="003C77C8">
            <w:pPr>
              <w:pStyle w:val="Heading1"/>
            </w:pPr>
            <w:r w:rsidRPr="00834864">
              <w:t>Langu</w:t>
            </w:r>
            <w:r w:rsidR="00AD6757" w:rsidRPr="00834864">
              <w:t>AGES</w:t>
            </w:r>
          </w:p>
          <w:p w14:paraId="752FA1E5" w14:textId="378C1EA4" w:rsidR="003C77C8" w:rsidRPr="00834864" w:rsidRDefault="00AD6757" w:rsidP="00572533">
            <w:pPr>
              <w:spacing w:after="0"/>
            </w:pPr>
            <w:r w:rsidRPr="00834864">
              <w:t>English</w:t>
            </w:r>
            <w:r w:rsidR="003C77C8" w:rsidRPr="00834864">
              <w:t xml:space="preserve"> – </w:t>
            </w:r>
            <w:r w:rsidRPr="00834864">
              <w:t>native language</w:t>
            </w:r>
          </w:p>
          <w:p w14:paraId="3F62BCA3" w14:textId="41F2592F" w:rsidR="003C77C8" w:rsidRPr="00834864" w:rsidRDefault="00AD6757" w:rsidP="00572533">
            <w:pPr>
              <w:spacing w:after="0"/>
            </w:pPr>
            <w:r w:rsidRPr="00834864">
              <w:t>French</w:t>
            </w:r>
            <w:r w:rsidR="003C77C8" w:rsidRPr="00834864">
              <w:t xml:space="preserve"> – C1</w:t>
            </w:r>
          </w:p>
          <w:p w14:paraId="49EB892A" w14:textId="77777777" w:rsidR="003C77C8" w:rsidRPr="00834864" w:rsidRDefault="003C77C8" w:rsidP="003C77C8"/>
          <w:p w14:paraId="6BF9E2D4" w14:textId="64D9A2E3" w:rsidR="003C77C8" w:rsidRPr="00834864" w:rsidRDefault="00AD6757" w:rsidP="003C77C8">
            <w:pPr>
              <w:pStyle w:val="Heading1"/>
            </w:pPr>
            <w:r w:rsidRPr="00834864">
              <w:t>E</w:t>
            </w:r>
            <w:r w:rsidR="003C77C8" w:rsidRPr="00834864">
              <w:t>ducation</w:t>
            </w:r>
          </w:p>
          <w:p w14:paraId="67842B26" w14:textId="1B7423A1" w:rsidR="003C77C8" w:rsidRPr="00834864" w:rsidRDefault="003C77C8" w:rsidP="003C77C8">
            <w:pPr>
              <w:pStyle w:val="Heading2"/>
            </w:pPr>
            <w:r w:rsidRPr="00834864">
              <w:t>M</w:t>
            </w:r>
            <w:r w:rsidR="00AD6757" w:rsidRPr="00834864">
              <w:t>A International Affairs</w:t>
            </w:r>
          </w:p>
          <w:p w14:paraId="54784A30" w14:textId="1615116C" w:rsidR="003C77C8" w:rsidRPr="00834864" w:rsidRDefault="00AD6757" w:rsidP="003C77C8">
            <w:pPr>
              <w:pStyle w:val="Heading4"/>
            </w:pPr>
            <w:r w:rsidRPr="00834864">
              <w:t>The American University of Paris</w:t>
            </w:r>
          </w:p>
          <w:p w14:paraId="25C2F72B" w14:textId="32EFF2E4" w:rsidR="003C77C8" w:rsidRPr="00834864" w:rsidRDefault="003C77C8" w:rsidP="003C77C8">
            <w:r w:rsidRPr="00834864">
              <w:t>2014-2016</w:t>
            </w:r>
          </w:p>
          <w:p w14:paraId="24D6EAD8" w14:textId="27F0212C" w:rsidR="00036BC7" w:rsidRPr="00834864" w:rsidRDefault="00AD6757" w:rsidP="00036BC7">
            <w:pPr>
              <w:pStyle w:val="Heading2"/>
            </w:pPr>
            <w:r w:rsidRPr="00834864">
              <w:t>MPH Occupational H&amp;S Management</w:t>
            </w:r>
          </w:p>
          <w:p w14:paraId="63FC17C4" w14:textId="01B0761E" w:rsidR="00036BC7" w:rsidRPr="00834864" w:rsidRDefault="00AD6757" w:rsidP="00036BC7">
            <w:pPr>
              <w:pStyle w:val="Heading4"/>
            </w:pPr>
            <w:r w:rsidRPr="00834864">
              <w:t>Tulane University</w:t>
            </w:r>
          </w:p>
          <w:p w14:paraId="592895FD" w14:textId="77777777" w:rsidR="00036BC7" w:rsidRPr="00834864" w:rsidRDefault="00036BC7" w:rsidP="00036BC7">
            <w:r w:rsidRPr="00834864">
              <w:t>2014-2016</w:t>
            </w:r>
          </w:p>
          <w:p w14:paraId="4390FD65" w14:textId="56849D1F" w:rsidR="003C77C8" w:rsidRPr="00834864" w:rsidRDefault="00AD6757" w:rsidP="003C77C8">
            <w:pPr>
              <w:pStyle w:val="Heading2"/>
            </w:pPr>
            <w:r w:rsidRPr="00834864">
              <w:t>BS Occupational Health Sciences</w:t>
            </w:r>
          </w:p>
          <w:p w14:paraId="2C55DE30" w14:textId="43E1BB10" w:rsidR="003C77C8" w:rsidRPr="00834864" w:rsidRDefault="006557B2" w:rsidP="003C77C8">
            <w:pPr>
              <w:pStyle w:val="Heading4"/>
            </w:pPr>
            <w:r w:rsidRPr="00834864">
              <w:t>Purdue University</w:t>
            </w:r>
          </w:p>
          <w:p w14:paraId="7981E2C1" w14:textId="77777777" w:rsidR="003C77C8" w:rsidRPr="00FA51AA" w:rsidRDefault="003C77C8" w:rsidP="003C77C8">
            <w:pPr>
              <w:rPr>
                <w:lang w:val="fr-FR"/>
              </w:rPr>
            </w:pPr>
            <w:r w:rsidRPr="00FA51AA">
              <w:rPr>
                <w:lang w:val="fr-FR"/>
              </w:rPr>
              <w:t>2002-2008</w:t>
            </w:r>
          </w:p>
          <w:p w14:paraId="03BE5DF6" w14:textId="313CBE8D" w:rsidR="00036BC7" w:rsidRPr="00FA51AA" w:rsidRDefault="00AD6757" w:rsidP="00036BC7">
            <w:pPr>
              <w:pStyle w:val="Heading2"/>
              <w:rPr>
                <w:lang w:val="fr-FR"/>
              </w:rPr>
            </w:pPr>
            <w:r w:rsidRPr="00FA51AA">
              <w:rPr>
                <w:lang w:val="fr-FR"/>
              </w:rPr>
              <w:t>BS Computer Science</w:t>
            </w:r>
          </w:p>
          <w:p w14:paraId="3927544D" w14:textId="350497B3" w:rsidR="00036BC7" w:rsidRPr="00FA51AA" w:rsidRDefault="00036BC7" w:rsidP="00036BC7">
            <w:pPr>
              <w:pStyle w:val="Heading4"/>
              <w:rPr>
                <w:lang w:val="fr-FR"/>
              </w:rPr>
            </w:pPr>
            <w:r w:rsidRPr="00FA51AA">
              <w:rPr>
                <w:lang w:val="fr-FR"/>
              </w:rPr>
              <w:t>Université Paris 8</w:t>
            </w:r>
          </w:p>
          <w:p w14:paraId="34D9CEB6" w14:textId="5AE9FCA2" w:rsidR="00036BC7" w:rsidRPr="00834864" w:rsidRDefault="00AD6757" w:rsidP="00036BC7">
            <w:r w:rsidRPr="00834864">
              <w:t>In progress (in french)</w:t>
            </w:r>
          </w:p>
          <w:p w14:paraId="542638F5" w14:textId="180B4763" w:rsidR="00036BC7" w:rsidRPr="00834864" w:rsidRDefault="00036BC7" w:rsidP="003C77C8"/>
        </w:tc>
        <w:tc>
          <w:tcPr>
            <w:tcW w:w="421" w:type="dxa"/>
          </w:tcPr>
          <w:p w14:paraId="596401CB" w14:textId="77777777" w:rsidR="003C77C8" w:rsidRPr="00834864" w:rsidRDefault="003C77C8" w:rsidP="003C77C8"/>
        </w:tc>
        <w:tc>
          <w:tcPr>
            <w:tcW w:w="6262" w:type="dxa"/>
            <w:vMerge/>
          </w:tcPr>
          <w:p w14:paraId="2AED940F" w14:textId="6CF0D58C" w:rsidR="003C77C8" w:rsidRPr="00834864" w:rsidRDefault="003C77C8" w:rsidP="003C77C8"/>
        </w:tc>
      </w:tr>
      <w:tr w:rsidR="003C77C8" w:rsidRPr="00834864" w14:paraId="09C36F82" w14:textId="77777777" w:rsidTr="002F0953">
        <w:tc>
          <w:tcPr>
            <w:tcW w:w="4107" w:type="dxa"/>
            <w:gridSpan w:val="3"/>
            <w:vMerge/>
          </w:tcPr>
          <w:p w14:paraId="223B00C0" w14:textId="08BCB175" w:rsidR="003C77C8" w:rsidRPr="00834864" w:rsidRDefault="003C77C8" w:rsidP="00113A54"/>
        </w:tc>
        <w:tc>
          <w:tcPr>
            <w:tcW w:w="421" w:type="dxa"/>
          </w:tcPr>
          <w:p w14:paraId="4C9898EC" w14:textId="77777777" w:rsidR="003C77C8" w:rsidRPr="00834864" w:rsidRDefault="003C77C8" w:rsidP="00064474"/>
        </w:tc>
        <w:tc>
          <w:tcPr>
            <w:tcW w:w="6262" w:type="dxa"/>
            <w:vMerge w:val="restart"/>
          </w:tcPr>
          <w:p w14:paraId="5E6A871C" w14:textId="07A48D3A" w:rsidR="003C77C8" w:rsidRPr="00834864" w:rsidRDefault="003C77C8" w:rsidP="00064474">
            <w:pPr>
              <w:pStyle w:val="Heading1"/>
            </w:pPr>
            <w:r w:rsidRPr="00834864">
              <w:t>EXp</w:t>
            </w:r>
            <w:r w:rsidR="00AD6757" w:rsidRPr="00834864">
              <w:t>E</w:t>
            </w:r>
            <w:r w:rsidRPr="00834864">
              <w:t>Rience</w:t>
            </w:r>
          </w:p>
          <w:p w14:paraId="16B0FE2F" w14:textId="5A6F77B1" w:rsidR="003C77C8" w:rsidRPr="00834864" w:rsidRDefault="006557B2" w:rsidP="001E5E81">
            <w:pPr>
              <w:pStyle w:val="Heading3"/>
              <w:rPr>
                <w:lang w:val="en-US"/>
              </w:rPr>
            </w:pPr>
            <w:r w:rsidRPr="00834864">
              <w:rPr>
                <w:lang w:val="en-US"/>
              </w:rPr>
              <w:t xml:space="preserve">Consultant </w:t>
            </w:r>
            <w:r w:rsidR="006E0F22" w:rsidRPr="00834864">
              <w:rPr>
                <w:lang w:val="en-US"/>
              </w:rPr>
              <w:t>in occupational health and safety</w:t>
            </w:r>
            <w:r w:rsidRPr="00834864">
              <w:rPr>
                <w:lang w:val="en-US"/>
              </w:rPr>
              <w:t xml:space="preserve"> (</w:t>
            </w:r>
            <w:r w:rsidR="003C77C8" w:rsidRPr="00834864">
              <w:rPr>
                <w:lang w:val="en-US"/>
              </w:rPr>
              <w:t>Freelance</w:t>
            </w:r>
            <w:r w:rsidRPr="00834864">
              <w:rPr>
                <w:lang w:val="en-US"/>
              </w:rPr>
              <w:t>)</w:t>
            </w:r>
          </w:p>
          <w:p w14:paraId="1F140959" w14:textId="4A42EC7A" w:rsidR="003C77C8" w:rsidRPr="00834864" w:rsidRDefault="006E0F22" w:rsidP="00064474">
            <w:pPr>
              <w:pStyle w:val="Heading5"/>
            </w:pPr>
            <w:r w:rsidRPr="00834864">
              <w:t>Self-employed</w:t>
            </w:r>
            <w:r w:rsidR="003C77C8" w:rsidRPr="00834864">
              <w:t xml:space="preserve">, </w:t>
            </w:r>
            <w:r w:rsidRPr="00834864">
              <w:t>world-wide</w:t>
            </w:r>
            <w:r w:rsidR="003C77C8" w:rsidRPr="00834864">
              <w:t>, 2015-</w:t>
            </w:r>
            <w:r w:rsidR="00095A44">
              <w:t>2020</w:t>
            </w:r>
          </w:p>
          <w:p w14:paraId="0C22D643" w14:textId="77777777" w:rsidR="006E0F22" w:rsidRPr="00834864" w:rsidRDefault="006E0F22" w:rsidP="006E0F22">
            <w:pPr>
              <w:pStyle w:val="JobDescription"/>
            </w:pPr>
            <w:r w:rsidRPr="00834864">
              <w:t>Independent compliance reviewer and program developer, helping local resources meet U.S. expectations.</w:t>
            </w:r>
          </w:p>
          <w:p w14:paraId="2F827260" w14:textId="18821FEE" w:rsidR="006E0F22" w:rsidRPr="00834864" w:rsidRDefault="00990C75" w:rsidP="006E0F22">
            <w:pPr>
              <w:pStyle w:val="JobDescription"/>
              <w:numPr>
                <w:ilvl w:val="0"/>
                <w:numId w:val="12"/>
              </w:numPr>
            </w:pPr>
            <w:r>
              <w:t>Monitoring and evaluation</w:t>
            </w:r>
            <w:r w:rsidR="006E0F22" w:rsidRPr="00834864">
              <w:t xml:space="preserve"> of complex compliance projects, cultural interpreter, coaching, continuous improvement.</w:t>
            </w:r>
          </w:p>
          <w:p w14:paraId="3AB8E33E" w14:textId="5F179DCA" w:rsidR="00BA04CD" w:rsidRPr="00834864" w:rsidRDefault="006E0F22" w:rsidP="006E0F22">
            <w:pPr>
              <w:pStyle w:val="ListBullet"/>
              <w:numPr>
                <w:ilvl w:val="0"/>
                <w:numId w:val="12"/>
              </w:numPr>
            </w:pPr>
            <w:r w:rsidRPr="00834864">
              <w:t xml:space="preserve">Development of </w:t>
            </w:r>
            <w:r w:rsidR="00990C75">
              <w:t xml:space="preserve">complex </w:t>
            </w:r>
            <w:r w:rsidRPr="00834864">
              <w:t>compliance programs, including monitoring, evaluation, training.</w:t>
            </w:r>
          </w:p>
          <w:p w14:paraId="3FB8F6DB" w14:textId="7938742B" w:rsidR="00F178E0" w:rsidRPr="00834864" w:rsidRDefault="00F178E0" w:rsidP="00F178E0">
            <w:pPr>
              <w:pStyle w:val="Heading3"/>
              <w:rPr>
                <w:lang w:val="en-US"/>
              </w:rPr>
            </w:pPr>
            <w:r>
              <w:rPr>
                <w:lang w:val="en-US"/>
              </w:rPr>
              <w:t>OECD</w:t>
            </w:r>
            <w:r w:rsidRPr="00834864">
              <w:rPr>
                <w:lang w:val="en-US"/>
              </w:rPr>
              <w:t xml:space="preserve"> (</w:t>
            </w:r>
            <w:r>
              <w:rPr>
                <w:lang w:val="en-US"/>
              </w:rPr>
              <w:t>HD &amp; NEA</w:t>
            </w:r>
            <w:r w:rsidRPr="00834864">
              <w:rPr>
                <w:lang w:val="en-US"/>
              </w:rPr>
              <w:t>)</w:t>
            </w:r>
          </w:p>
          <w:p w14:paraId="35E2F505" w14:textId="38C68290" w:rsidR="00F178E0" w:rsidRPr="00834864" w:rsidRDefault="00F178E0" w:rsidP="00F178E0">
            <w:pPr>
              <w:pStyle w:val="Heading5"/>
            </w:pPr>
            <w:r>
              <w:t>Intern &amp; Consultant</w:t>
            </w:r>
            <w:r w:rsidRPr="00834864">
              <w:t xml:space="preserve">, </w:t>
            </w:r>
            <w:r>
              <w:t>Paris, France</w:t>
            </w:r>
            <w:r w:rsidRPr="00834864">
              <w:t>, 2015-</w:t>
            </w:r>
            <w:r>
              <w:t>2017</w:t>
            </w:r>
          </w:p>
          <w:p w14:paraId="5EDE82E7" w14:textId="70576185" w:rsidR="00F178E0" w:rsidRPr="00834864" w:rsidRDefault="00F178E0" w:rsidP="004D2966">
            <w:pPr>
              <w:pStyle w:val="JobDescription"/>
              <w:spacing w:after="240"/>
            </w:pPr>
            <w:r>
              <w:t xml:space="preserve">As first an intern, then as a consultant, assisted in data collection for several publications and coordinated the international participation for a large </w:t>
            </w:r>
            <w:r w:rsidR="00116425">
              <w:t>conference in</w:t>
            </w:r>
            <w:r>
              <w:t xml:space="preserve"> Paris, as well as an on-location working group meeting in Switzerland.</w:t>
            </w:r>
          </w:p>
          <w:p w14:paraId="54A2718D" w14:textId="581F79E2" w:rsidR="003C77C8" w:rsidRPr="004D2966" w:rsidRDefault="003C77C8" w:rsidP="004D2966">
            <w:pPr>
              <w:pStyle w:val="Heading3"/>
            </w:pPr>
            <w:r w:rsidRPr="004D2966">
              <w:t>Alcoa</w:t>
            </w:r>
          </w:p>
          <w:p w14:paraId="76EB13E6" w14:textId="759ACD3F" w:rsidR="003C77C8" w:rsidRPr="00834864" w:rsidRDefault="006E0F22" w:rsidP="00064474">
            <w:pPr>
              <w:pStyle w:val="Heading5"/>
            </w:pPr>
            <w:r w:rsidRPr="00834864">
              <w:t>EHS Manager</w:t>
            </w:r>
            <w:r w:rsidR="003C77C8" w:rsidRPr="00834864">
              <w:t>, USA, 2010-2013</w:t>
            </w:r>
          </w:p>
          <w:p w14:paraId="6D9F4C78" w14:textId="77777777" w:rsidR="006E0F22" w:rsidRPr="00834864" w:rsidRDefault="006E0F22" w:rsidP="006E0F22">
            <w:pPr>
              <w:pStyle w:val="JobDescription"/>
            </w:pPr>
            <w:r w:rsidRPr="00834864">
              <w:t>Manage all health, safety and environmental compliance activities for a given location. Liaise with unions, company management, federal and state authorities.</w:t>
            </w:r>
          </w:p>
          <w:p w14:paraId="13458DE9" w14:textId="7D31A1DB" w:rsidR="006E0F22" w:rsidRPr="00834864" w:rsidRDefault="006E0F22" w:rsidP="006E0F22">
            <w:pPr>
              <w:pStyle w:val="JobDescription"/>
              <w:numPr>
                <w:ilvl w:val="0"/>
                <w:numId w:val="15"/>
              </w:numPr>
            </w:pPr>
            <w:r w:rsidRPr="00834864">
              <w:t>Worked with international sites (South Korea, Germany)</w:t>
            </w:r>
          </w:p>
          <w:p w14:paraId="6E61CFED" w14:textId="0C877C54" w:rsidR="006E0F22" w:rsidRPr="00834864" w:rsidRDefault="006E0F22" w:rsidP="006E0F22">
            <w:pPr>
              <w:pStyle w:val="JobDescription"/>
              <w:numPr>
                <w:ilvl w:val="0"/>
                <w:numId w:val="15"/>
              </w:numPr>
            </w:pPr>
            <w:r w:rsidRPr="00834864">
              <w:t>Training development and implementation</w:t>
            </w:r>
          </w:p>
          <w:p w14:paraId="29824712" w14:textId="1968B7EF" w:rsidR="003C77C8" w:rsidRPr="00834864" w:rsidRDefault="006E0F22" w:rsidP="006E0F22">
            <w:pPr>
              <w:pStyle w:val="ListBullet"/>
              <w:numPr>
                <w:ilvl w:val="0"/>
                <w:numId w:val="15"/>
              </w:numPr>
            </w:pPr>
            <w:r w:rsidRPr="00834864">
              <w:t>Collection of information and observations required for the reports.</w:t>
            </w:r>
          </w:p>
          <w:p w14:paraId="550CED2A" w14:textId="77777777" w:rsidR="00B34AC3" w:rsidRPr="00834864" w:rsidRDefault="00B34AC3" w:rsidP="001E5E81">
            <w:pPr>
              <w:pStyle w:val="Heading3"/>
              <w:rPr>
                <w:lang w:val="en-US"/>
              </w:rPr>
            </w:pPr>
          </w:p>
          <w:p w14:paraId="503E9F99" w14:textId="77777777" w:rsidR="006E0F22" w:rsidRPr="00834864" w:rsidRDefault="006E0F22" w:rsidP="001E5E81">
            <w:pPr>
              <w:pStyle w:val="Heading3"/>
              <w:rPr>
                <w:lang w:val="en-US"/>
              </w:rPr>
            </w:pPr>
            <w:r w:rsidRPr="00834864">
              <w:rPr>
                <w:lang w:val="en-US"/>
              </w:rPr>
              <w:t>Early professional activities</w:t>
            </w:r>
          </w:p>
          <w:p w14:paraId="55AA852A" w14:textId="694B79F4" w:rsidR="003C77C8" w:rsidRPr="00834864" w:rsidRDefault="006E0F22" w:rsidP="008F53DF">
            <w:pPr>
              <w:pStyle w:val="JobDescription"/>
            </w:pPr>
            <w:r w:rsidRPr="00834864">
              <w:t xml:space="preserve">Early in my professional life, I was </w:t>
            </w:r>
            <w:r w:rsidR="00AE394E" w:rsidRPr="00834864">
              <w:t xml:space="preserve">in </w:t>
            </w:r>
            <w:r w:rsidRPr="00834864">
              <w:t xml:space="preserve">customer service in fast-paced operations. Having good time and money management, as well as an excellent customer-facing personality, has given me </w:t>
            </w:r>
            <w:r w:rsidR="00607FBF">
              <w:t>led to increasing</w:t>
            </w:r>
            <w:r w:rsidRPr="00834864">
              <w:t xml:space="preserve"> responsibility in all my roles.</w:t>
            </w:r>
          </w:p>
        </w:tc>
      </w:tr>
      <w:tr w:rsidR="003C77C8" w:rsidRPr="00834864" w14:paraId="2CE1A662" w14:textId="77777777" w:rsidTr="002F0953">
        <w:trPr>
          <w:trHeight w:val="720"/>
        </w:trPr>
        <w:tc>
          <w:tcPr>
            <w:tcW w:w="4107" w:type="dxa"/>
            <w:gridSpan w:val="3"/>
            <w:vMerge/>
          </w:tcPr>
          <w:p w14:paraId="29997A23" w14:textId="3BFB57A8" w:rsidR="003C77C8" w:rsidRPr="00834864" w:rsidRDefault="003C77C8" w:rsidP="00064474"/>
        </w:tc>
        <w:tc>
          <w:tcPr>
            <w:tcW w:w="421" w:type="dxa"/>
          </w:tcPr>
          <w:p w14:paraId="7FEF551F" w14:textId="77777777" w:rsidR="003C77C8" w:rsidRPr="00834864" w:rsidRDefault="003C77C8" w:rsidP="00064474"/>
        </w:tc>
        <w:tc>
          <w:tcPr>
            <w:tcW w:w="6262" w:type="dxa"/>
            <w:vMerge/>
          </w:tcPr>
          <w:p w14:paraId="1DC1BFA4" w14:textId="3DD32A81" w:rsidR="003C77C8" w:rsidRPr="00834864" w:rsidRDefault="003C77C8" w:rsidP="00064474"/>
        </w:tc>
      </w:tr>
      <w:tr w:rsidR="003C77C8" w:rsidRPr="00834864" w14:paraId="6B19DD8C" w14:textId="77777777" w:rsidTr="002F0953">
        <w:trPr>
          <w:trHeight w:val="288"/>
        </w:trPr>
        <w:tc>
          <w:tcPr>
            <w:tcW w:w="4107" w:type="dxa"/>
            <w:gridSpan w:val="3"/>
            <w:vMerge/>
          </w:tcPr>
          <w:p w14:paraId="67B8D318" w14:textId="77777777" w:rsidR="003C77C8" w:rsidRPr="00834864" w:rsidRDefault="003C77C8" w:rsidP="00064474"/>
        </w:tc>
        <w:tc>
          <w:tcPr>
            <w:tcW w:w="421" w:type="dxa"/>
          </w:tcPr>
          <w:p w14:paraId="38872339" w14:textId="77777777" w:rsidR="003C77C8" w:rsidRPr="00834864" w:rsidRDefault="003C77C8" w:rsidP="00064474"/>
        </w:tc>
        <w:tc>
          <w:tcPr>
            <w:tcW w:w="6262" w:type="dxa"/>
            <w:vMerge/>
          </w:tcPr>
          <w:p w14:paraId="63F28D0B" w14:textId="1B7AB857" w:rsidR="003C77C8" w:rsidRPr="00834864" w:rsidRDefault="003C77C8" w:rsidP="00064474"/>
        </w:tc>
      </w:tr>
    </w:tbl>
    <w:p w14:paraId="30C7D76B" w14:textId="01F622D9" w:rsidR="001E5E81" w:rsidRPr="00834864" w:rsidRDefault="001E5E81">
      <w:r w:rsidRPr="00834864">
        <w:br w:type="page"/>
      </w:r>
    </w:p>
    <w:tbl>
      <w:tblPr>
        <w:tblW w:w="5000" w:type="pct"/>
        <w:tblCellMar>
          <w:left w:w="0" w:type="dxa"/>
          <w:right w:w="0" w:type="dxa"/>
        </w:tblCellMar>
        <w:tblLook w:val="04A0" w:firstRow="1" w:lastRow="0" w:firstColumn="1" w:lastColumn="0" w:noHBand="0" w:noVBand="1"/>
      </w:tblPr>
      <w:tblGrid>
        <w:gridCol w:w="2398"/>
        <w:gridCol w:w="2691"/>
        <w:gridCol w:w="440"/>
        <w:gridCol w:w="5271"/>
      </w:tblGrid>
      <w:tr w:rsidR="001E5E81" w:rsidRPr="00834864" w14:paraId="034A2DE2" w14:textId="77777777" w:rsidTr="00B34AC3">
        <w:tc>
          <w:tcPr>
            <w:tcW w:w="2403" w:type="dxa"/>
            <w:vMerge w:val="restart"/>
          </w:tcPr>
          <w:p w14:paraId="51B35EDB" w14:textId="77777777" w:rsidR="001E5E81" w:rsidRPr="00834864" w:rsidRDefault="001E5E81" w:rsidP="008B6389">
            <w:pPr>
              <w:pStyle w:val="Logo"/>
            </w:pPr>
          </w:p>
        </w:tc>
        <w:tc>
          <w:tcPr>
            <w:tcW w:w="8482" w:type="dxa"/>
            <w:gridSpan w:val="3"/>
          </w:tcPr>
          <w:p w14:paraId="694AC93A" w14:textId="77777777" w:rsidR="001E5E81" w:rsidRPr="00834864" w:rsidRDefault="001E5E81" w:rsidP="008B6389">
            <w:pPr>
              <w:pStyle w:val="Title"/>
            </w:pPr>
            <w:r w:rsidRPr="00834864">
              <w:t>Felicity</w:t>
            </w:r>
          </w:p>
          <w:p w14:paraId="7516B5D2" w14:textId="77777777" w:rsidR="001E5E81" w:rsidRPr="00834864" w:rsidRDefault="001E5E81" w:rsidP="008B6389">
            <w:pPr>
              <w:pStyle w:val="Subtitle"/>
            </w:pPr>
            <w:r w:rsidRPr="00834864">
              <w:t>FOSTER-CARTY</w:t>
            </w:r>
          </w:p>
        </w:tc>
      </w:tr>
      <w:tr w:rsidR="001E5E81" w:rsidRPr="00834864" w14:paraId="2F3052A3" w14:textId="77777777" w:rsidTr="00B34AC3">
        <w:tc>
          <w:tcPr>
            <w:tcW w:w="2403" w:type="dxa"/>
            <w:vMerge/>
          </w:tcPr>
          <w:p w14:paraId="4FCEDC7D" w14:textId="77777777" w:rsidR="001E5E81" w:rsidRPr="00834864" w:rsidRDefault="001E5E81" w:rsidP="008B6389"/>
        </w:tc>
        <w:tc>
          <w:tcPr>
            <w:tcW w:w="8482" w:type="dxa"/>
            <w:gridSpan w:val="3"/>
          </w:tcPr>
          <w:p w14:paraId="4DED99C1" w14:textId="1F6F637C" w:rsidR="001E5E81" w:rsidRPr="00834864" w:rsidRDefault="002F0953" w:rsidP="008B6389">
            <w:pPr>
              <w:pStyle w:val="Jobtitle"/>
            </w:pPr>
            <w:r w:rsidRPr="00834864">
              <w:t>LOGIST</w:t>
            </w:r>
            <w:r w:rsidR="00963873">
              <w:t>IC</w:t>
            </w:r>
            <w:r w:rsidRPr="00834864">
              <w:t>I</w:t>
            </w:r>
            <w:r w:rsidR="008D6BA4">
              <w:t>A</w:t>
            </w:r>
            <w:r w:rsidRPr="00834864">
              <w:t>N</w:t>
            </w:r>
          </w:p>
        </w:tc>
      </w:tr>
      <w:tr w:rsidR="001E5E81" w:rsidRPr="00834864" w14:paraId="0232DC03" w14:textId="77777777" w:rsidTr="00B34AC3">
        <w:trPr>
          <w:trHeight w:val="720"/>
        </w:trPr>
        <w:tc>
          <w:tcPr>
            <w:tcW w:w="2403" w:type="dxa"/>
          </w:tcPr>
          <w:p w14:paraId="6BDF02AA" w14:textId="77777777" w:rsidR="001E5E81" w:rsidRPr="00834864" w:rsidRDefault="001E5E81" w:rsidP="008B6389"/>
        </w:tc>
        <w:tc>
          <w:tcPr>
            <w:tcW w:w="8482" w:type="dxa"/>
            <w:gridSpan w:val="3"/>
          </w:tcPr>
          <w:p w14:paraId="65763096" w14:textId="77777777" w:rsidR="001E5E81" w:rsidRPr="00834864" w:rsidRDefault="001E5E81" w:rsidP="0038339D">
            <w:pPr>
              <w:pStyle w:val="JobDescription"/>
            </w:pPr>
          </w:p>
        </w:tc>
      </w:tr>
      <w:tr w:rsidR="0038339D" w:rsidRPr="00834864" w14:paraId="447DA9B2" w14:textId="77777777" w:rsidTr="00B34AC3">
        <w:tc>
          <w:tcPr>
            <w:tcW w:w="5124" w:type="dxa"/>
            <w:gridSpan w:val="2"/>
            <w:vMerge w:val="restart"/>
          </w:tcPr>
          <w:p w14:paraId="18544DAE" w14:textId="0EA6FBB2" w:rsidR="001E5E81" w:rsidRPr="00834864" w:rsidRDefault="0034754F" w:rsidP="008B6389">
            <w:pPr>
              <w:pStyle w:val="Heading1"/>
            </w:pPr>
            <w:r w:rsidRPr="00834864">
              <w:t>comp</w:t>
            </w:r>
            <w:r w:rsidR="00BD20F9">
              <w:t>e</w:t>
            </w:r>
            <w:r w:rsidRPr="00834864">
              <w:t>tanc</w:t>
            </w:r>
            <w:r w:rsidR="00BD20F9">
              <w:t>i</w:t>
            </w:r>
            <w:r w:rsidRPr="00834864">
              <w:t>es</w:t>
            </w:r>
          </w:p>
          <w:p w14:paraId="18DAFBA1" w14:textId="014B70CF" w:rsidR="001E5E81" w:rsidRPr="00834864" w:rsidRDefault="003D3BD2" w:rsidP="0034754F">
            <w:pPr>
              <w:pStyle w:val="Heading2"/>
            </w:pPr>
            <w:r>
              <w:t>Programming Language</w:t>
            </w:r>
            <w:r w:rsidR="00FA51AA">
              <w:t>s</w:t>
            </w:r>
          </w:p>
          <w:p w14:paraId="5EF73340" w14:textId="197B776C" w:rsidR="0034754F" w:rsidRPr="00834864" w:rsidRDefault="0034754F" w:rsidP="0034754F">
            <w:pPr>
              <w:pStyle w:val="ListBullet"/>
            </w:pPr>
            <w:r w:rsidRPr="00834864">
              <w:t>C/C++</w:t>
            </w:r>
          </w:p>
          <w:p w14:paraId="30A128F3" w14:textId="0B8219CE" w:rsidR="0034754F" w:rsidRPr="00834864" w:rsidRDefault="0034754F" w:rsidP="0034754F">
            <w:pPr>
              <w:pStyle w:val="ListBullet"/>
            </w:pPr>
            <w:r w:rsidRPr="00834864">
              <w:t>Python</w:t>
            </w:r>
          </w:p>
          <w:p w14:paraId="1924A990" w14:textId="36A6B64D" w:rsidR="0034754F" w:rsidRPr="00834864" w:rsidRDefault="0034754F" w:rsidP="0034754F">
            <w:pPr>
              <w:pStyle w:val="ListBullet"/>
            </w:pPr>
            <w:r w:rsidRPr="00834864">
              <w:t>HTML/CSS</w:t>
            </w:r>
            <w:r w:rsidR="0038339D" w:rsidRPr="00834864">
              <w:t>/js</w:t>
            </w:r>
          </w:p>
          <w:p w14:paraId="1BBB3CE9" w14:textId="026A117D" w:rsidR="0034754F" w:rsidRPr="00834864" w:rsidRDefault="0038339D" w:rsidP="0034754F">
            <w:pPr>
              <w:pStyle w:val="ListBullet"/>
            </w:pPr>
            <w:r w:rsidRPr="00834864">
              <w:t>Clisp</w:t>
            </w:r>
          </w:p>
          <w:p w14:paraId="3A2D888E" w14:textId="3875AFFE" w:rsidR="0038339D" w:rsidRPr="00834864" w:rsidRDefault="0038339D" w:rsidP="0034754F">
            <w:pPr>
              <w:pStyle w:val="ListBullet"/>
            </w:pPr>
            <w:r w:rsidRPr="00834864">
              <w:t>Prolog</w:t>
            </w:r>
          </w:p>
          <w:p w14:paraId="630E704E" w14:textId="53777793" w:rsidR="0034754F" w:rsidRPr="00834864" w:rsidRDefault="003D3BD2" w:rsidP="0034754F">
            <w:pPr>
              <w:pStyle w:val="Heading2"/>
            </w:pPr>
            <w:r>
              <w:t>Program Suites</w:t>
            </w:r>
          </w:p>
          <w:p w14:paraId="52DAA285" w14:textId="293E3EB2" w:rsidR="0034754F" w:rsidRPr="00834864" w:rsidRDefault="0034754F" w:rsidP="0034754F">
            <w:pPr>
              <w:pStyle w:val="ListBullet"/>
            </w:pPr>
            <w:r w:rsidRPr="00834864">
              <w:t xml:space="preserve">Microsoft Office (XP </w:t>
            </w:r>
            <w:r w:rsidR="00F178E0">
              <w:t>to</w:t>
            </w:r>
            <w:r w:rsidRPr="00834864">
              <w:t xml:space="preserve"> 365)</w:t>
            </w:r>
          </w:p>
          <w:p w14:paraId="56E91229" w14:textId="56794897" w:rsidR="0038339D" w:rsidRPr="00834864" w:rsidRDefault="0038339D" w:rsidP="0034754F">
            <w:pPr>
              <w:pStyle w:val="ListBullet"/>
            </w:pPr>
            <w:r w:rsidRPr="00834864">
              <w:t>LibreOffice</w:t>
            </w:r>
          </w:p>
          <w:p w14:paraId="05E2B967" w14:textId="68BA264D" w:rsidR="0038339D" w:rsidRPr="00834864" w:rsidRDefault="0038339D" w:rsidP="0034754F">
            <w:pPr>
              <w:pStyle w:val="ListBullet"/>
            </w:pPr>
            <w:r w:rsidRPr="00834864">
              <w:t>GoogleDrive</w:t>
            </w:r>
          </w:p>
          <w:p w14:paraId="06A6F5AB" w14:textId="208A385A" w:rsidR="007136EE" w:rsidRPr="00834864" w:rsidRDefault="003D3BD2" w:rsidP="007136EE">
            <w:pPr>
              <w:pStyle w:val="Heading2"/>
            </w:pPr>
            <w:r>
              <w:t>Design</w:t>
            </w:r>
          </w:p>
          <w:p w14:paraId="4E2B44B6" w14:textId="06423369" w:rsidR="007136EE" w:rsidRPr="00834864" w:rsidRDefault="00C43997" w:rsidP="007136EE">
            <w:pPr>
              <w:pStyle w:val="ListBullet"/>
            </w:pPr>
            <w:r w:rsidRPr="00834864">
              <w:t>Inkscape</w:t>
            </w:r>
          </w:p>
          <w:p w14:paraId="7C263D2E" w14:textId="18D93E7B" w:rsidR="007136EE" w:rsidRPr="00834864" w:rsidRDefault="00C43997" w:rsidP="007136EE">
            <w:pPr>
              <w:pStyle w:val="ListBullet"/>
            </w:pPr>
            <w:r w:rsidRPr="00834864">
              <w:t>GIMP/Photoshop</w:t>
            </w:r>
          </w:p>
          <w:p w14:paraId="613EADDA" w14:textId="2F88C3F5" w:rsidR="00C43997" w:rsidRPr="00834864" w:rsidRDefault="00B34AC3" w:rsidP="007136EE">
            <w:pPr>
              <w:pStyle w:val="ListBullet"/>
            </w:pPr>
            <w:r w:rsidRPr="00834864">
              <w:t>Blender</w:t>
            </w:r>
          </w:p>
          <w:p w14:paraId="181FF5ED" w14:textId="1DFD3150" w:rsidR="00C43997" w:rsidRPr="00834864" w:rsidRDefault="00FA51AA" w:rsidP="00C43997">
            <w:pPr>
              <w:pStyle w:val="Heading2"/>
            </w:pPr>
            <w:r>
              <w:t>Code Management, version control</w:t>
            </w:r>
          </w:p>
          <w:p w14:paraId="589EECA0" w14:textId="1FEB96B3" w:rsidR="0034754F" w:rsidRPr="00834864" w:rsidRDefault="00C43997" w:rsidP="00C43997">
            <w:pPr>
              <w:pStyle w:val="ListBullet"/>
            </w:pPr>
            <w:r w:rsidRPr="00834864">
              <w:t>Git (Hub, Lab, Kraken)</w:t>
            </w:r>
          </w:p>
        </w:tc>
        <w:tc>
          <w:tcPr>
            <w:tcW w:w="451" w:type="dxa"/>
          </w:tcPr>
          <w:p w14:paraId="63E89D56" w14:textId="77777777" w:rsidR="001E5E81" w:rsidRPr="00834864" w:rsidRDefault="001E5E81" w:rsidP="008B6389"/>
        </w:tc>
        <w:tc>
          <w:tcPr>
            <w:tcW w:w="5310" w:type="dxa"/>
            <w:vMerge w:val="restart"/>
          </w:tcPr>
          <w:p w14:paraId="4F0CC7F6" w14:textId="0E13564B" w:rsidR="0038339D" w:rsidRPr="00834864" w:rsidRDefault="00BD20F9" w:rsidP="0038339D">
            <w:pPr>
              <w:pStyle w:val="Heading1"/>
            </w:pPr>
            <w:r>
              <w:t>VOLUNTEERING WORK</w:t>
            </w:r>
          </w:p>
          <w:p w14:paraId="35BC76AA" w14:textId="77777777" w:rsidR="004D2966" w:rsidRPr="00834864" w:rsidRDefault="004D2966" w:rsidP="004D2966">
            <w:pPr>
              <w:pStyle w:val="Heading2"/>
            </w:pPr>
            <w:r w:rsidRPr="00834864">
              <w:t>École de Guerre de France</w:t>
            </w:r>
          </w:p>
          <w:p w14:paraId="1A21193F" w14:textId="77777777" w:rsidR="004D2966" w:rsidRPr="00834864" w:rsidRDefault="004D2966" w:rsidP="004D2966">
            <w:pPr>
              <w:pStyle w:val="ListBullet"/>
            </w:pPr>
            <w:r w:rsidRPr="00834864">
              <w:t>Participant in the annual CAX (2015-</w:t>
            </w:r>
            <w:r>
              <w:t>23</w:t>
            </w:r>
            <w:r w:rsidRPr="00834864">
              <w:t>)</w:t>
            </w:r>
          </w:p>
          <w:p w14:paraId="73E0841D" w14:textId="6C37E617" w:rsidR="0038339D" w:rsidRPr="00834864" w:rsidRDefault="0038339D" w:rsidP="0038339D">
            <w:pPr>
              <w:pStyle w:val="Heading2"/>
            </w:pPr>
            <w:r w:rsidRPr="00834864">
              <w:t>One Young World</w:t>
            </w:r>
          </w:p>
          <w:p w14:paraId="07393CEE" w14:textId="2905BD75" w:rsidR="0038339D" w:rsidRDefault="00464B17" w:rsidP="0038339D">
            <w:pPr>
              <w:pStyle w:val="ListBullet"/>
            </w:pPr>
            <w:r w:rsidRPr="00834864">
              <w:t>Ambassad</w:t>
            </w:r>
            <w:r w:rsidR="00AE394E" w:rsidRPr="00834864">
              <w:t>or</w:t>
            </w:r>
            <w:r w:rsidR="0038339D" w:rsidRPr="00834864">
              <w:t xml:space="preserve"> (2012-present)</w:t>
            </w:r>
          </w:p>
          <w:p w14:paraId="6A7DEB24" w14:textId="68CD9684" w:rsidR="00F178E0" w:rsidRPr="00834864" w:rsidRDefault="00F178E0" w:rsidP="0038339D">
            <w:pPr>
              <w:pStyle w:val="ListBullet"/>
            </w:pPr>
            <w:r>
              <w:t>Social media contributor</w:t>
            </w:r>
          </w:p>
          <w:p w14:paraId="4B8A7D24" w14:textId="5D826885" w:rsidR="0038339D" w:rsidRPr="00834864" w:rsidRDefault="0038339D" w:rsidP="0038339D">
            <w:pPr>
              <w:pStyle w:val="Heading2"/>
            </w:pPr>
            <w:r w:rsidRPr="00834864">
              <w:t>Auroville, Ind</w:t>
            </w:r>
            <w:r w:rsidR="003D3BD2">
              <w:t>ia</w:t>
            </w:r>
          </w:p>
          <w:p w14:paraId="76DBB61C" w14:textId="50E7ACC6" w:rsidR="0038339D" w:rsidRPr="00834864" w:rsidRDefault="0038339D" w:rsidP="00CE19EA">
            <w:pPr>
              <w:pStyle w:val="ListBullet"/>
            </w:pPr>
            <w:r w:rsidRPr="00834864">
              <w:t>Photograph</w:t>
            </w:r>
            <w:r w:rsidR="003D3BD2">
              <w:t>e</w:t>
            </w:r>
            <w:r w:rsidR="00AE394E" w:rsidRPr="00834864">
              <w:t>r</w:t>
            </w:r>
            <w:r w:rsidRPr="00834864">
              <w:t xml:space="preserve"> </w:t>
            </w:r>
            <w:r w:rsidR="00AE394E" w:rsidRPr="00834864">
              <w:t>in the Botanical Garden</w:t>
            </w:r>
            <w:r w:rsidRPr="00834864">
              <w:t xml:space="preserve"> (2014-15)</w:t>
            </w:r>
          </w:p>
          <w:p w14:paraId="65E64522" w14:textId="4F6B1146" w:rsidR="0038339D" w:rsidRPr="00834864" w:rsidRDefault="00AE394E" w:rsidP="0038339D">
            <w:pPr>
              <w:pStyle w:val="Heading2"/>
            </w:pPr>
            <w:r w:rsidRPr="00834864">
              <w:t>The American University of Paris</w:t>
            </w:r>
          </w:p>
          <w:p w14:paraId="012738F4" w14:textId="28CEFCAC" w:rsidR="0038339D" w:rsidRPr="00834864" w:rsidRDefault="00AE394E" w:rsidP="005D333D">
            <w:pPr>
              <w:pStyle w:val="ListBullet"/>
            </w:pPr>
            <w:r w:rsidRPr="00834864">
              <w:t>Research assistant for the Center for Critical Democracy Studies</w:t>
            </w:r>
            <w:r w:rsidR="00464B17" w:rsidRPr="00834864">
              <w:t xml:space="preserve"> </w:t>
            </w:r>
            <w:r w:rsidR="0038339D" w:rsidRPr="00834864">
              <w:t>(2016)</w:t>
            </w:r>
          </w:p>
          <w:p w14:paraId="72908148" w14:textId="709FC997" w:rsidR="0038339D" w:rsidRPr="00834864" w:rsidRDefault="00AE394E" w:rsidP="005920A9">
            <w:pPr>
              <w:pStyle w:val="ListBullet"/>
            </w:pPr>
            <w:r w:rsidRPr="00834864">
              <w:t xml:space="preserve">Graduate Student Council President </w:t>
            </w:r>
            <w:r w:rsidR="0038339D" w:rsidRPr="00834864">
              <w:t>(2015)</w:t>
            </w:r>
          </w:p>
          <w:p w14:paraId="44980F6D" w14:textId="15AA268C" w:rsidR="0038339D" w:rsidRPr="00834864" w:rsidRDefault="00AE394E" w:rsidP="002E4BF0">
            <w:pPr>
              <w:pStyle w:val="ListBullet"/>
            </w:pPr>
            <w:r w:rsidRPr="00834864">
              <w:t xml:space="preserve">Student Services Communication Strategy and Website Content Coordination Assistant </w:t>
            </w:r>
            <w:r w:rsidR="0038339D" w:rsidRPr="00834864">
              <w:t>(2015)</w:t>
            </w:r>
          </w:p>
          <w:p w14:paraId="35EC4772" w14:textId="647E05A5" w:rsidR="001E5E81" w:rsidRPr="00834864" w:rsidRDefault="003D3BD2" w:rsidP="0038339D">
            <w:pPr>
              <w:pStyle w:val="ListBullet"/>
            </w:pPr>
            <w:r>
              <w:t>Alumni</w:t>
            </w:r>
            <w:r w:rsidR="00AE394E" w:rsidRPr="00834864">
              <w:t xml:space="preserve"> Communications Assistant </w:t>
            </w:r>
            <w:r w:rsidR="0038339D" w:rsidRPr="00834864">
              <w:t>(2015)</w:t>
            </w:r>
          </w:p>
        </w:tc>
      </w:tr>
      <w:tr w:rsidR="0038339D" w:rsidRPr="00834864" w14:paraId="68AF984A" w14:textId="77777777" w:rsidTr="00B34AC3">
        <w:trPr>
          <w:trHeight w:val="720"/>
        </w:trPr>
        <w:tc>
          <w:tcPr>
            <w:tcW w:w="5124" w:type="dxa"/>
            <w:gridSpan w:val="2"/>
            <w:vMerge/>
          </w:tcPr>
          <w:p w14:paraId="23E3DDDE" w14:textId="77777777" w:rsidR="001E5E81" w:rsidRPr="00834864" w:rsidRDefault="001E5E81" w:rsidP="008B6389"/>
        </w:tc>
        <w:tc>
          <w:tcPr>
            <w:tcW w:w="451" w:type="dxa"/>
          </w:tcPr>
          <w:p w14:paraId="77C35D12" w14:textId="77777777" w:rsidR="001E5E81" w:rsidRPr="00834864" w:rsidRDefault="001E5E81" w:rsidP="008B6389"/>
        </w:tc>
        <w:tc>
          <w:tcPr>
            <w:tcW w:w="5310" w:type="dxa"/>
            <w:vMerge/>
          </w:tcPr>
          <w:p w14:paraId="1CD66A10" w14:textId="77777777" w:rsidR="001E5E81" w:rsidRPr="00834864" w:rsidRDefault="001E5E81" w:rsidP="008B6389"/>
        </w:tc>
      </w:tr>
      <w:tr w:rsidR="0038339D" w:rsidRPr="00834864" w14:paraId="344B355A" w14:textId="77777777" w:rsidTr="00B34AC3">
        <w:trPr>
          <w:trHeight w:val="288"/>
        </w:trPr>
        <w:tc>
          <w:tcPr>
            <w:tcW w:w="5124" w:type="dxa"/>
            <w:gridSpan w:val="2"/>
            <w:vMerge/>
          </w:tcPr>
          <w:p w14:paraId="33723CBB" w14:textId="77777777" w:rsidR="001E5E81" w:rsidRPr="00834864" w:rsidRDefault="001E5E81" w:rsidP="008B6389"/>
        </w:tc>
        <w:tc>
          <w:tcPr>
            <w:tcW w:w="451" w:type="dxa"/>
          </w:tcPr>
          <w:p w14:paraId="40909059" w14:textId="77777777" w:rsidR="001E5E81" w:rsidRPr="00834864" w:rsidRDefault="001E5E81" w:rsidP="008B6389"/>
        </w:tc>
        <w:tc>
          <w:tcPr>
            <w:tcW w:w="5310" w:type="dxa"/>
            <w:vMerge/>
          </w:tcPr>
          <w:p w14:paraId="04FE8BF0" w14:textId="77777777" w:rsidR="001E5E81" w:rsidRPr="00834864" w:rsidRDefault="001E5E81" w:rsidP="008B6389"/>
        </w:tc>
      </w:tr>
    </w:tbl>
    <w:p w14:paraId="5AA38EB6" w14:textId="77777777" w:rsidR="005A20B8" w:rsidRPr="00834864" w:rsidRDefault="005A20B8"/>
    <w:sectPr w:rsidR="005A20B8" w:rsidRPr="00834864" w:rsidSect="00C777FF">
      <w:headerReference w:type="default" r:id="rId25"/>
      <w:footerReference w:type="default" r:id="rId26"/>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37FF1" w14:textId="77777777" w:rsidR="006C1D4D" w:rsidRDefault="006C1D4D" w:rsidP="00B21D64">
      <w:pPr>
        <w:spacing w:after="0" w:line="240" w:lineRule="auto"/>
      </w:pPr>
      <w:r>
        <w:separator/>
      </w:r>
    </w:p>
  </w:endnote>
  <w:endnote w:type="continuationSeparator" w:id="0">
    <w:p w14:paraId="396539BD" w14:textId="77777777" w:rsidR="006C1D4D" w:rsidRDefault="006C1D4D"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026E" w14:textId="77777777" w:rsidR="00AF06B5" w:rsidRDefault="00AF06B5">
    <w:pPr>
      <w:pStyle w:val="Footer"/>
    </w:pPr>
    <w:r>
      <w:rPr>
        <w:noProof/>
      </w:rPr>
      <mc:AlternateContent>
        <mc:Choice Requires="wps">
          <w:drawing>
            <wp:anchor distT="0" distB="0" distL="114300" distR="114300" simplePos="0" relativeHeight="251659264" behindDoc="0" locked="0" layoutInCell="1" allowOverlap="1" wp14:anchorId="721E5AD6" wp14:editId="0C3BAC4F">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7BA7D769" id="Rectangle 8" o:spid="_x0000_s1026"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" fillcolor="#cdedda [3207]"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454D" w14:textId="77777777" w:rsidR="006C1D4D" w:rsidRDefault="006C1D4D" w:rsidP="00B21D64">
      <w:pPr>
        <w:spacing w:after="0" w:line="240" w:lineRule="auto"/>
      </w:pPr>
      <w:r>
        <w:separator/>
      </w:r>
    </w:p>
  </w:footnote>
  <w:footnote w:type="continuationSeparator" w:id="0">
    <w:p w14:paraId="78484DC7" w14:textId="77777777" w:rsidR="006C1D4D" w:rsidRDefault="006C1D4D"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8B4C" w14:textId="77777777" w:rsidR="00AF06B5" w:rsidRDefault="00AF06B5">
    <w:pPr>
      <w:pStyle w:val="Header"/>
    </w:pPr>
    <w:r>
      <w:rPr>
        <w:noProof/>
      </w:rPr>
      <mc:AlternateContent>
        <mc:Choice Requires="wpg">
          <w:drawing>
            <wp:anchor distT="0" distB="0" distL="114300" distR="114300" simplePos="0" relativeHeight="251655168" behindDoc="0" locked="0" layoutInCell="1" allowOverlap="1" wp14:anchorId="44022D44" wp14:editId="228F64E5">
              <wp:simplePos x="0" y="0"/>
              <wp:positionH relativeFrom="page">
                <wp:align>center</wp:align>
              </wp:positionH>
              <wp:positionV relativeFrom="page">
                <wp:align>top</wp:align>
              </wp:positionV>
              <wp:extent cx="7794580" cy="4151376"/>
              <wp:effectExtent l="0" t="0" r="0" b="190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hidden="1">
                        <a:extLst>
                          <a:ext uri="{FF2B5EF4-FFF2-40B4-BE49-F238E27FC236}">
                            <a16:creationId xmlns:a16="http://schemas.microsoft.com/office/drawing/2014/main" id="{4998032C-AD94-4468-92AD-813C55441BE0}"/>
                          </a:ext>
                        </a:extLst>
                      </wps:cNvPr>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75272D08" id="Group 129" o:spid="_x0000_s1026" style="position:absolute;margin-left:0;margin-top:0;width:613.75pt;height:326.9pt;z-index:251655168;mso-width-percent:1000;mso-position-horizontal:center;mso-position-horizontal-relative:page;mso-position-vertical:top;mso-position-vertical-relative:page;mso-width-percent:1000;mso-height-relative:margin" coordsize="77945,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8" style="position:absolute;top:17811;width:27579;height:2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2005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CF4D95"/>
    <w:multiLevelType w:val="hybridMultilevel"/>
    <w:tmpl w:val="42426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F48411A"/>
    <w:multiLevelType w:val="hybridMultilevel"/>
    <w:tmpl w:val="6BC04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F76E27"/>
    <w:multiLevelType w:val="hybridMultilevel"/>
    <w:tmpl w:val="42448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CF2105"/>
    <w:multiLevelType w:val="multilevel"/>
    <w:tmpl w:val="9D984FD2"/>
    <w:numStyleLink w:val="BullettedList"/>
  </w:abstractNum>
  <w:abstractNum w:abstractNumId="7"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481E63"/>
    <w:multiLevelType w:val="hybridMultilevel"/>
    <w:tmpl w:val="0A024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E847CE"/>
    <w:multiLevelType w:val="hybridMultilevel"/>
    <w:tmpl w:val="E640AB08"/>
    <w:lvl w:ilvl="0" w:tplc="1046A204">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1A575D"/>
    <w:multiLevelType w:val="hybridMultilevel"/>
    <w:tmpl w:val="C6A642CC"/>
    <w:lvl w:ilvl="0" w:tplc="FF46AB78">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271206">
    <w:abstractNumId w:val="9"/>
  </w:num>
  <w:num w:numId="2" w16cid:durableId="1533880821">
    <w:abstractNumId w:val="13"/>
  </w:num>
  <w:num w:numId="3" w16cid:durableId="2102098232">
    <w:abstractNumId w:val="8"/>
  </w:num>
  <w:num w:numId="4" w16cid:durableId="289014459">
    <w:abstractNumId w:val="5"/>
  </w:num>
  <w:num w:numId="5" w16cid:durableId="677077220">
    <w:abstractNumId w:val="7"/>
  </w:num>
  <w:num w:numId="6" w16cid:durableId="1962606859">
    <w:abstractNumId w:val="12"/>
  </w:num>
  <w:num w:numId="7" w16cid:durableId="1388795842">
    <w:abstractNumId w:val="0"/>
  </w:num>
  <w:num w:numId="8" w16cid:durableId="922253745">
    <w:abstractNumId w:val="2"/>
  </w:num>
  <w:num w:numId="9" w16cid:durableId="1300570061">
    <w:abstractNumId w:val="6"/>
  </w:num>
  <w:num w:numId="10" w16cid:durableId="284625959">
    <w:abstractNumId w:val="4"/>
  </w:num>
  <w:num w:numId="11" w16cid:durableId="1774520162">
    <w:abstractNumId w:val="11"/>
  </w:num>
  <w:num w:numId="12" w16cid:durableId="1335836000">
    <w:abstractNumId w:val="1"/>
  </w:num>
  <w:num w:numId="13" w16cid:durableId="377515565">
    <w:abstractNumId w:val="14"/>
  </w:num>
  <w:num w:numId="14" w16cid:durableId="1449660604">
    <w:abstractNumId w:val="10"/>
  </w:num>
  <w:num w:numId="15" w16cid:durableId="138114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removePersonalInformation/>
  <w:removeDateAndTime/>
  <w:attachedTemplate r:id="rId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2F"/>
    <w:rsid w:val="00007AC9"/>
    <w:rsid w:val="000141A3"/>
    <w:rsid w:val="000161E1"/>
    <w:rsid w:val="00021303"/>
    <w:rsid w:val="00036BC7"/>
    <w:rsid w:val="00064474"/>
    <w:rsid w:val="00095133"/>
    <w:rsid w:val="00095A44"/>
    <w:rsid w:val="000C10E0"/>
    <w:rsid w:val="000C3B0C"/>
    <w:rsid w:val="000F2A22"/>
    <w:rsid w:val="00107E81"/>
    <w:rsid w:val="00113A54"/>
    <w:rsid w:val="00116425"/>
    <w:rsid w:val="00144072"/>
    <w:rsid w:val="00172F9B"/>
    <w:rsid w:val="001C1505"/>
    <w:rsid w:val="001E5E81"/>
    <w:rsid w:val="001E77A0"/>
    <w:rsid w:val="0021475C"/>
    <w:rsid w:val="002F0953"/>
    <w:rsid w:val="0034754F"/>
    <w:rsid w:val="00361427"/>
    <w:rsid w:val="0038339D"/>
    <w:rsid w:val="003B66B9"/>
    <w:rsid w:val="003C0BB5"/>
    <w:rsid w:val="003C77C8"/>
    <w:rsid w:val="003D3BD2"/>
    <w:rsid w:val="004067B9"/>
    <w:rsid w:val="004103C0"/>
    <w:rsid w:val="00452292"/>
    <w:rsid w:val="00452AF9"/>
    <w:rsid w:val="00464B17"/>
    <w:rsid w:val="004865C2"/>
    <w:rsid w:val="004B4147"/>
    <w:rsid w:val="004D2966"/>
    <w:rsid w:val="004E1B13"/>
    <w:rsid w:val="00552F9B"/>
    <w:rsid w:val="005636A7"/>
    <w:rsid w:val="00572533"/>
    <w:rsid w:val="005900FE"/>
    <w:rsid w:val="005A20B8"/>
    <w:rsid w:val="005B7DB3"/>
    <w:rsid w:val="005C366F"/>
    <w:rsid w:val="00607FBF"/>
    <w:rsid w:val="0061400D"/>
    <w:rsid w:val="00621B5C"/>
    <w:rsid w:val="006557B2"/>
    <w:rsid w:val="00657C99"/>
    <w:rsid w:val="00674E7E"/>
    <w:rsid w:val="006C1D4D"/>
    <w:rsid w:val="006C2DFF"/>
    <w:rsid w:val="006D7E41"/>
    <w:rsid w:val="006E0F22"/>
    <w:rsid w:val="006E1B89"/>
    <w:rsid w:val="0071303D"/>
    <w:rsid w:val="007136EE"/>
    <w:rsid w:val="00736F93"/>
    <w:rsid w:val="007514E1"/>
    <w:rsid w:val="007571B5"/>
    <w:rsid w:val="007772B1"/>
    <w:rsid w:val="00787190"/>
    <w:rsid w:val="007D54F1"/>
    <w:rsid w:val="007F0C5C"/>
    <w:rsid w:val="00825587"/>
    <w:rsid w:val="00834864"/>
    <w:rsid w:val="0084169F"/>
    <w:rsid w:val="008424CE"/>
    <w:rsid w:val="00842B02"/>
    <w:rsid w:val="00890F1A"/>
    <w:rsid w:val="008C4966"/>
    <w:rsid w:val="008D6BA4"/>
    <w:rsid w:val="008E2197"/>
    <w:rsid w:val="008F53DF"/>
    <w:rsid w:val="00936E8D"/>
    <w:rsid w:val="00963873"/>
    <w:rsid w:val="00984378"/>
    <w:rsid w:val="00990C75"/>
    <w:rsid w:val="00997E86"/>
    <w:rsid w:val="009B7D45"/>
    <w:rsid w:val="00A12C7B"/>
    <w:rsid w:val="00A21AF8"/>
    <w:rsid w:val="00A358D5"/>
    <w:rsid w:val="00A46775"/>
    <w:rsid w:val="00A6425D"/>
    <w:rsid w:val="00A96376"/>
    <w:rsid w:val="00AD6757"/>
    <w:rsid w:val="00AE394E"/>
    <w:rsid w:val="00AF06B5"/>
    <w:rsid w:val="00B03ED5"/>
    <w:rsid w:val="00B21D64"/>
    <w:rsid w:val="00B34843"/>
    <w:rsid w:val="00B34AC3"/>
    <w:rsid w:val="00B35D2D"/>
    <w:rsid w:val="00B57A11"/>
    <w:rsid w:val="00B57FAA"/>
    <w:rsid w:val="00B73E22"/>
    <w:rsid w:val="00BA04CD"/>
    <w:rsid w:val="00BA2097"/>
    <w:rsid w:val="00BB7CE4"/>
    <w:rsid w:val="00BC33C3"/>
    <w:rsid w:val="00BC3F15"/>
    <w:rsid w:val="00BD20F9"/>
    <w:rsid w:val="00BE3D52"/>
    <w:rsid w:val="00BF0DAF"/>
    <w:rsid w:val="00C05345"/>
    <w:rsid w:val="00C15FD7"/>
    <w:rsid w:val="00C344AA"/>
    <w:rsid w:val="00C37B1A"/>
    <w:rsid w:val="00C43997"/>
    <w:rsid w:val="00C777FF"/>
    <w:rsid w:val="00C77EFB"/>
    <w:rsid w:val="00C92F06"/>
    <w:rsid w:val="00CD2FD2"/>
    <w:rsid w:val="00CE3334"/>
    <w:rsid w:val="00D04F2D"/>
    <w:rsid w:val="00D12DFD"/>
    <w:rsid w:val="00D36C2F"/>
    <w:rsid w:val="00D62B7E"/>
    <w:rsid w:val="00DB749C"/>
    <w:rsid w:val="00F178E0"/>
    <w:rsid w:val="00F45429"/>
    <w:rsid w:val="00F52EAA"/>
    <w:rsid w:val="00F7712A"/>
    <w:rsid w:val="00F773B8"/>
    <w:rsid w:val="00FA51AA"/>
    <w:rsid w:val="00FC3C8F"/>
    <w:rsid w:val="00FD4974"/>
    <w:rsid w:val="00FF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C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1E5E81"/>
    <w:pPr>
      <w:keepNext/>
      <w:keepLines/>
      <w:spacing w:after="0"/>
      <w:outlineLvl w:val="2"/>
    </w:pPr>
    <w:rPr>
      <w:rFonts w:eastAsiaTheme="majorEastAsia" w:cstheme="majorBidi"/>
      <w:color w:val="1D3251" w:themeColor="accent1"/>
      <w:sz w:val="22"/>
      <w:szCs w:val="24"/>
      <w:lang w:val="fr-FR"/>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1E5E81"/>
    <w:pPr>
      <w:ind w:right="288"/>
    </w:pPr>
    <w:rPr>
      <w:i/>
      <w:color w:val="1D3251" w:themeColor="accent5" w:themeShade="40"/>
      <w:sz w:val="24"/>
      <w:szCs w:val="16"/>
      <w:lang w:val="fr-FR"/>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1E5E81"/>
    <w:rPr>
      <w:i/>
      <w:color w:val="1D3251" w:themeColor="accent5" w:themeShade="40"/>
      <w:sz w:val="24"/>
      <w:szCs w:val="16"/>
      <w:lang w:val="fr-FR"/>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1E5E81"/>
    <w:rPr>
      <w:rFonts w:eastAsiaTheme="majorEastAsia" w:cstheme="majorBidi"/>
      <w:color w:val="1D3251" w:themeColor="accent1"/>
      <w:sz w:val="22"/>
      <w:szCs w:val="24"/>
      <w:lang w:val="fr-FR"/>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8"/>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character" w:styleId="Hyperlink">
    <w:name w:val="Hyperlink"/>
    <w:basedOn w:val="DefaultParagraphFont"/>
    <w:uiPriority w:val="99"/>
    <w:unhideWhenUsed/>
    <w:rsid w:val="00A46775"/>
    <w:rPr>
      <w:color w:val="FE0066" w:themeColor="hyperlink"/>
      <w:u w:val="single"/>
    </w:rPr>
  </w:style>
  <w:style w:type="character" w:styleId="UnresolvedMention">
    <w:name w:val="Unresolved Mention"/>
    <w:basedOn w:val="DefaultParagraphFont"/>
    <w:uiPriority w:val="99"/>
    <w:semiHidden/>
    <w:unhideWhenUsed/>
    <w:rsid w:val="00A46775"/>
    <w:rPr>
      <w:color w:val="605E5C"/>
      <w:shd w:val="clear" w:color="auto" w:fill="E1DFDD"/>
    </w:rPr>
  </w:style>
  <w:style w:type="character" w:styleId="FollowedHyperlink">
    <w:name w:val="FollowedHyperlink"/>
    <w:basedOn w:val="DefaultParagraphFont"/>
    <w:uiPriority w:val="99"/>
    <w:semiHidden/>
    <w:unhideWhenUsed/>
    <w:rsid w:val="00657C99"/>
    <w:rPr>
      <w:color w:val="FE0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linkedin.com/in/felicityfo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osterfl.github.io/" TargetMode="Externa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sv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e3kiel\AppData\Roaming\Microsoft\Templates\Modern%20initials%20resume.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18D110-4A3A-47D4-84E9-0D9FD6EDB423}">
  <ds:schemaRefs>
    <ds:schemaRef ds:uri="http://schemas.openxmlformats.org/officeDocument/2006/bibliography"/>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4.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initials resume.dotx</Template>
  <TotalTime>0</TotalTime>
  <Pages>2</Pages>
  <Words>481</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2020-10-22T13:56:00Z</dcterms:created>
  <dcterms:modified xsi:type="dcterms:W3CDTF">2023-04-26T11:18:00Z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