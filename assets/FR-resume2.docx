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1724"/>
        <w:gridCol w:w="11"/>
        <w:gridCol w:w="1705"/>
        <w:gridCol w:w="421"/>
        <w:gridCol w:w="562"/>
        <w:gridCol w:w="444"/>
        <w:gridCol w:w="5262"/>
      </w:tblGrid>
      <w:tr w:rsidR="00F52EAA" w:rsidRPr="00EB75BC" w14:paraId="713D910A" w14:textId="77777777" w:rsidTr="00382B6E">
        <w:tc>
          <w:tcPr>
            <w:tcW w:w="2406" w:type="dxa"/>
            <w:gridSpan w:val="3"/>
            <w:vMerge w:val="restart"/>
          </w:tcPr>
          <w:p w14:paraId="079B2A2F" w14:textId="01F91F6F" w:rsidR="00F52EAA" w:rsidRPr="00EB75BC" w:rsidRDefault="00F52EAA" w:rsidP="004B4147">
            <w:pPr>
              <w:pStyle w:val="Logo"/>
              <w:rPr>
                <w:lang w:val="fr-FR"/>
              </w:rPr>
            </w:pPr>
          </w:p>
        </w:tc>
        <w:tc>
          <w:tcPr>
            <w:tcW w:w="8394" w:type="dxa"/>
            <w:gridSpan w:val="5"/>
          </w:tcPr>
          <w:p w14:paraId="66AE0F4F" w14:textId="7B874F63" w:rsidR="00F52EAA" w:rsidRPr="00EB75BC" w:rsidRDefault="00F52EAA" w:rsidP="004B4147">
            <w:pPr>
              <w:pStyle w:val="Title"/>
              <w:rPr>
                <w:lang w:val="fr-FR"/>
              </w:rPr>
            </w:pPr>
            <w:r w:rsidRPr="00EB75BC">
              <w:rPr>
                <w:lang w:val="fr-FR"/>
              </w:rPr>
              <w:t>Felicity</w:t>
            </w:r>
          </w:p>
          <w:p w14:paraId="3E8E396B" w14:textId="6BEC24E5" w:rsidR="00F52EAA" w:rsidRPr="00EB75BC" w:rsidRDefault="00F52EAA" w:rsidP="00A21AF8">
            <w:pPr>
              <w:pStyle w:val="Subtitle"/>
              <w:rPr>
                <w:lang w:val="fr-FR"/>
              </w:rPr>
            </w:pPr>
            <w:r w:rsidRPr="00EB75BC">
              <w:rPr>
                <w:lang w:val="fr-FR"/>
              </w:rPr>
              <w:t>FOSTER-CARTY</w:t>
            </w:r>
          </w:p>
        </w:tc>
      </w:tr>
      <w:tr w:rsidR="00F52EAA" w:rsidRPr="00EB75BC" w14:paraId="18645FFB" w14:textId="77777777" w:rsidTr="00382B6E">
        <w:tc>
          <w:tcPr>
            <w:tcW w:w="2406" w:type="dxa"/>
            <w:gridSpan w:val="3"/>
            <w:vMerge/>
          </w:tcPr>
          <w:p w14:paraId="61F21E4C" w14:textId="77777777" w:rsidR="00F52EAA" w:rsidRPr="00EB75BC" w:rsidRDefault="00F52EAA" w:rsidP="000161E1">
            <w:pPr>
              <w:rPr>
                <w:lang w:val="fr-FR"/>
              </w:rPr>
            </w:pPr>
          </w:p>
        </w:tc>
        <w:tc>
          <w:tcPr>
            <w:tcW w:w="8394" w:type="dxa"/>
            <w:gridSpan w:val="5"/>
          </w:tcPr>
          <w:p w14:paraId="20813895" w14:textId="6B5F1856" w:rsidR="00F52EAA" w:rsidRPr="00EB75BC" w:rsidRDefault="00F52EAA" w:rsidP="00A21AF8">
            <w:pPr>
              <w:pStyle w:val="Jobtitle"/>
              <w:rPr>
                <w:lang w:val="fr-FR"/>
              </w:rPr>
            </w:pPr>
            <w:r w:rsidRPr="00EB75BC">
              <w:rPr>
                <w:lang w:val="fr-FR"/>
              </w:rPr>
              <w:t>DEVÉLOPPEUSE</w:t>
            </w:r>
          </w:p>
        </w:tc>
      </w:tr>
      <w:tr w:rsidR="007772B1" w:rsidRPr="00EB75BC" w14:paraId="5C12C2A4" w14:textId="77777777" w:rsidTr="00382B6E">
        <w:trPr>
          <w:trHeight w:val="720"/>
        </w:trPr>
        <w:tc>
          <w:tcPr>
            <w:tcW w:w="2406" w:type="dxa"/>
            <w:gridSpan w:val="3"/>
          </w:tcPr>
          <w:p w14:paraId="5DC2EE55" w14:textId="77777777" w:rsidR="007772B1" w:rsidRPr="00EB75BC" w:rsidRDefault="007772B1" w:rsidP="00A21AF8">
            <w:pPr>
              <w:rPr>
                <w:lang w:val="fr-FR"/>
              </w:rPr>
            </w:pPr>
          </w:p>
        </w:tc>
        <w:tc>
          <w:tcPr>
            <w:tcW w:w="8394" w:type="dxa"/>
            <w:gridSpan w:val="5"/>
          </w:tcPr>
          <w:p w14:paraId="1A3E1E07" w14:textId="77777777" w:rsidR="007772B1" w:rsidRPr="00EB75BC" w:rsidRDefault="007772B1" w:rsidP="00A21AF8">
            <w:pPr>
              <w:pStyle w:val="Jobtitle"/>
              <w:rPr>
                <w:lang w:val="fr-FR"/>
              </w:rPr>
            </w:pPr>
          </w:p>
        </w:tc>
      </w:tr>
      <w:tr w:rsidR="00736F93" w:rsidRPr="00EB75BC" w14:paraId="718929E4" w14:textId="77777777" w:rsidTr="00382B6E">
        <w:tc>
          <w:tcPr>
            <w:tcW w:w="671" w:type="dxa"/>
            <w:vAlign w:val="center"/>
          </w:tcPr>
          <w:p w14:paraId="56C1EE16" w14:textId="1804386B" w:rsidR="00736F93" w:rsidRPr="00EB75BC" w:rsidRDefault="00736F93" w:rsidP="00736F93">
            <w:pPr>
              <w:pStyle w:val="Contact"/>
              <w:rPr>
                <w:lang w:val="fr-FR"/>
              </w:rPr>
            </w:pPr>
            <w:r w:rsidRPr="00EB75BC">
              <w:rPr>
                <w:noProof/>
                <w:lang w:val="fr-FR"/>
              </w:rPr>
              <mc:AlternateContent>
                <mc:Choice Requires="wpg">
                  <w:drawing>
                    <wp:inline distT="0" distB="0" distL="0" distR="0" wp14:anchorId="74F51910" wp14:editId="79CF83DA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9F9220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3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3"/>
            <w:vAlign w:val="center"/>
          </w:tcPr>
          <w:p w14:paraId="68D79A08" w14:textId="374BD418" w:rsidR="00736F93" w:rsidRPr="00EB75BC" w:rsidRDefault="00736F93" w:rsidP="00736F93">
            <w:pPr>
              <w:pStyle w:val="Contact"/>
              <w:rPr>
                <w:lang w:val="fr-FR"/>
              </w:rPr>
            </w:pPr>
            <w:r w:rsidRPr="00EB75BC">
              <w:rPr>
                <w:lang w:val="fr-FR"/>
              </w:rPr>
              <w:t>Région parisienne</w:t>
            </w:r>
          </w:p>
        </w:tc>
        <w:tc>
          <w:tcPr>
            <w:tcW w:w="421" w:type="dxa"/>
          </w:tcPr>
          <w:p w14:paraId="323D0F28" w14:textId="77777777" w:rsidR="00736F93" w:rsidRPr="00EB75BC" w:rsidRDefault="00736F93" w:rsidP="00736F93">
            <w:pPr>
              <w:rPr>
                <w:lang w:val="fr-FR"/>
              </w:rPr>
            </w:pPr>
          </w:p>
        </w:tc>
        <w:tc>
          <w:tcPr>
            <w:tcW w:w="6268" w:type="dxa"/>
            <w:gridSpan w:val="3"/>
          </w:tcPr>
          <w:p w14:paraId="6B7B3ABC" w14:textId="69A978D9" w:rsidR="00736F93" w:rsidRPr="00EB75BC" w:rsidRDefault="00936E8D" w:rsidP="00736F93">
            <w:pPr>
              <w:pStyle w:val="Heading1"/>
              <w:rPr>
                <w:lang w:val="fr-FR"/>
              </w:rPr>
            </w:pPr>
            <w:r w:rsidRPr="00EB75BC">
              <w:rPr>
                <w:lang w:val="fr-FR"/>
              </w:rPr>
              <w:t>BIOGRAPHIE</w:t>
            </w:r>
          </w:p>
        </w:tc>
      </w:tr>
      <w:tr w:rsidR="00064474" w:rsidRPr="00D54910" w14:paraId="7BC9022D" w14:textId="77777777" w:rsidTr="00382B6E">
        <w:tc>
          <w:tcPr>
            <w:tcW w:w="671" w:type="dxa"/>
            <w:vAlign w:val="center"/>
          </w:tcPr>
          <w:p w14:paraId="361909BD" w14:textId="77777777" w:rsidR="00064474" w:rsidRPr="00EB75BC" w:rsidRDefault="00064474" w:rsidP="00BF0DAF">
            <w:pPr>
              <w:pStyle w:val="Contact"/>
              <w:rPr>
                <w:lang w:val="fr-FR"/>
              </w:rPr>
            </w:pPr>
            <w:r w:rsidRPr="00EB75BC">
              <w:rPr>
                <w:noProof/>
                <w:lang w:val="fr-FR"/>
              </w:rPr>
              <mc:AlternateContent>
                <mc:Choice Requires="wpg">
                  <w:drawing>
                    <wp:inline distT="0" distB="0" distL="0" distR="0" wp14:anchorId="531C2C42" wp14:editId="7ADACE6B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A7D771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3"/>
            <w:vAlign w:val="center"/>
          </w:tcPr>
          <w:p w14:paraId="79975F83" w14:textId="27D10FDB" w:rsidR="00064474" w:rsidRPr="00EB75BC" w:rsidRDefault="00A46775" w:rsidP="00BF0DAF">
            <w:pPr>
              <w:pStyle w:val="Contact"/>
              <w:rPr>
                <w:lang w:val="fr-FR"/>
              </w:rPr>
            </w:pPr>
            <w:r w:rsidRPr="00EB75BC">
              <w:rPr>
                <w:lang w:val="fr-FR"/>
              </w:rPr>
              <w:t>foster.felicity@gmail.com</w:t>
            </w:r>
          </w:p>
        </w:tc>
        <w:tc>
          <w:tcPr>
            <w:tcW w:w="421" w:type="dxa"/>
          </w:tcPr>
          <w:p w14:paraId="3F382C36" w14:textId="77777777" w:rsidR="00064474" w:rsidRPr="00EB75BC" w:rsidRDefault="00064474" w:rsidP="00BF0DAF">
            <w:pPr>
              <w:rPr>
                <w:lang w:val="fr-FR"/>
              </w:rPr>
            </w:pPr>
          </w:p>
        </w:tc>
        <w:tc>
          <w:tcPr>
            <w:tcW w:w="6268" w:type="dxa"/>
            <w:gridSpan w:val="3"/>
            <w:vMerge w:val="restart"/>
          </w:tcPr>
          <w:p w14:paraId="6904E4C3" w14:textId="5877FE2D" w:rsidR="00064474" w:rsidRPr="00382B6E" w:rsidRDefault="00113A54" w:rsidP="001E5E81">
            <w:pPr>
              <w:pStyle w:val="Introduction"/>
              <w:rPr>
                <w:sz w:val="22"/>
                <w:szCs w:val="22"/>
              </w:rPr>
            </w:pPr>
            <w:r w:rsidRPr="00382B6E">
              <w:rPr>
                <w:sz w:val="22"/>
                <w:szCs w:val="22"/>
              </w:rPr>
              <w:t xml:space="preserve">En reconversion, je suis une formation en informatique. La transition d'un rôle d'utilisateur final à un rôle où je peux être plus responsable du développement et de la conception </w:t>
            </w:r>
            <w:r w:rsidR="00382B6E" w:rsidRPr="00382B6E">
              <w:rPr>
                <w:sz w:val="22"/>
                <w:szCs w:val="22"/>
              </w:rPr>
              <w:t xml:space="preserve">et </w:t>
            </w:r>
            <w:r w:rsidRPr="00382B6E">
              <w:rPr>
                <w:sz w:val="22"/>
                <w:szCs w:val="22"/>
              </w:rPr>
              <w:t xml:space="preserve">de logiciels </w:t>
            </w:r>
            <w:r w:rsidR="00382B6E" w:rsidRPr="00382B6E">
              <w:rPr>
                <w:sz w:val="22"/>
                <w:szCs w:val="22"/>
              </w:rPr>
              <w:t xml:space="preserve">et leurs UX </w:t>
            </w:r>
            <w:r w:rsidRPr="00382B6E">
              <w:rPr>
                <w:sz w:val="22"/>
                <w:szCs w:val="22"/>
              </w:rPr>
              <w:t>est la destination que je me vois à la fin de cette formation.</w:t>
            </w:r>
          </w:p>
        </w:tc>
      </w:tr>
      <w:tr w:rsidR="00064474" w:rsidRPr="00D54910" w14:paraId="77A53F70" w14:textId="77777777" w:rsidTr="00382B6E">
        <w:trPr>
          <w:trHeight w:val="432"/>
        </w:trPr>
        <w:tc>
          <w:tcPr>
            <w:tcW w:w="671" w:type="dxa"/>
            <w:vAlign w:val="center"/>
          </w:tcPr>
          <w:p w14:paraId="6965636B" w14:textId="2DC00B04" w:rsidR="00064474" w:rsidRPr="00EB75BC" w:rsidRDefault="00064474" w:rsidP="00936E8D">
            <w:pPr>
              <w:pStyle w:val="Contact"/>
              <w:rPr>
                <w:lang w:val="fr-FR"/>
              </w:rPr>
            </w:pPr>
            <w:r w:rsidRPr="00EB75BC">
              <w:rPr>
                <w:noProof/>
                <w:lang w:val="fr-FR"/>
              </w:rPr>
              <mc:AlternateContent>
                <mc:Choice Requires="wpg">
                  <w:drawing>
                    <wp:inline distT="0" distB="0" distL="0" distR="0" wp14:anchorId="3B735719" wp14:editId="3DB0F3B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2A8F3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19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3"/>
            <w:vAlign w:val="center"/>
          </w:tcPr>
          <w:p w14:paraId="71A3EF70" w14:textId="33391EF5" w:rsidR="00064474" w:rsidRPr="00EB75BC" w:rsidRDefault="00000000" w:rsidP="00936E8D">
            <w:pPr>
              <w:pStyle w:val="Contact"/>
              <w:rPr>
                <w:lang w:val="fr-FR"/>
              </w:rPr>
            </w:pPr>
            <w:hyperlink r:id="rId20" w:history="1">
              <w:r w:rsidR="00A46775" w:rsidRPr="00EB75BC">
                <w:rPr>
                  <w:rStyle w:val="Hyperlink"/>
                  <w:sz w:val="16"/>
                  <w:szCs w:val="12"/>
                  <w:lang w:val="fr-FR"/>
                </w:rPr>
                <w:t>https://www.linkedin.com/in/felicityfoster/</w:t>
              </w:r>
            </w:hyperlink>
          </w:p>
        </w:tc>
        <w:tc>
          <w:tcPr>
            <w:tcW w:w="421" w:type="dxa"/>
          </w:tcPr>
          <w:p w14:paraId="39258749" w14:textId="77777777" w:rsidR="00064474" w:rsidRPr="00EB75BC" w:rsidRDefault="00064474" w:rsidP="00936E8D">
            <w:pPr>
              <w:rPr>
                <w:lang w:val="fr-FR"/>
              </w:rPr>
            </w:pPr>
          </w:p>
        </w:tc>
        <w:tc>
          <w:tcPr>
            <w:tcW w:w="6268" w:type="dxa"/>
            <w:gridSpan w:val="3"/>
            <w:vMerge/>
          </w:tcPr>
          <w:p w14:paraId="45EB86F5" w14:textId="40F1AD2B" w:rsidR="00064474" w:rsidRPr="00EB75BC" w:rsidRDefault="00064474" w:rsidP="00936E8D">
            <w:pPr>
              <w:rPr>
                <w:lang w:val="fr-FR"/>
              </w:rPr>
            </w:pPr>
          </w:p>
        </w:tc>
      </w:tr>
      <w:tr w:rsidR="00064474" w:rsidRPr="00EB75BC" w14:paraId="4A255B50" w14:textId="77777777" w:rsidTr="00382B6E">
        <w:tc>
          <w:tcPr>
            <w:tcW w:w="671" w:type="dxa"/>
            <w:vAlign w:val="center"/>
          </w:tcPr>
          <w:p w14:paraId="197FB51C" w14:textId="74F0EBC3" w:rsidR="00064474" w:rsidRPr="00EB75BC" w:rsidRDefault="00064474" w:rsidP="00936E8D">
            <w:pPr>
              <w:pStyle w:val="Contact"/>
              <w:rPr>
                <w:lang w:val="fr-FR"/>
              </w:rPr>
            </w:pPr>
            <w:r w:rsidRPr="00EB75BC">
              <w:rPr>
                <w:noProof/>
                <w:lang w:val="fr-FR"/>
              </w:rPr>
              <mc:AlternateContent>
                <mc:Choice Requires="wpg">
                  <w:drawing>
                    <wp:inline distT="0" distB="0" distL="0" distR="0" wp14:anchorId="59919784" wp14:editId="416E9093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63647E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3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0" w:type="dxa"/>
            <w:gridSpan w:val="3"/>
            <w:vAlign w:val="center"/>
          </w:tcPr>
          <w:p w14:paraId="5353ABBE" w14:textId="4AF6E709" w:rsidR="00064474" w:rsidRPr="00EB75BC" w:rsidRDefault="00D54910" w:rsidP="00936E8D">
            <w:pPr>
              <w:pStyle w:val="Contact"/>
              <w:rPr>
                <w:lang w:val="fr-FR"/>
              </w:rPr>
            </w:pPr>
            <w:hyperlink r:id="rId24" w:history="1">
              <w:r w:rsidRPr="00657C99">
                <w:rPr>
                  <w:rStyle w:val="Hyperlink"/>
                  <w:sz w:val="16"/>
                  <w:szCs w:val="16"/>
                </w:rPr>
                <w:t>https://fosterfl.github.io/</w:t>
              </w:r>
            </w:hyperlink>
          </w:p>
        </w:tc>
        <w:tc>
          <w:tcPr>
            <w:tcW w:w="421" w:type="dxa"/>
          </w:tcPr>
          <w:p w14:paraId="4BF0772F" w14:textId="77777777" w:rsidR="00064474" w:rsidRPr="00EB75BC" w:rsidRDefault="00064474" w:rsidP="00936E8D">
            <w:pPr>
              <w:rPr>
                <w:lang w:val="fr-FR"/>
              </w:rPr>
            </w:pPr>
          </w:p>
        </w:tc>
        <w:tc>
          <w:tcPr>
            <w:tcW w:w="6268" w:type="dxa"/>
            <w:gridSpan w:val="3"/>
            <w:vMerge/>
          </w:tcPr>
          <w:p w14:paraId="54187AA1" w14:textId="64BDEA73" w:rsidR="00064474" w:rsidRPr="00EB75BC" w:rsidRDefault="00064474" w:rsidP="00936E8D">
            <w:pPr>
              <w:rPr>
                <w:lang w:val="fr-FR"/>
              </w:rPr>
            </w:pPr>
          </w:p>
        </w:tc>
      </w:tr>
      <w:tr w:rsidR="003C77C8" w:rsidRPr="00EB75BC" w14:paraId="7755DB7D" w14:textId="77777777" w:rsidTr="00382B6E">
        <w:tc>
          <w:tcPr>
            <w:tcW w:w="4111" w:type="dxa"/>
            <w:gridSpan w:val="4"/>
            <w:vMerge w:val="restart"/>
          </w:tcPr>
          <w:p w14:paraId="49F077BF" w14:textId="77777777" w:rsidR="003C77C8" w:rsidRPr="00EB75BC" w:rsidRDefault="003C77C8" w:rsidP="003C77C8">
            <w:pPr>
              <w:pStyle w:val="Heading1"/>
              <w:rPr>
                <w:lang w:val="fr-FR"/>
              </w:rPr>
            </w:pPr>
            <w:r w:rsidRPr="00EB75BC">
              <w:rPr>
                <w:lang w:val="fr-FR"/>
              </w:rPr>
              <w:t>Certifications</w:t>
            </w:r>
          </w:p>
          <w:p w14:paraId="7FD34618" w14:textId="01F875D8" w:rsidR="003C77C8" w:rsidRPr="00EB75BC" w:rsidRDefault="00EB75BC" w:rsidP="003C77C8">
            <w:pPr>
              <w:rPr>
                <w:lang w:val="fr-FR"/>
              </w:rPr>
            </w:pPr>
            <w:r w:rsidRPr="00EB75BC">
              <w:rPr>
                <w:lang w:val="fr-FR"/>
              </w:rPr>
              <w:t xml:space="preserve">Certification Logistique Humanitaire </w:t>
            </w:r>
            <w:r>
              <w:rPr>
                <w:lang w:val="fr-FR"/>
              </w:rPr>
              <w:t>–</w:t>
            </w:r>
            <w:r w:rsidRPr="00EB75BC">
              <w:rPr>
                <w:lang w:val="fr-FR"/>
              </w:rPr>
              <w:t xml:space="preserve"> 2020</w:t>
            </w:r>
            <w:r>
              <w:rPr>
                <w:lang w:val="fr-FR"/>
              </w:rPr>
              <w:br/>
            </w:r>
            <w:r w:rsidR="003C77C8" w:rsidRPr="00EB75BC">
              <w:rPr>
                <w:lang w:val="fr-FR"/>
              </w:rPr>
              <w:t>Certification PIX – 2019</w:t>
            </w:r>
            <w:r w:rsidR="003C77C8" w:rsidRPr="00EB75BC">
              <w:rPr>
                <w:lang w:val="fr-FR"/>
              </w:rPr>
              <w:br/>
            </w:r>
          </w:p>
          <w:p w14:paraId="6734F1DD" w14:textId="77777777" w:rsidR="003C77C8" w:rsidRPr="00EB75BC" w:rsidRDefault="003C77C8" w:rsidP="003C77C8">
            <w:pPr>
              <w:pStyle w:val="Heading1"/>
              <w:rPr>
                <w:lang w:val="fr-FR"/>
              </w:rPr>
            </w:pPr>
            <w:r w:rsidRPr="00EB75BC">
              <w:rPr>
                <w:lang w:val="fr-FR"/>
              </w:rPr>
              <w:t>Langues</w:t>
            </w:r>
          </w:p>
          <w:p w14:paraId="3F62BCA3" w14:textId="5C7B1A9A" w:rsidR="003C77C8" w:rsidRPr="00EB75BC" w:rsidRDefault="003C77C8" w:rsidP="003C77C8">
            <w:pPr>
              <w:rPr>
                <w:lang w:val="fr-FR"/>
              </w:rPr>
            </w:pPr>
            <w:r w:rsidRPr="00EB75BC">
              <w:rPr>
                <w:lang w:val="fr-FR"/>
              </w:rPr>
              <w:t>Anglais –</w:t>
            </w:r>
            <w:r w:rsidR="00EB75BC">
              <w:rPr>
                <w:lang w:val="fr-FR"/>
              </w:rPr>
              <w:t xml:space="preserve"> C2</w:t>
            </w:r>
            <w:r w:rsidRPr="00EB75BC">
              <w:rPr>
                <w:lang w:val="fr-FR"/>
              </w:rPr>
              <w:t xml:space="preserve"> </w:t>
            </w:r>
            <w:r w:rsidR="00EB75BC">
              <w:rPr>
                <w:lang w:val="fr-FR"/>
              </w:rPr>
              <w:t>(</w:t>
            </w:r>
            <w:r w:rsidRPr="00EB75BC">
              <w:rPr>
                <w:lang w:val="fr-FR"/>
              </w:rPr>
              <w:t>langue maternelle</w:t>
            </w:r>
            <w:r w:rsidR="00EB75BC">
              <w:rPr>
                <w:lang w:val="fr-FR"/>
              </w:rPr>
              <w:t>)</w:t>
            </w:r>
            <w:r w:rsidR="00EB75BC">
              <w:rPr>
                <w:lang w:val="fr-FR"/>
              </w:rPr>
              <w:br/>
            </w:r>
            <w:r w:rsidRPr="00EB75BC">
              <w:rPr>
                <w:lang w:val="fr-FR"/>
              </w:rPr>
              <w:t>Français – C1</w:t>
            </w:r>
          </w:p>
          <w:p w14:paraId="49EB892A" w14:textId="77777777" w:rsidR="003C77C8" w:rsidRPr="00EB75BC" w:rsidRDefault="003C77C8" w:rsidP="003C77C8">
            <w:pPr>
              <w:rPr>
                <w:lang w:val="fr-FR"/>
              </w:rPr>
            </w:pPr>
          </w:p>
          <w:p w14:paraId="6BF9E2D4" w14:textId="77777777" w:rsidR="003C77C8" w:rsidRPr="00EB75BC" w:rsidRDefault="003C77C8" w:rsidP="003C77C8">
            <w:pPr>
              <w:pStyle w:val="Heading1"/>
              <w:rPr>
                <w:lang w:val="fr-FR"/>
              </w:rPr>
            </w:pPr>
            <w:r w:rsidRPr="00EB75BC">
              <w:rPr>
                <w:lang w:val="fr-FR"/>
              </w:rPr>
              <w:t>Éducation</w:t>
            </w:r>
          </w:p>
          <w:p w14:paraId="6C7FBF4C" w14:textId="77777777" w:rsidR="003C77C8" w:rsidRPr="00EB75BC" w:rsidRDefault="003C77C8" w:rsidP="003C77C8">
            <w:pPr>
              <w:pStyle w:val="Heading2"/>
              <w:rPr>
                <w:lang w:val="fr-FR"/>
              </w:rPr>
            </w:pPr>
            <w:r w:rsidRPr="00EB75BC">
              <w:rPr>
                <w:lang w:val="fr-FR"/>
              </w:rPr>
              <w:t>License Informatique</w:t>
            </w:r>
          </w:p>
          <w:p w14:paraId="7BDAB02E" w14:textId="68243A4B" w:rsidR="003C77C8" w:rsidRPr="00EB75BC" w:rsidRDefault="00464B17" w:rsidP="003C77C8">
            <w:pPr>
              <w:pStyle w:val="Heading4"/>
              <w:rPr>
                <w:lang w:val="fr-FR"/>
              </w:rPr>
            </w:pPr>
            <w:r w:rsidRPr="00EB75BC">
              <w:rPr>
                <w:lang w:val="fr-FR"/>
              </w:rPr>
              <w:t>Université</w:t>
            </w:r>
            <w:r w:rsidR="003C77C8" w:rsidRPr="00EB75BC">
              <w:rPr>
                <w:lang w:val="fr-FR"/>
              </w:rPr>
              <w:t xml:space="preserve"> Paris 8</w:t>
            </w:r>
          </w:p>
          <w:p w14:paraId="0FA5D25E" w14:textId="7E3E8169" w:rsidR="003C77C8" w:rsidRPr="00EB75BC" w:rsidRDefault="00464B17" w:rsidP="003C77C8">
            <w:pPr>
              <w:rPr>
                <w:lang w:val="fr-FR"/>
              </w:rPr>
            </w:pPr>
            <w:r w:rsidRPr="00EB75BC">
              <w:rPr>
                <w:lang w:val="fr-FR"/>
              </w:rPr>
              <w:t>En</w:t>
            </w:r>
            <w:r w:rsidR="003C77C8" w:rsidRPr="00EB75BC">
              <w:rPr>
                <w:lang w:val="fr-FR"/>
              </w:rPr>
              <w:t xml:space="preserve"> cours</w:t>
            </w:r>
          </w:p>
          <w:p w14:paraId="4390FD65" w14:textId="6034CC4C" w:rsidR="003C77C8" w:rsidRPr="00EB75BC" w:rsidRDefault="003C77C8" w:rsidP="003C77C8">
            <w:pPr>
              <w:pStyle w:val="Heading2"/>
              <w:rPr>
                <w:lang w:val="fr-FR"/>
              </w:rPr>
            </w:pPr>
            <w:proofErr w:type="spellStart"/>
            <w:r w:rsidRPr="00EB75BC">
              <w:rPr>
                <w:lang w:val="fr-FR"/>
              </w:rPr>
              <w:t>Bachelor</w:t>
            </w:r>
            <w:proofErr w:type="spellEnd"/>
            <w:r w:rsidRPr="00EB75BC">
              <w:rPr>
                <w:lang w:val="fr-FR"/>
              </w:rPr>
              <w:t xml:space="preserve"> </w:t>
            </w:r>
            <w:r w:rsidR="006557B2" w:rsidRPr="00EB75BC">
              <w:rPr>
                <w:lang w:val="fr-FR"/>
              </w:rPr>
              <w:t>de s</w:t>
            </w:r>
            <w:r w:rsidRPr="00EB75BC">
              <w:rPr>
                <w:lang w:val="fr-FR"/>
              </w:rPr>
              <w:t xml:space="preserve">cience </w:t>
            </w:r>
            <w:r w:rsidR="006557B2" w:rsidRPr="00EB75BC">
              <w:rPr>
                <w:lang w:val="fr-FR"/>
              </w:rPr>
              <w:t>en Santé du travail</w:t>
            </w:r>
          </w:p>
          <w:p w14:paraId="2C55DE30" w14:textId="43E1BB10" w:rsidR="003C77C8" w:rsidRPr="00EB75BC" w:rsidRDefault="006557B2" w:rsidP="003C77C8">
            <w:pPr>
              <w:pStyle w:val="Heading4"/>
              <w:rPr>
                <w:lang w:val="fr-FR"/>
              </w:rPr>
            </w:pPr>
            <w:proofErr w:type="spellStart"/>
            <w:r w:rsidRPr="00EB75BC">
              <w:rPr>
                <w:lang w:val="fr-FR"/>
              </w:rPr>
              <w:t>Purdue</w:t>
            </w:r>
            <w:proofErr w:type="spellEnd"/>
            <w:r w:rsidRPr="00EB75BC">
              <w:rPr>
                <w:lang w:val="fr-FR"/>
              </w:rPr>
              <w:t xml:space="preserve"> </w:t>
            </w:r>
            <w:proofErr w:type="spellStart"/>
            <w:r w:rsidRPr="00EB75BC">
              <w:rPr>
                <w:lang w:val="fr-FR"/>
              </w:rPr>
              <w:t>University</w:t>
            </w:r>
            <w:proofErr w:type="spellEnd"/>
          </w:p>
          <w:p w14:paraId="542638F5" w14:textId="7539B0C0" w:rsidR="003C77C8" w:rsidRPr="00EB75BC" w:rsidRDefault="003C77C8" w:rsidP="003C77C8">
            <w:pPr>
              <w:rPr>
                <w:lang w:val="fr-FR"/>
              </w:rPr>
            </w:pPr>
            <w:r w:rsidRPr="00EB75BC">
              <w:rPr>
                <w:lang w:val="fr-FR"/>
              </w:rPr>
              <w:t>2002-2008</w:t>
            </w:r>
          </w:p>
        </w:tc>
        <w:tc>
          <w:tcPr>
            <w:tcW w:w="421" w:type="dxa"/>
          </w:tcPr>
          <w:p w14:paraId="596401CB" w14:textId="77777777" w:rsidR="003C77C8" w:rsidRPr="00EB75BC" w:rsidRDefault="003C77C8" w:rsidP="003C77C8">
            <w:pPr>
              <w:rPr>
                <w:lang w:val="fr-FR"/>
              </w:rPr>
            </w:pPr>
          </w:p>
        </w:tc>
        <w:tc>
          <w:tcPr>
            <w:tcW w:w="6268" w:type="dxa"/>
            <w:gridSpan w:val="3"/>
            <w:vMerge/>
          </w:tcPr>
          <w:p w14:paraId="2AED940F" w14:textId="6CF0D58C" w:rsidR="003C77C8" w:rsidRPr="00EB75BC" w:rsidRDefault="003C77C8" w:rsidP="003C77C8">
            <w:pPr>
              <w:rPr>
                <w:lang w:val="fr-FR"/>
              </w:rPr>
            </w:pPr>
          </w:p>
        </w:tc>
      </w:tr>
      <w:tr w:rsidR="003C77C8" w:rsidRPr="00D54910" w14:paraId="09C36F82" w14:textId="77777777" w:rsidTr="00382B6E">
        <w:tc>
          <w:tcPr>
            <w:tcW w:w="4111" w:type="dxa"/>
            <w:gridSpan w:val="4"/>
            <w:vMerge/>
          </w:tcPr>
          <w:p w14:paraId="223B00C0" w14:textId="08BCB175" w:rsidR="003C77C8" w:rsidRPr="00EB75BC" w:rsidRDefault="003C77C8" w:rsidP="00113A54">
            <w:pPr>
              <w:rPr>
                <w:lang w:val="fr-FR"/>
              </w:rPr>
            </w:pPr>
          </w:p>
        </w:tc>
        <w:tc>
          <w:tcPr>
            <w:tcW w:w="421" w:type="dxa"/>
          </w:tcPr>
          <w:p w14:paraId="4C9898EC" w14:textId="77777777" w:rsidR="003C77C8" w:rsidRPr="00EB75BC" w:rsidRDefault="003C77C8" w:rsidP="00064474">
            <w:pPr>
              <w:rPr>
                <w:lang w:val="fr-FR"/>
              </w:rPr>
            </w:pPr>
          </w:p>
        </w:tc>
        <w:tc>
          <w:tcPr>
            <w:tcW w:w="6268" w:type="dxa"/>
            <w:gridSpan w:val="3"/>
            <w:vMerge w:val="restart"/>
          </w:tcPr>
          <w:p w14:paraId="5E6A871C" w14:textId="411B8AA7" w:rsidR="003C77C8" w:rsidRPr="00EB75BC" w:rsidRDefault="003C77C8" w:rsidP="00064474">
            <w:pPr>
              <w:pStyle w:val="Heading1"/>
              <w:rPr>
                <w:lang w:val="fr-FR"/>
              </w:rPr>
            </w:pPr>
            <w:r w:rsidRPr="00EB75BC">
              <w:rPr>
                <w:lang w:val="fr-FR"/>
              </w:rPr>
              <w:t>EXpéRienceS</w:t>
            </w:r>
          </w:p>
          <w:p w14:paraId="37CE1A3C" w14:textId="1717479B" w:rsidR="003C77C8" w:rsidRPr="00EB75BC" w:rsidRDefault="003C77C8" w:rsidP="001E5E81">
            <w:pPr>
              <w:pStyle w:val="Heading3"/>
            </w:pPr>
            <w:r w:rsidRPr="00EB75BC">
              <w:t>Développeuse web</w:t>
            </w:r>
          </w:p>
          <w:p w14:paraId="78D13A33" w14:textId="1D94D612" w:rsidR="003C77C8" w:rsidRPr="00EB75BC" w:rsidRDefault="003C77C8" w:rsidP="00064474">
            <w:pPr>
              <w:pStyle w:val="Heading5"/>
              <w:rPr>
                <w:lang w:val="fr-FR"/>
              </w:rPr>
            </w:pPr>
            <w:r w:rsidRPr="00EB75BC">
              <w:rPr>
                <w:lang w:val="fr-FR"/>
              </w:rPr>
              <w:t>Auto-entrepreneur, région parisienne, 2018 – présent</w:t>
            </w:r>
          </w:p>
          <w:p w14:paraId="7E9B0FA3" w14:textId="77777777" w:rsidR="003C77C8" w:rsidRPr="00EB75BC" w:rsidRDefault="003C77C8" w:rsidP="00113A54">
            <w:pPr>
              <w:pStyle w:val="JobDescription"/>
              <w:rPr>
                <w:lang w:val="fr-FR"/>
              </w:rPr>
            </w:pPr>
            <w:r w:rsidRPr="00EB75BC">
              <w:rPr>
                <w:lang w:val="fr-FR"/>
              </w:rPr>
              <w:t>Développeur web freelance pour divers clients</w:t>
            </w:r>
          </w:p>
          <w:p w14:paraId="18423FCB" w14:textId="1BB45C8C" w:rsidR="003C77C8" w:rsidRPr="00EB75BC" w:rsidRDefault="003C77C8" w:rsidP="006F7DB6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Sites web professionnels pour clients, Conception de la présentation et de la navigation</w:t>
            </w:r>
          </w:p>
          <w:p w14:paraId="3EACDD9D" w14:textId="0CB0901C" w:rsidR="003C77C8" w:rsidRPr="00EB75BC" w:rsidRDefault="003C77C8" w:rsidP="00113A54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 xml:space="preserve">Conception de logos et d'icônes en </w:t>
            </w:r>
            <w:proofErr w:type="spellStart"/>
            <w:r w:rsidRPr="00EB75BC">
              <w:rPr>
                <w:lang w:val="fr-FR"/>
              </w:rPr>
              <w:t>svg</w:t>
            </w:r>
            <w:proofErr w:type="spellEnd"/>
          </w:p>
          <w:p w14:paraId="1D3C8DFF" w14:textId="0BA67A5A" w:rsidR="00A86C31" w:rsidRPr="00EB75BC" w:rsidRDefault="00A86C31" w:rsidP="00113A54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Conception de la palette des couleurs</w:t>
            </w:r>
          </w:p>
          <w:p w14:paraId="0BB04DD6" w14:textId="77777777" w:rsidR="00B34AC3" w:rsidRPr="00EB75BC" w:rsidRDefault="00B34AC3" w:rsidP="001E5E81">
            <w:pPr>
              <w:pStyle w:val="Heading3"/>
            </w:pPr>
          </w:p>
          <w:p w14:paraId="16B0FE2F" w14:textId="758508D2" w:rsidR="003C77C8" w:rsidRPr="00EB75BC" w:rsidRDefault="006557B2" w:rsidP="001E5E81">
            <w:pPr>
              <w:pStyle w:val="Heading3"/>
            </w:pPr>
            <w:r w:rsidRPr="00EB75BC">
              <w:t>Consultant en santé et sécurité au travail (</w:t>
            </w:r>
            <w:r w:rsidR="003C77C8" w:rsidRPr="00EB75BC">
              <w:t>Freelance</w:t>
            </w:r>
            <w:r w:rsidRPr="00EB75BC">
              <w:t>)</w:t>
            </w:r>
          </w:p>
          <w:p w14:paraId="1F140959" w14:textId="07355A05" w:rsidR="003C77C8" w:rsidRPr="00EB75BC" w:rsidRDefault="003C77C8" w:rsidP="00064474">
            <w:pPr>
              <w:pStyle w:val="Heading5"/>
              <w:rPr>
                <w:lang w:val="fr-FR"/>
              </w:rPr>
            </w:pPr>
            <w:r w:rsidRPr="00EB75BC">
              <w:rPr>
                <w:lang w:val="fr-FR"/>
              </w:rPr>
              <w:t xml:space="preserve">Auto-entrepreneur (à </w:t>
            </w:r>
            <w:proofErr w:type="spellStart"/>
            <w:r w:rsidRPr="00EB75BC">
              <w:rPr>
                <w:lang w:val="fr-FR"/>
              </w:rPr>
              <w:t>Howmet</w:t>
            </w:r>
            <w:proofErr w:type="spellEnd"/>
            <w:r w:rsidRPr="00EB75BC">
              <w:rPr>
                <w:lang w:val="fr-FR"/>
              </w:rPr>
              <w:t xml:space="preserve"> Aerospace), </w:t>
            </w:r>
            <w:r w:rsidR="006557B2" w:rsidRPr="00EB75BC">
              <w:rPr>
                <w:lang w:val="fr-FR"/>
              </w:rPr>
              <w:t>Royaume-Unis</w:t>
            </w:r>
            <w:r w:rsidRPr="00EB75BC">
              <w:rPr>
                <w:lang w:val="fr-FR"/>
              </w:rPr>
              <w:t>, 2015-present</w:t>
            </w:r>
          </w:p>
          <w:p w14:paraId="5EB75E9E" w14:textId="1308BBE1" w:rsidR="003C77C8" w:rsidRPr="00EB75BC" w:rsidRDefault="003C77C8" w:rsidP="00064474">
            <w:pPr>
              <w:pStyle w:val="JobDescription"/>
              <w:rPr>
                <w:rStyle w:val="JobDescriptionChar"/>
                <w:lang w:val="fr-FR"/>
              </w:rPr>
            </w:pPr>
            <w:r w:rsidRPr="00EB75BC">
              <w:rPr>
                <w:lang w:val="fr-FR"/>
              </w:rPr>
              <w:t>Réviseur indépendant de conformité et développeur de programmes, aidant les ressources locales à répondre aux attentes américaines.</w:t>
            </w:r>
          </w:p>
          <w:p w14:paraId="13710864" w14:textId="272FC862" w:rsidR="00EB75BC" w:rsidRPr="00EB75BC" w:rsidRDefault="003C77C8" w:rsidP="00064474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Gestion de</w:t>
            </w:r>
            <w:r w:rsidR="00B34AC3" w:rsidRPr="00EB75BC">
              <w:rPr>
                <w:lang w:val="fr-FR"/>
              </w:rPr>
              <w:t>s</w:t>
            </w:r>
            <w:r w:rsidRPr="00EB75BC">
              <w:rPr>
                <w:lang w:val="fr-FR"/>
              </w:rPr>
              <w:t xml:space="preserve"> projet</w:t>
            </w:r>
            <w:r w:rsidR="00B34AC3" w:rsidRPr="00EB75BC">
              <w:rPr>
                <w:lang w:val="fr-FR"/>
              </w:rPr>
              <w:t>s complexes</w:t>
            </w:r>
            <w:r w:rsidRPr="00EB75BC">
              <w:rPr>
                <w:lang w:val="fr-FR"/>
              </w:rPr>
              <w:t xml:space="preserve">, </w:t>
            </w:r>
          </w:p>
          <w:p w14:paraId="634261D9" w14:textId="77777777" w:rsidR="00EB75BC" w:rsidRPr="00EB75BC" w:rsidRDefault="00EB75BC" w:rsidP="00064474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I</w:t>
            </w:r>
            <w:r w:rsidR="003C77C8" w:rsidRPr="00EB75BC">
              <w:rPr>
                <w:lang w:val="fr-FR"/>
              </w:rPr>
              <w:t xml:space="preserve">nterprète culturel, </w:t>
            </w:r>
          </w:p>
          <w:p w14:paraId="0BBA3977" w14:textId="77777777" w:rsidR="00EB75BC" w:rsidRPr="00EB75BC" w:rsidRDefault="00EB75BC" w:rsidP="00064474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C</w:t>
            </w:r>
            <w:r w:rsidR="003C77C8" w:rsidRPr="00EB75BC">
              <w:rPr>
                <w:lang w:val="fr-FR"/>
              </w:rPr>
              <w:t xml:space="preserve">oaching, </w:t>
            </w:r>
          </w:p>
          <w:p w14:paraId="45D6986D" w14:textId="3738F066" w:rsidR="003C77C8" w:rsidRPr="00EB75BC" w:rsidRDefault="00EB75BC" w:rsidP="00064474">
            <w:pPr>
              <w:pStyle w:val="ListBullet"/>
            </w:pPr>
            <w:proofErr w:type="spellStart"/>
            <w:r w:rsidRPr="00EB75BC">
              <w:t>A</w:t>
            </w:r>
            <w:r w:rsidR="003C77C8" w:rsidRPr="00EB75BC">
              <w:t>mélioration</w:t>
            </w:r>
            <w:proofErr w:type="spellEnd"/>
            <w:r w:rsidR="003C77C8" w:rsidRPr="00EB75BC">
              <w:t xml:space="preserve"> continue</w:t>
            </w:r>
            <w:r w:rsidRPr="00EB75BC">
              <w:t xml:space="preserve"> (Plan-Do-Check-Act</w:t>
            </w:r>
            <w:r>
              <w:t xml:space="preserve">, la cycle </w:t>
            </w:r>
            <w:proofErr w:type="spellStart"/>
            <w:r>
              <w:t>Demming</w:t>
            </w:r>
            <w:proofErr w:type="spellEnd"/>
            <w:r w:rsidRPr="00EB75BC">
              <w:t>)</w:t>
            </w:r>
          </w:p>
          <w:p w14:paraId="54A2718D" w14:textId="05A6D3CD" w:rsidR="003C77C8" w:rsidRPr="00EB75BC" w:rsidRDefault="003C77C8" w:rsidP="001E5E81">
            <w:pPr>
              <w:pStyle w:val="Heading3"/>
            </w:pPr>
            <w:r w:rsidRPr="00EB75BC">
              <w:t>Alcoa</w:t>
            </w:r>
          </w:p>
          <w:p w14:paraId="76EB13E6" w14:textId="789723CC" w:rsidR="003C77C8" w:rsidRPr="00EB75BC" w:rsidRDefault="003C77C8" w:rsidP="00064474">
            <w:pPr>
              <w:pStyle w:val="Heading5"/>
              <w:rPr>
                <w:lang w:val="fr-FR"/>
              </w:rPr>
            </w:pPr>
            <w:r w:rsidRPr="00EB75BC">
              <w:rPr>
                <w:lang w:val="fr-FR"/>
              </w:rPr>
              <w:t>Responsable d’ESS, USA, 2010-2013</w:t>
            </w:r>
          </w:p>
          <w:p w14:paraId="33674B0D" w14:textId="01E1D254" w:rsidR="003C77C8" w:rsidRPr="00EB75BC" w:rsidRDefault="003C77C8" w:rsidP="00064474">
            <w:pPr>
              <w:pStyle w:val="JobDescription"/>
              <w:rPr>
                <w:rStyle w:val="JobDescriptionChar"/>
                <w:lang w:val="fr-FR"/>
              </w:rPr>
            </w:pPr>
            <w:r w:rsidRPr="00EB75BC">
              <w:rPr>
                <w:lang w:val="fr-FR"/>
              </w:rPr>
              <w:t xml:space="preserve">Gérer toutes les activités de santé, de sécurité et de conformité environnementale pour </w:t>
            </w:r>
            <w:r w:rsidR="00EB75BC">
              <w:rPr>
                <w:lang w:val="fr-FR"/>
              </w:rPr>
              <w:t>la usine</w:t>
            </w:r>
            <w:r w:rsidRPr="00EB75BC">
              <w:rPr>
                <w:lang w:val="fr-FR"/>
              </w:rPr>
              <w:t>. Liaison avec les syndicats, la direction de l'entreprise, les autorités fédérales et celles de l'état.</w:t>
            </w:r>
          </w:p>
          <w:p w14:paraId="5710A3A3" w14:textId="4330D60A" w:rsidR="003C77C8" w:rsidRPr="00EB75BC" w:rsidRDefault="006557B2" w:rsidP="00787190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T</w:t>
            </w:r>
            <w:r w:rsidR="003C77C8" w:rsidRPr="00EB75BC">
              <w:rPr>
                <w:lang w:val="fr-FR"/>
              </w:rPr>
              <w:t>ravaillé avec des sites</w:t>
            </w:r>
            <w:r w:rsidR="00EB75BC">
              <w:rPr>
                <w:lang w:val="fr-FR"/>
              </w:rPr>
              <w:t>-jumelles</w:t>
            </w:r>
            <w:r w:rsidR="003C77C8" w:rsidRPr="00EB75BC">
              <w:rPr>
                <w:lang w:val="fr-FR"/>
              </w:rPr>
              <w:t xml:space="preserve"> internationaux (Corée du Sud, Allemagne)</w:t>
            </w:r>
            <w:r w:rsidR="00EB75BC">
              <w:rPr>
                <w:lang w:val="fr-FR"/>
              </w:rPr>
              <w:t xml:space="preserve"> pour synchroniser nôtres rapports internes.</w:t>
            </w:r>
          </w:p>
          <w:p w14:paraId="34627A9C" w14:textId="43901F6A" w:rsidR="003C77C8" w:rsidRPr="00EB75BC" w:rsidRDefault="00EB75BC" w:rsidP="00787190">
            <w:pPr>
              <w:pStyle w:val="ListBullet"/>
              <w:rPr>
                <w:lang w:val="fr-FR"/>
              </w:rPr>
            </w:pPr>
            <w:r>
              <w:rPr>
                <w:lang w:val="fr-FR"/>
              </w:rPr>
              <w:t xml:space="preserve">Conception, </w:t>
            </w:r>
            <w:r w:rsidRPr="00EB75BC">
              <w:rPr>
                <w:lang w:val="fr-FR"/>
              </w:rPr>
              <w:t>élaborat</w:t>
            </w:r>
            <w:r>
              <w:rPr>
                <w:lang w:val="fr-FR"/>
              </w:rPr>
              <w:t>ion,</w:t>
            </w:r>
            <w:r w:rsidR="003C77C8" w:rsidRPr="00EB75BC">
              <w:rPr>
                <w:lang w:val="fr-FR"/>
              </w:rPr>
              <w:t xml:space="preserve"> et mise en œuvre de la formation</w:t>
            </w:r>
            <w:r>
              <w:rPr>
                <w:lang w:val="fr-FR"/>
              </w:rPr>
              <w:t xml:space="preserve"> obligatoire.</w:t>
            </w:r>
          </w:p>
          <w:p w14:paraId="29824712" w14:textId="276F462F" w:rsidR="003C77C8" w:rsidRDefault="003C77C8" w:rsidP="00787190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 xml:space="preserve">Collecte des informations et des observations </w:t>
            </w:r>
            <w:r w:rsidR="00B50027">
              <w:rPr>
                <w:lang w:val="fr-FR"/>
              </w:rPr>
              <w:t>nécessaires</w:t>
            </w:r>
            <w:r w:rsidRPr="00EB75BC">
              <w:rPr>
                <w:lang w:val="fr-FR"/>
              </w:rPr>
              <w:t>.</w:t>
            </w:r>
          </w:p>
          <w:p w14:paraId="05ED5309" w14:textId="732E5F5A" w:rsidR="003C77C8" w:rsidRPr="00EB75BC" w:rsidRDefault="003C77C8" w:rsidP="001E5E81">
            <w:pPr>
              <w:pStyle w:val="Heading3"/>
            </w:pPr>
            <w:r w:rsidRPr="00EB75BC">
              <w:t>Activités en début de vie professionnelle</w:t>
            </w:r>
          </w:p>
          <w:p w14:paraId="55AA852A" w14:textId="3B1461F3" w:rsidR="003C77C8" w:rsidRPr="00EB75BC" w:rsidRDefault="003C77C8" w:rsidP="008F53DF">
            <w:pPr>
              <w:pStyle w:val="JobDescription"/>
              <w:rPr>
                <w:lang w:val="fr-FR"/>
              </w:rPr>
            </w:pPr>
            <w:r w:rsidRPr="00EB75BC">
              <w:rPr>
                <w:lang w:val="fr-FR"/>
              </w:rPr>
              <w:t>Au début de ma vie professionnelle, j'étais axée sur le service à la clientèle dans des contextes où les opérations se déroulaient à un rythme rapide. Le fait d'avoir une bonne gestion du temps et de l'argent, ainsi qu'une excellente personnalité face aux clients, m'a valu des responsabilités croissantes dans tous mes rôles.</w:t>
            </w:r>
          </w:p>
        </w:tc>
      </w:tr>
      <w:tr w:rsidR="003C77C8" w:rsidRPr="00D54910" w14:paraId="2CE1A662" w14:textId="77777777" w:rsidTr="00382B6E">
        <w:trPr>
          <w:trHeight w:val="720"/>
        </w:trPr>
        <w:tc>
          <w:tcPr>
            <w:tcW w:w="4111" w:type="dxa"/>
            <w:gridSpan w:val="4"/>
            <w:vMerge/>
          </w:tcPr>
          <w:p w14:paraId="29997A23" w14:textId="3BFB57A8" w:rsidR="003C77C8" w:rsidRPr="00EB75BC" w:rsidRDefault="003C77C8" w:rsidP="00064474">
            <w:pPr>
              <w:rPr>
                <w:lang w:val="fr-FR"/>
              </w:rPr>
            </w:pPr>
          </w:p>
        </w:tc>
        <w:tc>
          <w:tcPr>
            <w:tcW w:w="421" w:type="dxa"/>
          </w:tcPr>
          <w:p w14:paraId="7FEF551F" w14:textId="77777777" w:rsidR="003C77C8" w:rsidRPr="00EB75BC" w:rsidRDefault="003C77C8" w:rsidP="00064474">
            <w:pPr>
              <w:rPr>
                <w:lang w:val="fr-FR"/>
              </w:rPr>
            </w:pPr>
          </w:p>
        </w:tc>
        <w:tc>
          <w:tcPr>
            <w:tcW w:w="6268" w:type="dxa"/>
            <w:gridSpan w:val="3"/>
            <w:vMerge/>
          </w:tcPr>
          <w:p w14:paraId="1DC1BFA4" w14:textId="3DD32A81" w:rsidR="003C77C8" w:rsidRPr="00EB75BC" w:rsidRDefault="003C77C8" w:rsidP="00064474">
            <w:pPr>
              <w:rPr>
                <w:lang w:val="fr-FR"/>
              </w:rPr>
            </w:pPr>
          </w:p>
        </w:tc>
      </w:tr>
      <w:tr w:rsidR="003C77C8" w:rsidRPr="00D54910" w14:paraId="6B19DD8C" w14:textId="77777777" w:rsidTr="00382B6E">
        <w:trPr>
          <w:trHeight w:val="288"/>
        </w:trPr>
        <w:tc>
          <w:tcPr>
            <w:tcW w:w="4111" w:type="dxa"/>
            <w:gridSpan w:val="4"/>
            <w:vMerge/>
          </w:tcPr>
          <w:p w14:paraId="67B8D318" w14:textId="77777777" w:rsidR="003C77C8" w:rsidRPr="00EB75BC" w:rsidRDefault="003C77C8" w:rsidP="00064474">
            <w:pPr>
              <w:rPr>
                <w:lang w:val="fr-FR"/>
              </w:rPr>
            </w:pPr>
          </w:p>
        </w:tc>
        <w:tc>
          <w:tcPr>
            <w:tcW w:w="421" w:type="dxa"/>
          </w:tcPr>
          <w:p w14:paraId="38872339" w14:textId="77777777" w:rsidR="003C77C8" w:rsidRPr="00EB75BC" w:rsidRDefault="003C77C8" w:rsidP="00064474">
            <w:pPr>
              <w:rPr>
                <w:lang w:val="fr-FR"/>
              </w:rPr>
            </w:pPr>
          </w:p>
        </w:tc>
        <w:tc>
          <w:tcPr>
            <w:tcW w:w="6268" w:type="dxa"/>
            <w:gridSpan w:val="3"/>
            <w:vMerge/>
          </w:tcPr>
          <w:p w14:paraId="63F28D0B" w14:textId="1B7AB857" w:rsidR="003C77C8" w:rsidRPr="00EB75BC" w:rsidRDefault="003C77C8" w:rsidP="00064474">
            <w:pPr>
              <w:rPr>
                <w:lang w:val="fr-FR"/>
              </w:rPr>
            </w:pPr>
          </w:p>
        </w:tc>
      </w:tr>
      <w:tr w:rsidR="001E5E81" w:rsidRPr="00EB75BC" w14:paraId="034A2DE2" w14:textId="77777777" w:rsidTr="00382B6E">
        <w:tc>
          <w:tcPr>
            <w:tcW w:w="2395" w:type="dxa"/>
            <w:gridSpan w:val="2"/>
            <w:vMerge w:val="restart"/>
          </w:tcPr>
          <w:p w14:paraId="51B35EDB" w14:textId="77777777" w:rsidR="001E5E81" w:rsidRPr="00EB75BC" w:rsidRDefault="001E5E81" w:rsidP="008B6389">
            <w:pPr>
              <w:pStyle w:val="Logo"/>
              <w:rPr>
                <w:lang w:val="fr-FR"/>
              </w:rPr>
            </w:pPr>
          </w:p>
        </w:tc>
        <w:tc>
          <w:tcPr>
            <w:tcW w:w="8405" w:type="dxa"/>
            <w:gridSpan w:val="6"/>
          </w:tcPr>
          <w:p w14:paraId="694AC93A" w14:textId="77777777" w:rsidR="001E5E81" w:rsidRPr="00EB75BC" w:rsidRDefault="001E5E81" w:rsidP="008B6389">
            <w:pPr>
              <w:pStyle w:val="Title"/>
              <w:rPr>
                <w:lang w:val="fr-FR"/>
              </w:rPr>
            </w:pPr>
            <w:r w:rsidRPr="00EB75BC">
              <w:rPr>
                <w:lang w:val="fr-FR"/>
              </w:rPr>
              <w:t>Felicity</w:t>
            </w:r>
          </w:p>
          <w:p w14:paraId="7516B5D2" w14:textId="77777777" w:rsidR="001E5E81" w:rsidRPr="00EB75BC" w:rsidRDefault="001E5E81" w:rsidP="008B6389">
            <w:pPr>
              <w:pStyle w:val="Subtitle"/>
              <w:rPr>
                <w:lang w:val="fr-FR"/>
              </w:rPr>
            </w:pPr>
            <w:r w:rsidRPr="00EB75BC">
              <w:rPr>
                <w:lang w:val="fr-FR"/>
              </w:rPr>
              <w:t>FOSTER-CARTY</w:t>
            </w:r>
          </w:p>
        </w:tc>
      </w:tr>
      <w:tr w:rsidR="001E5E81" w:rsidRPr="00EB75BC" w14:paraId="2F3052A3" w14:textId="77777777" w:rsidTr="00382B6E">
        <w:tc>
          <w:tcPr>
            <w:tcW w:w="2395" w:type="dxa"/>
            <w:gridSpan w:val="2"/>
            <w:vMerge/>
          </w:tcPr>
          <w:p w14:paraId="4FCEDC7D" w14:textId="77777777" w:rsidR="001E5E81" w:rsidRPr="00EB75BC" w:rsidRDefault="001E5E81" w:rsidP="008B6389">
            <w:pPr>
              <w:rPr>
                <w:lang w:val="fr-FR"/>
              </w:rPr>
            </w:pPr>
          </w:p>
        </w:tc>
        <w:tc>
          <w:tcPr>
            <w:tcW w:w="8405" w:type="dxa"/>
            <w:gridSpan w:val="6"/>
          </w:tcPr>
          <w:p w14:paraId="4DED99C1" w14:textId="77777777" w:rsidR="001E5E81" w:rsidRPr="00EB75BC" w:rsidRDefault="001E5E81" w:rsidP="008B6389">
            <w:pPr>
              <w:pStyle w:val="Jobtitle"/>
              <w:rPr>
                <w:lang w:val="fr-FR"/>
              </w:rPr>
            </w:pPr>
            <w:r w:rsidRPr="00EB75BC">
              <w:rPr>
                <w:lang w:val="fr-FR"/>
              </w:rPr>
              <w:t>DEVÉLOPPEUSE</w:t>
            </w:r>
          </w:p>
        </w:tc>
      </w:tr>
      <w:tr w:rsidR="001E5E81" w:rsidRPr="00EB75BC" w14:paraId="0232DC03" w14:textId="77777777" w:rsidTr="00382B6E">
        <w:trPr>
          <w:trHeight w:val="720"/>
        </w:trPr>
        <w:tc>
          <w:tcPr>
            <w:tcW w:w="2395" w:type="dxa"/>
            <w:gridSpan w:val="2"/>
          </w:tcPr>
          <w:p w14:paraId="6BDF02AA" w14:textId="77777777" w:rsidR="001E5E81" w:rsidRPr="00EB75BC" w:rsidRDefault="001E5E81" w:rsidP="008B6389">
            <w:pPr>
              <w:rPr>
                <w:lang w:val="fr-FR"/>
              </w:rPr>
            </w:pPr>
          </w:p>
        </w:tc>
        <w:tc>
          <w:tcPr>
            <w:tcW w:w="8405" w:type="dxa"/>
            <w:gridSpan w:val="6"/>
          </w:tcPr>
          <w:p w14:paraId="65763096" w14:textId="77777777" w:rsidR="001E5E81" w:rsidRPr="00EB75BC" w:rsidRDefault="001E5E81" w:rsidP="0038339D">
            <w:pPr>
              <w:pStyle w:val="JobDescription"/>
              <w:rPr>
                <w:lang w:val="fr-FR"/>
              </w:rPr>
            </w:pPr>
          </w:p>
        </w:tc>
      </w:tr>
      <w:tr w:rsidR="0038339D" w:rsidRPr="00D54910" w14:paraId="447DA9B2" w14:textId="77777777" w:rsidTr="00382B6E">
        <w:tc>
          <w:tcPr>
            <w:tcW w:w="5094" w:type="dxa"/>
            <w:gridSpan w:val="6"/>
            <w:vMerge w:val="restart"/>
          </w:tcPr>
          <w:p w14:paraId="18544DAE" w14:textId="441D730A" w:rsidR="001E5E81" w:rsidRPr="00EB75BC" w:rsidRDefault="0034754F" w:rsidP="008B6389">
            <w:pPr>
              <w:pStyle w:val="Heading1"/>
              <w:rPr>
                <w:lang w:val="fr-FR"/>
              </w:rPr>
            </w:pPr>
            <w:r w:rsidRPr="00EB75BC">
              <w:rPr>
                <w:lang w:val="fr-FR"/>
              </w:rPr>
              <w:t>compétances</w:t>
            </w:r>
          </w:p>
          <w:p w14:paraId="18DAFBA1" w14:textId="7F32E7E5" w:rsidR="001E5E81" w:rsidRPr="00EB75BC" w:rsidRDefault="0034754F" w:rsidP="0034754F">
            <w:pPr>
              <w:pStyle w:val="Heading2"/>
              <w:rPr>
                <w:lang w:val="fr-FR"/>
              </w:rPr>
            </w:pPr>
            <w:r w:rsidRPr="00EB75BC">
              <w:rPr>
                <w:lang w:val="fr-FR"/>
              </w:rPr>
              <w:t>Langages de programmation</w:t>
            </w:r>
          </w:p>
          <w:p w14:paraId="5EF73340" w14:textId="197B776C" w:rsidR="0034754F" w:rsidRPr="00EB75BC" w:rsidRDefault="0034754F" w:rsidP="0034754F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C/C++</w:t>
            </w:r>
          </w:p>
          <w:p w14:paraId="30A128F3" w14:textId="0B8219CE" w:rsidR="0034754F" w:rsidRPr="00EB75BC" w:rsidRDefault="0034754F" w:rsidP="0034754F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Python</w:t>
            </w:r>
          </w:p>
          <w:p w14:paraId="1924A990" w14:textId="36A6B64D" w:rsidR="0034754F" w:rsidRPr="00EB75BC" w:rsidRDefault="0034754F" w:rsidP="0034754F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HTML/CSS</w:t>
            </w:r>
            <w:r w:rsidR="0038339D" w:rsidRPr="00EB75BC">
              <w:rPr>
                <w:lang w:val="fr-FR"/>
              </w:rPr>
              <w:t>/</w:t>
            </w:r>
            <w:proofErr w:type="spellStart"/>
            <w:r w:rsidR="0038339D" w:rsidRPr="00EB75BC">
              <w:rPr>
                <w:lang w:val="fr-FR"/>
              </w:rPr>
              <w:t>js</w:t>
            </w:r>
            <w:proofErr w:type="spellEnd"/>
          </w:p>
          <w:p w14:paraId="1BBB3CE9" w14:textId="026A117D" w:rsidR="0034754F" w:rsidRPr="00EB75BC" w:rsidRDefault="0038339D" w:rsidP="0034754F">
            <w:pPr>
              <w:pStyle w:val="ListBullet"/>
              <w:rPr>
                <w:lang w:val="fr-FR"/>
              </w:rPr>
            </w:pPr>
            <w:proofErr w:type="spellStart"/>
            <w:r w:rsidRPr="00EB75BC">
              <w:rPr>
                <w:lang w:val="fr-FR"/>
              </w:rPr>
              <w:t>Clisp</w:t>
            </w:r>
            <w:proofErr w:type="spellEnd"/>
          </w:p>
          <w:p w14:paraId="3A2D888E" w14:textId="3875AFFE" w:rsidR="0038339D" w:rsidRPr="00EB75BC" w:rsidRDefault="0038339D" w:rsidP="0034754F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Prolog</w:t>
            </w:r>
          </w:p>
          <w:p w14:paraId="630E704E" w14:textId="791C6EFC" w:rsidR="0034754F" w:rsidRPr="00EB75BC" w:rsidRDefault="0034754F" w:rsidP="0034754F">
            <w:pPr>
              <w:pStyle w:val="Heading2"/>
              <w:rPr>
                <w:lang w:val="fr-FR"/>
              </w:rPr>
            </w:pPr>
            <w:r w:rsidRPr="00EB75BC">
              <w:rPr>
                <w:lang w:val="fr-FR"/>
              </w:rPr>
              <w:t>Suites de programmes</w:t>
            </w:r>
          </w:p>
          <w:p w14:paraId="52DAA285" w14:textId="34AC73F3" w:rsidR="0034754F" w:rsidRPr="00EB75BC" w:rsidRDefault="0034754F" w:rsidP="0034754F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Microsoft Office (XP à 365)</w:t>
            </w:r>
          </w:p>
          <w:p w14:paraId="56E91229" w14:textId="56794897" w:rsidR="0038339D" w:rsidRPr="00EB75BC" w:rsidRDefault="0038339D" w:rsidP="0034754F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LibreOffice</w:t>
            </w:r>
          </w:p>
          <w:p w14:paraId="05E2B967" w14:textId="68BA264D" w:rsidR="0038339D" w:rsidRPr="00EB75BC" w:rsidRDefault="0038339D" w:rsidP="0034754F">
            <w:pPr>
              <w:pStyle w:val="ListBullet"/>
              <w:rPr>
                <w:lang w:val="fr-FR"/>
              </w:rPr>
            </w:pPr>
            <w:proofErr w:type="spellStart"/>
            <w:r w:rsidRPr="00EB75BC">
              <w:rPr>
                <w:lang w:val="fr-FR"/>
              </w:rPr>
              <w:t>GoogleDrive</w:t>
            </w:r>
            <w:proofErr w:type="spellEnd"/>
          </w:p>
          <w:p w14:paraId="25988B4F" w14:textId="466484C1" w:rsidR="00D146C5" w:rsidRPr="00EB75BC" w:rsidRDefault="00382B6E" w:rsidP="00D146C5">
            <w:pPr>
              <w:pStyle w:val="Heading2"/>
              <w:rPr>
                <w:lang w:val="fr-FR"/>
              </w:rPr>
            </w:pPr>
            <w:r>
              <w:rPr>
                <w:lang w:val="fr-FR"/>
              </w:rPr>
              <w:t>Bases de données</w:t>
            </w:r>
            <w:r w:rsidR="005A06B8" w:rsidRPr="00EB75BC">
              <w:rPr>
                <w:lang w:val="fr-FR"/>
              </w:rPr>
              <w:t xml:space="preserve"> </w:t>
            </w:r>
          </w:p>
          <w:p w14:paraId="68252B31" w14:textId="48356482" w:rsidR="00D146C5" w:rsidRPr="00EB75BC" w:rsidRDefault="005A06B8" w:rsidP="00D146C5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SQLite</w:t>
            </w:r>
          </w:p>
          <w:p w14:paraId="435DA53F" w14:textId="1FF7DAA2" w:rsidR="005A06B8" w:rsidRPr="00EB75BC" w:rsidRDefault="00382B6E" w:rsidP="00D146C5">
            <w:pPr>
              <w:pStyle w:val="ListBullet"/>
              <w:rPr>
                <w:lang w:val="fr-FR"/>
              </w:rPr>
            </w:pPr>
            <w:proofErr w:type="spellStart"/>
            <w:r>
              <w:rPr>
                <w:lang w:val="fr-FR"/>
              </w:rPr>
              <w:t>MariaDB</w:t>
            </w:r>
            <w:proofErr w:type="spellEnd"/>
          </w:p>
          <w:p w14:paraId="06A6F5AB" w14:textId="3ED14880" w:rsidR="007136EE" w:rsidRPr="00EB75BC" w:rsidRDefault="00B34AC3" w:rsidP="007136EE">
            <w:pPr>
              <w:pStyle w:val="Heading2"/>
              <w:rPr>
                <w:lang w:val="fr-FR"/>
              </w:rPr>
            </w:pPr>
            <w:r w:rsidRPr="00EB75BC">
              <w:rPr>
                <w:lang w:val="fr-FR"/>
              </w:rPr>
              <w:t>Graphisme</w:t>
            </w:r>
          </w:p>
          <w:p w14:paraId="4E2B44B6" w14:textId="06423369" w:rsidR="007136EE" w:rsidRPr="00EB75BC" w:rsidRDefault="00C43997" w:rsidP="007136EE">
            <w:pPr>
              <w:pStyle w:val="ListBullet"/>
              <w:rPr>
                <w:lang w:val="fr-FR"/>
              </w:rPr>
            </w:pPr>
            <w:proofErr w:type="spellStart"/>
            <w:r w:rsidRPr="00EB75BC">
              <w:rPr>
                <w:lang w:val="fr-FR"/>
              </w:rPr>
              <w:t>Inkscape</w:t>
            </w:r>
            <w:proofErr w:type="spellEnd"/>
          </w:p>
          <w:p w14:paraId="7C263D2E" w14:textId="18D93E7B" w:rsidR="007136EE" w:rsidRPr="00EB75BC" w:rsidRDefault="00C43997" w:rsidP="007136EE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GIMP/Photoshop</w:t>
            </w:r>
          </w:p>
          <w:p w14:paraId="613EADDA" w14:textId="2F88C3F5" w:rsidR="00C43997" w:rsidRPr="00EB75BC" w:rsidRDefault="00B34AC3" w:rsidP="007136EE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Blender</w:t>
            </w:r>
          </w:p>
          <w:p w14:paraId="181FF5ED" w14:textId="6F940D8A" w:rsidR="00C43997" w:rsidRPr="00EB75BC" w:rsidRDefault="00B34AC3" w:rsidP="00C43997">
            <w:pPr>
              <w:pStyle w:val="Heading2"/>
              <w:rPr>
                <w:lang w:val="fr-FR"/>
              </w:rPr>
            </w:pPr>
            <w:r w:rsidRPr="00EB75BC">
              <w:rPr>
                <w:lang w:val="fr-FR"/>
              </w:rPr>
              <w:t>Gérances des changes</w:t>
            </w:r>
            <w:r w:rsidR="00382B6E">
              <w:rPr>
                <w:lang w:val="fr-FR"/>
              </w:rPr>
              <w:t>, contrôle de versions</w:t>
            </w:r>
          </w:p>
          <w:p w14:paraId="589EECA0" w14:textId="1FEB96B3" w:rsidR="0034754F" w:rsidRPr="00EB75BC" w:rsidRDefault="00C43997" w:rsidP="00C43997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 xml:space="preserve">Git (Hub, </w:t>
            </w:r>
            <w:proofErr w:type="spellStart"/>
            <w:r w:rsidRPr="00EB75BC">
              <w:rPr>
                <w:lang w:val="fr-FR"/>
              </w:rPr>
              <w:t>Lab</w:t>
            </w:r>
            <w:proofErr w:type="spellEnd"/>
            <w:r w:rsidRPr="00EB75BC">
              <w:rPr>
                <w:lang w:val="fr-FR"/>
              </w:rPr>
              <w:t>, Kraken)</w:t>
            </w:r>
          </w:p>
        </w:tc>
        <w:tc>
          <w:tcPr>
            <w:tcW w:w="444" w:type="dxa"/>
          </w:tcPr>
          <w:p w14:paraId="63E89D56" w14:textId="77777777" w:rsidR="001E5E81" w:rsidRPr="00EB75BC" w:rsidRDefault="001E5E81" w:rsidP="008B6389">
            <w:pPr>
              <w:rPr>
                <w:lang w:val="fr-FR"/>
              </w:rPr>
            </w:pPr>
          </w:p>
        </w:tc>
        <w:tc>
          <w:tcPr>
            <w:tcW w:w="5262" w:type="dxa"/>
            <w:vMerge w:val="restart"/>
          </w:tcPr>
          <w:p w14:paraId="4F0CC7F6" w14:textId="7321DF63" w:rsidR="0038339D" w:rsidRPr="00EB75BC" w:rsidRDefault="0038339D" w:rsidP="0038339D">
            <w:pPr>
              <w:pStyle w:val="Heading1"/>
              <w:rPr>
                <w:lang w:val="fr-FR"/>
              </w:rPr>
            </w:pPr>
            <w:r w:rsidRPr="00EB75BC">
              <w:rPr>
                <w:lang w:val="fr-FR"/>
              </w:rPr>
              <w:t>Travail Bénévole</w:t>
            </w:r>
          </w:p>
          <w:p w14:paraId="73E0841D" w14:textId="77777777" w:rsidR="0038339D" w:rsidRPr="00EB75BC" w:rsidRDefault="0038339D" w:rsidP="0038339D">
            <w:pPr>
              <w:pStyle w:val="Heading2"/>
              <w:rPr>
                <w:lang w:val="fr-FR"/>
              </w:rPr>
            </w:pPr>
            <w:r w:rsidRPr="00EB75BC">
              <w:rPr>
                <w:lang w:val="fr-FR"/>
              </w:rPr>
              <w:t>One Young World</w:t>
            </w:r>
          </w:p>
          <w:p w14:paraId="07393CEE" w14:textId="45E9AD34" w:rsidR="0038339D" w:rsidRPr="00EB75BC" w:rsidRDefault="00464B17" w:rsidP="0038339D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Ambassadrice</w:t>
            </w:r>
            <w:r w:rsidR="0038339D" w:rsidRPr="00EB75BC">
              <w:rPr>
                <w:lang w:val="fr-FR"/>
              </w:rPr>
              <w:t xml:space="preserve"> (2012-present)</w:t>
            </w:r>
          </w:p>
          <w:p w14:paraId="39E33B9F" w14:textId="77777777" w:rsidR="0038339D" w:rsidRPr="00EB75BC" w:rsidRDefault="0038339D" w:rsidP="0038339D">
            <w:pPr>
              <w:pStyle w:val="Heading2"/>
              <w:rPr>
                <w:lang w:val="fr-FR"/>
              </w:rPr>
            </w:pPr>
            <w:r w:rsidRPr="00EB75BC">
              <w:rPr>
                <w:lang w:val="fr-FR"/>
              </w:rPr>
              <w:t>École de Guerre de France</w:t>
            </w:r>
          </w:p>
          <w:p w14:paraId="22204883" w14:textId="342598A1" w:rsidR="0038339D" w:rsidRPr="00EB75BC" w:rsidRDefault="0038339D" w:rsidP="0022143E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Participant</w:t>
            </w:r>
            <w:r w:rsidR="006557B2" w:rsidRPr="00EB75BC">
              <w:rPr>
                <w:lang w:val="fr-FR"/>
              </w:rPr>
              <w:t>e</w:t>
            </w:r>
            <w:r w:rsidRPr="00EB75BC">
              <w:rPr>
                <w:lang w:val="fr-FR"/>
              </w:rPr>
              <w:t xml:space="preserve"> </w:t>
            </w:r>
            <w:r w:rsidR="00464B17" w:rsidRPr="00EB75BC">
              <w:rPr>
                <w:lang w:val="fr-FR"/>
              </w:rPr>
              <w:t>à l’exercice annuel</w:t>
            </w:r>
            <w:r w:rsidRPr="00EB75BC">
              <w:rPr>
                <w:lang w:val="fr-FR"/>
              </w:rPr>
              <w:t xml:space="preserve"> CAX (2015-18)</w:t>
            </w:r>
          </w:p>
          <w:p w14:paraId="4B8A7D24" w14:textId="6BDA636F" w:rsidR="0038339D" w:rsidRPr="00EB75BC" w:rsidRDefault="0038339D" w:rsidP="0038339D">
            <w:pPr>
              <w:pStyle w:val="Heading2"/>
              <w:rPr>
                <w:lang w:val="fr-FR"/>
              </w:rPr>
            </w:pPr>
            <w:r w:rsidRPr="00EB75BC">
              <w:rPr>
                <w:lang w:val="fr-FR"/>
              </w:rPr>
              <w:t>Auroville, Ind</w:t>
            </w:r>
            <w:r w:rsidR="006557B2" w:rsidRPr="00EB75BC">
              <w:rPr>
                <w:lang w:val="fr-FR"/>
              </w:rPr>
              <w:t>e</w:t>
            </w:r>
          </w:p>
          <w:p w14:paraId="76DBB61C" w14:textId="3F38B38B" w:rsidR="0038339D" w:rsidRPr="00EB75BC" w:rsidRDefault="0038339D" w:rsidP="00CE19EA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 xml:space="preserve">Photographe </w:t>
            </w:r>
            <w:r w:rsidR="00464B17" w:rsidRPr="00EB75BC">
              <w:rPr>
                <w:lang w:val="fr-FR"/>
              </w:rPr>
              <w:t>au jardin botanique</w:t>
            </w:r>
            <w:r w:rsidRPr="00EB75BC">
              <w:rPr>
                <w:lang w:val="fr-FR"/>
              </w:rPr>
              <w:t xml:space="preserve"> (2014-15)</w:t>
            </w:r>
          </w:p>
          <w:p w14:paraId="65E64522" w14:textId="01F04FE4" w:rsidR="0038339D" w:rsidRPr="00EB75BC" w:rsidRDefault="003C77C8" w:rsidP="0038339D">
            <w:pPr>
              <w:pStyle w:val="Heading2"/>
              <w:rPr>
                <w:lang w:val="fr-FR"/>
              </w:rPr>
            </w:pPr>
            <w:r w:rsidRPr="00EB75BC">
              <w:rPr>
                <w:lang w:val="fr-FR"/>
              </w:rPr>
              <w:t>Université Américaine de</w:t>
            </w:r>
            <w:r w:rsidR="0038339D" w:rsidRPr="00EB75BC">
              <w:rPr>
                <w:lang w:val="fr-FR"/>
              </w:rPr>
              <w:t xml:space="preserve"> Paris</w:t>
            </w:r>
          </w:p>
          <w:p w14:paraId="012738F4" w14:textId="67D7834D" w:rsidR="0038339D" w:rsidRPr="00EB75BC" w:rsidRDefault="00464B17" w:rsidP="005D333D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 xml:space="preserve">Assistante de recherche pour le Centre d’études à la démocratie critique </w:t>
            </w:r>
            <w:r w:rsidR="0038339D" w:rsidRPr="00EB75BC">
              <w:rPr>
                <w:lang w:val="fr-FR"/>
              </w:rPr>
              <w:t>(2016)</w:t>
            </w:r>
          </w:p>
          <w:p w14:paraId="72908148" w14:textId="00F2A452" w:rsidR="0038339D" w:rsidRPr="00EB75BC" w:rsidRDefault="0038339D" w:rsidP="005920A9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>Pr</w:t>
            </w:r>
            <w:r w:rsidR="00464B17" w:rsidRPr="00EB75BC">
              <w:rPr>
                <w:lang w:val="fr-FR"/>
              </w:rPr>
              <w:t>é</w:t>
            </w:r>
            <w:r w:rsidRPr="00EB75BC">
              <w:rPr>
                <w:lang w:val="fr-FR"/>
              </w:rPr>
              <w:t>sident</w:t>
            </w:r>
            <w:r w:rsidR="00464B17" w:rsidRPr="00EB75BC">
              <w:rPr>
                <w:lang w:val="fr-FR"/>
              </w:rPr>
              <w:t>e de conseil des étudiantes de deuxième</w:t>
            </w:r>
            <w:r w:rsidRPr="00EB75BC">
              <w:rPr>
                <w:lang w:val="fr-FR"/>
              </w:rPr>
              <w:t xml:space="preserve"> (2015)</w:t>
            </w:r>
          </w:p>
          <w:p w14:paraId="44980F6D" w14:textId="009F060D" w:rsidR="0038339D" w:rsidRPr="00EB75BC" w:rsidRDefault="00464B17" w:rsidP="002E4BF0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 xml:space="preserve">Assistante en stratégie de communication des services aux étudiants et à la coordination du contenu du site web </w:t>
            </w:r>
            <w:r w:rsidR="0038339D" w:rsidRPr="00EB75BC">
              <w:rPr>
                <w:lang w:val="fr-FR"/>
              </w:rPr>
              <w:t>(2015)</w:t>
            </w:r>
          </w:p>
          <w:p w14:paraId="35EC4772" w14:textId="6898472E" w:rsidR="001E5E81" w:rsidRPr="00EB75BC" w:rsidRDefault="00464B17" w:rsidP="0038339D">
            <w:pPr>
              <w:pStyle w:val="ListBullet"/>
              <w:rPr>
                <w:lang w:val="fr-FR"/>
              </w:rPr>
            </w:pPr>
            <w:r w:rsidRPr="00EB75BC">
              <w:rPr>
                <w:lang w:val="fr-FR"/>
              </w:rPr>
              <w:t xml:space="preserve">Assistante en communication de liaison et de promotion </w:t>
            </w:r>
            <w:r w:rsidR="0038339D" w:rsidRPr="00EB75BC">
              <w:rPr>
                <w:lang w:val="fr-FR"/>
              </w:rPr>
              <w:t>(2015)</w:t>
            </w:r>
          </w:p>
        </w:tc>
      </w:tr>
      <w:tr w:rsidR="0038339D" w:rsidRPr="00D54910" w14:paraId="68AF984A" w14:textId="77777777" w:rsidTr="00382B6E">
        <w:trPr>
          <w:trHeight w:val="720"/>
        </w:trPr>
        <w:tc>
          <w:tcPr>
            <w:tcW w:w="5094" w:type="dxa"/>
            <w:gridSpan w:val="6"/>
            <w:vMerge/>
          </w:tcPr>
          <w:p w14:paraId="23E3DDDE" w14:textId="77777777" w:rsidR="001E5E81" w:rsidRPr="00EB75BC" w:rsidRDefault="001E5E81" w:rsidP="008B6389">
            <w:pPr>
              <w:rPr>
                <w:lang w:val="fr-FR"/>
              </w:rPr>
            </w:pPr>
          </w:p>
        </w:tc>
        <w:tc>
          <w:tcPr>
            <w:tcW w:w="444" w:type="dxa"/>
          </w:tcPr>
          <w:p w14:paraId="77C35D12" w14:textId="77777777" w:rsidR="001E5E81" w:rsidRPr="00EB75BC" w:rsidRDefault="001E5E81" w:rsidP="008B6389">
            <w:pPr>
              <w:rPr>
                <w:lang w:val="fr-FR"/>
              </w:rPr>
            </w:pPr>
          </w:p>
        </w:tc>
        <w:tc>
          <w:tcPr>
            <w:tcW w:w="5262" w:type="dxa"/>
            <w:vMerge/>
          </w:tcPr>
          <w:p w14:paraId="1CD66A10" w14:textId="77777777" w:rsidR="001E5E81" w:rsidRPr="00EB75BC" w:rsidRDefault="001E5E81" w:rsidP="008B6389">
            <w:pPr>
              <w:rPr>
                <w:lang w:val="fr-FR"/>
              </w:rPr>
            </w:pPr>
          </w:p>
        </w:tc>
      </w:tr>
      <w:tr w:rsidR="0038339D" w:rsidRPr="00D54910" w14:paraId="344B355A" w14:textId="77777777" w:rsidTr="00382B6E">
        <w:trPr>
          <w:trHeight w:val="288"/>
        </w:trPr>
        <w:tc>
          <w:tcPr>
            <w:tcW w:w="5094" w:type="dxa"/>
            <w:gridSpan w:val="6"/>
            <w:vMerge/>
          </w:tcPr>
          <w:p w14:paraId="33723CBB" w14:textId="77777777" w:rsidR="001E5E81" w:rsidRPr="00EB75BC" w:rsidRDefault="001E5E81" w:rsidP="008B6389">
            <w:pPr>
              <w:rPr>
                <w:lang w:val="fr-FR"/>
              </w:rPr>
            </w:pPr>
          </w:p>
        </w:tc>
        <w:tc>
          <w:tcPr>
            <w:tcW w:w="444" w:type="dxa"/>
          </w:tcPr>
          <w:p w14:paraId="40909059" w14:textId="77777777" w:rsidR="001E5E81" w:rsidRPr="00EB75BC" w:rsidRDefault="001E5E81" w:rsidP="008B6389">
            <w:pPr>
              <w:rPr>
                <w:lang w:val="fr-FR"/>
              </w:rPr>
            </w:pPr>
          </w:p>
        </w:tc>
        <w:tc>
          <w:tcPr>
            <w:tcW w:w="5262" w:type="dxa"/>
            <w:vMerge/>
          </w:tcPr>
          <w:p w14:paraId="04FE8BF0" w14:textId="77777777" w:rsidR="001E5E81" w:rsidRPr="00EB75BC" w:rsidRDefault="001E5E81" w:rsidP="008B6389">
            <w:pPr>
              <w:rPr>
                <w:lang w:val="fr-FR"/>
              </w:rPr>
            </w:pPr>
          </w:p>
        </w:tc>
      </w:tr>
    </w:tbl>
    <w:p w14:paraId="5AA38EB6" w14:textId="77777777" w:rsidR="005A20B8" w:rsidRPr="00EB75BC" w:rsidRDefault="005A20B8">
      <w:pPr>
        <w:rPr>
          <w:lang w:val="fr-FR"/>
        </w:rPr>
      </w:pPr>
    </w:p>
    <w:sectPr w:rsidR="005A20B8" w:rsidRPr="00EB75BC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02D8" w14:textId="77777777" w:rsidR="0012526C" w:rsidRDefault="0012526C" w:rsidP="00B21D64">
      <w:pPr>
        <w:spacing w:after="0" w:line="240" w:lineRule="auto"/>
      </w:pPr>
      <w:r>
        <w:separator/>
      </w:r>
    </w:p>
  </w:endnote>
  <w:endnote w:type="continuationSeparator" w:id="0">
    <w:p w14:paraId="2A26BAB9" w14:textId="77777777" w:rsidR="0012526C" w:rsidRDefault="0012526C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026E" w14:textId="77777777" w:rsidR="00AF06B5" w:rsidRDefault="00AF06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E5AD6" wp14:editId="0C3BAC4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729030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DA20" w14:textId="77777777" w:rsidR="0012526C" w:rsidRDefault="0012526C" w:rsidP="00B21D64">
      <w:pPr>
        <w:spacing w:after="0" w:line="240" w:lineRule="auto"/>
      </w:pPr>
      <w:r>
        <w:separator/>
      </w:r>
    </w:p>
  </w:footnote>
  <w:footnote w:type="continuationSeparator" w:id="0">
    <w:p w14:paraId="501C85C8" w14:textId="77777777" w:rsidR="0012526C" w:rsidRDefault="0012526C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8B4C" w14:textId="77777777" w:rsidR="00AF06B5" w:rsidRDefault="00AF06B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4022D44" wp14:editId="228F64E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 hidden="1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272D0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43891322">
    <w:abstractNumId w:val="6"/>
  </w:num>
  <w:num w:numId="2" w16cid:durableId="1841963918">
    <w:abstractNumId w:val="8"/>
  </w:num>
  <w:num w:numId="3" w16cid:durableId="309018966">
    <w:abstractNumId w:val="5"/>
  </w:num>
  <w:num w:numId="4" w16cid:durableId="1781756993">
    <w:abstractNumId w:val="2"/>
  </w:num>
  <w:num w:numId="5" w16cid:durableId="685979344">
    <w:abstractNumId w:val="4"/>
  </w:num>
  <w:num w:numId="6" w16cid:durableId="1732314001">
    <w:abstractNumId w:val="7"/>
  </w:num>
  <w:num w:numId="7" w16cid:durableId="945191272">
    <w:abstractNumId w:val="0"/>
  </w:num>
  <w:num w:numId="8" w16cid:durableId="2002853603">
    <w:abstractNumId w:val="1"/>
  </w:num>
  <w:num w:numId="9" w16cid:durableId="2135708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2F"/>
    <w:rsid w:val="00007AC9"/>
    <w:rsid w:val="000141A3"/>
    <w:rsid w:val="000161E1"/>
    <w:rsid w:val="00021303"/>
    <w:rsid w:val="00064474"/>
    <w:rsid w:val="00095133"/>
    <w:rsid w:val="000C10E0"/>
    <w:rsid w:val="00107E81"/>
    <w:rsid w:val="00113A54"/>
    <w:rsid w:val="0012526C"/>
    <w:rsid w:val="00144072"/>
    <w:rsid w:val="00172F9B"/>
    <w:rsid w:val="001C1505"/>
    <w:rsid w:val="001E5E81"/>
    <w:rsid w:val="001E77A0"/>
    <w:rsid w:val="0021475C"/>
    <w:rsid w:val="00227BC7"/>
    <w:rsid w:val="00316FC6"/>
    <w:rsid w:val="0034754F"/>
    <w:rsid w:val="00382B6E"/>
    <w:rsid w:val="0038339D"/>
    <w:rsid w:val="003B66B9"/>
    <w:rsid w:val="003C0BB5"/>
    <w:rsid w:val="003C77C8"/>
    <w:rsid w:val="004067B9"/>
    <w:rsid w:val="004103C0"/>
    <w:rsid w:val="00452292"/>
    <w:rsid w:val="00464B17"/>
    <w:rsid w:val="004865C2"/>
    <w:rsid w:val="004B4147"/>
    <w:rsid w:val="00552F9B"/>
    <w:rsid w:val="005636A7"/>
    <w:rsid w:val="005900FE"/>
    <w:rsid w:val="005A06B8"/>
    <w:rsid w:val="005A20B8"/>
    <w:rsid w:val="005B7DB3"/>
    <w:rsid w:val="0061400D"/>
    <w:rsid w:val="00621B5C"/>
    <w:rsid w:val="00641C76"/>
    <w:rsid w:val="006557B2"/>
    <w:rsid w:val="006C2DFF"/>
    <w:rsid w:val="006D7E41"/>
    <w:rsid w:val="007136EE"/>
    <w:rsid w:val="00736F93"/>
    <w:rsid w:val="007571B5"/>
    <w:rsid w:val="007772B1"/>
    <w:rsid w:val="00787190"/>
    <w:rsid w:val="007F0C5C"/>
    <w:rsid w:val="0084169F"/>
    <w:rsid w:val="008424CE"/>
    <w:rsid w:val="00890F1A"/>
    <w:rsid w:val="008C60D3"/>
    <w:rsid w:val="008E2197"/>
    <w:rsid w:val="008F53DF"/>
    <w:rsid w:val="00936E8D"/>
    <w:rsid w:val="00997E86"/>
    <w:rsid w:val="009B7D45"/>
    <w:rsid w:val="00A21AF8"/>
    <w:rsid w:val="00A46775"/>
    <w:rsid w:val="00A6425D"/>
    <w:rsid w:val="00A71068"/>
    <w:rsid w:val="00A86C31"/>
    <w:rsid w:val="00A96376"/>
    <w:rsid w:val="00AF06B5"/>
    <w:rsid w:val="00B03ED5"/>
    <w:rsid w:val="00B21D64"/>
    <w:rsid w:val="00B34843"/>
    <w:rsid w:val="00B34AC3"/>
    <w:rsid w:val="00B50027"/>
    <w:rsid w:val="00B57FAA"/>
    <w:rsid w:val="00B73E22"/>
    <w:rsid w:val="00BB7CE4"/>
    <w:rsid w:val="00BC33C3"/>
    <w:rsid w:val="00BC3F15"/>
    <w:rsid w:val="00BF0DAF"/>
    <w:rsid w:val="00C05345"/>
    <w:rsid w:val="00C15FD7"/>
    <w:rsid w:val="00C344AA"/>
    <w:rsid w:val="00C37B1A"/>
    <w:rsid w:val="00C43997"/>
    <w:rsid w:val="00C523E5"/>
    <w:rsid w:val="00C777FF"/>
    <w:rsid w:val="00C77EFB"/>
    <w:rsid w:val="00CD2FD2"/>
    <w:rsid w:val="00D12DFD"/>
    <w:rsid w:val="00D146C5"/>
    <w:rsid w:val="00D36C2F"/>
    <w:rsid w:val="00D54910"/>
    <w:rsid w:val="00D62B7E"/>
    <w:rsid w:val="00DB749C"/>
    <w:rsid w:val="00EA46BA"/>
    <w:rsid w:val="00EB75BC"/>
    <w:rsid w:val="00F45429"/>
    <w:rsid w:val="00F52EAA"/>
    <w:rsid w:val="00F7712A"/>
    <w:rsid w:val="00F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CBC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E81"/>
    <w:pPr>
      <w:keepNext/>
      <w:keepLines/>
      <w:spacing w:after="0"/>
      <w:outlineLvl w:val="2"/>
    </w:pPr>
    <w:rPr>
      <w:rFonts w:eastAsiaTheme="majorEastAsia" w:cstheme="majorBidi"/>
      <w:color w:val="1D3251" w:themeColor="accent1"/>
      <w:sz w:val="22"/>
      <w:szCs w:val="24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1E5E81"/>
    <w:pPr>
      <w:ind w:right="288"/>
    </w:pPr>
    <w:rPr>
      <w:i/>
      <w:color w:val="1D3251" w:themeColor="accent5" w:themeShade="40"/>
      <w:sz w:val="24"/>
      <w:szCs w:val="16"/>
      <w:lang w:val="fr-FR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1E5E81"/>
    <w:rPr>
      <w:i/>
      <w:color w:val="1D3251" w:themeColor="accent5" w:themeShade="40"/>
      <w:sz w:val="24"/>
      <w:szCs w:val="16"/>
      <w:lang w:val="fr-FR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E5E81"/>
    <w:rPr>
      <w:rFonts w:eastAsiaTheme="majorEastAsia" w:cstheme="majorBidi"/>
      <w:color w:val="1D3251" w:themeColor="accent1"/>
      <w:sz w:val="22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A46775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felicityfoste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fosterfl.github.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ze3kiel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313E2BE-5222-4B36-A883-EE600B9584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2020-10-22T13:34:00Z</dcterms:created>
  <dcterms:modified xsi:type="dcterms:W3CDTF">2023-04-26T11:14:00Z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