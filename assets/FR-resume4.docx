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671"/>
        <w:gridCol w:w="1735"/>
        <w:gridCol w:w="1705"/>
        <w:gridCol w:w="421"/>
        <w:gridCol w:w="6268"/>
      </w:tblGrid>
      <w:tr w:rsidR="00F52EAA" w:rsidRPr="00464B17" w14:paraId="713D910A" w14:textId="77777777" w:rsidTr="002F0953">
        <w:tc>
          <w:tcPr>
            <w:tcW w:w="2404" w:type="dxa"/>
            <w:gridSpan w:val="2"/>
            <w:vMerge w:val="restart"/>
          </w:tcPr>
          <w:p w14:paraId="079B2A2F" w14:textId="01F91F6F" w:rsidR="00F52EAA" w:rsidRPr="00464B17" w:rsidRDefault="00F52EAA" w:rsidP="004B4147">
            <w:pPr>
              <w:pStyle w:val="Logo"/>
              <w:rPr>
                <w:lang w:val="fr-FR"/>
              </w:rPr>
            </w:pPr>
          </w:p>
        </w:tc>
        <w:tc>
          <w:tcPr>
            <w:tcW w:w="8386" w:type="dxa"/>
            <w:gridSpan w:val="3"/>
          </w:tcPr>
          <w:p w14:paraId="66AE0F4F" w14:textId="7B874F63" w:rsidR="00F52EAA" w:rsidRPr="00464B17" w:rsidRDefault="00F52EAA" w:rsidP="004B4147">
            <w:pPr>
              <w:pStyle w:val="Title"/>
              <w:rPr>
                <w:lang w:val="fr-FR"/>
              </w:rPr>
            </w:pPr>
            <w:r w:rsidRPr="00464B17">
              <w:rPr>
                <w:lang w:val="fr-FR"/>
              </w:rPr>
              <w:t>Felicity</w:t>
            </w:r>
          </w:p>
          <w:p w14:paraId="3E8E396B" w14:textId="6BEC24E5" w:rsidR="00F52EAA" w:rsidRPr="00464B17" w:rsidRDefault="00F52EAA" w:rsidP="00A21AF8">
            <w:pPr>
              <w:pStyle w:val="Subtitle"/>
              <w:rPr>
                <w:lang w:val="fr-FR"/>
              </w:rPr>
            </w:pPr>
            <w:r w:rsidRPr="00464B17">
              <w:rPr>
                <w:lang w:val="fr-FR"/>
              </w:rPr>
              <w:t>FOSTER-CARTY</w:t>
            </w:r>
          </w:p>
        </w:tc>
      </w:tr>
      <w:tr w:rsidR="00F52EAA" w:rsidRPr="00464B17" w14:paraId="18645FFB" w14:textId="77777777" w:rsidTr="002F0953">
        <w:tc>
          <w:tcPr>
            <w:tcW w:w="2404" w:type="dxa"/>
            <w:gridSpan w:val="2"/>
            <w:vMerge/>
          </w:tcPr>
          <w:p w14:paraId="61F21E4C" w14:textId="77777777" w:rsidR="00F52EAA" w:rsidRPr="00464B17" w:rsidRDefault="00F52EAA" w:rsidP="000161E1">
            <w:pPr>
              <w:rPr>
                <w:lang w:val="fr-FR"/>
              </w:rPr>
            </w:pPr>
          </w:p>
        </w:tc>
        <w:tc>
          <w:tcPr>
            <w:tcW w:w="8386" w:type="dxa"/>
            <w:gridSpan w:val="3"/>
          </w:tcPr>
          <w:p w14:paraId="20813895" w14:textId="7351CE38" w:rsidR="00F52EAA" w:rsidRPr="00464B17" w:rsidRDefault="00BA2097" w:rsidP="00A21AF8">
            <w:pPr>
              <w:pStyle w:val="Jobtitle"/>
              <w:rPr>
                <w:lang w:val="fr-FR"/>
              </w:rPr>
            </w:pPr>
            <w:r>
              <w:rPr>
                <w:lang w:val="fr-FR"/>
              </w:rPr>
              <w:t>LOGISITI</w:t>
            </w:r>
            <w:r w:rsidR="00361427">
              <w:rPr>
                <w:lang w:val="fr-FR"/>
              </w:rPr>
              <w:t>EN</w:t>
            </w:r>
            <w:r w:rsidR="00036BC7">
              <w:rPr>
                <w:lang w:val="fr-FR"/>
              </w:rPr>
              <w:t>N</w:t>
            </w:r>
            <w:r w:rsidR="00361427">
              <w:rPr>
                <w:lang w:val="fr-FR"/>
              </w:rPr>
              <w:t>E</w:t>
            </w:r>
          </w:p>
        </w:tc>
      </w:tr>
      <w:tr w:rsidR="007772B1" w:rsidRPr="00464B17" w14:paraId="5C12C2A4" w14:textId="77777777" w:rsidTr="002F0953">
        <w:trPr>
          <w:trHeight w:val="720"/>
        </w:trPr>
        <w:tc>
          <w:tcPr>
            <w:tcW w:w="2404" w:type="dxa"/>
            <w:gridSpan w:val="2"/>
          </w:tcPr>
          <w:p w14:paraId="5DC2EE55" w14:textId="77777777" w:rsidR="007772B1" w:rsidRPr="00464B17" w:rsidRDefault="007772B1" w:rsidP="00A21AF8">
            <w:pPr>
              <w:rPr>
                <w:lang w:val="fr-FR"/>
              </w:rPr>
            </w:pPr>
          </w:p>
        </w:tc>
        <w:tc>
          <w:tcPr>
            <w:tcW w:w="8386" w:type="dxa"/>
            <w:gridSpan w:val="3"/>
          </w:tcPr>
          <w:p w14:paraId="1A3E1E07" w14:textId="77777777" w:rsidR="007772B1" w:rsidRPr="00464B17" w:rsidRDefault="007772B1" w:rsidP="00A21AF8">
            <w:pPr>
              <w:pStyle w:val="Jobtitle"/>
              <w:rPr>
                <w:lang w:val="fr-FR"/>
              </w:rPr>
            </w:pPr>
          </w:p>
        </w:tc>
      </w:tr>
      <w:tr w:rsidR="00736F93" w:rsidRPr="00464B17" w14:paraId="718929E4" w14:textId="77777777" w:rsidTr="002F0953">
        <w:tc>
          <w:tcPr>
            <w:tcW w:w="671" w:type="dxa"/>
            <w:vAlign w:val="center"/>
          </w:tcPr>
          <w:p w14:paraId="56C1EE16" w14:textId="1804386B" w:rsidR="00736F93" w:rsidRPr="00464B17" w:rsidRDefault="00736F93" w:rsidP="00736F93">
            <w:pPr>
              <w:pStyle w:val="Contact"/>
              <w:rPr>
                <w:lang w:val="fr-FR"/>
              </w:rPr>
            </w:pPr>
            <w:r w:rsidRPr="00464B17">
              <w:rPr>
                <w:noProof/>
                <w:lang w:val="fr-FR"/>
              </w:rPr>
              <mc:AlternateContent>
                <mc:Choice Requires="wpg">
                  <w:drawing>
                    <wp:inline distT="0" distB="0" distL="0" distR="0" wp14:anchorId="74F51910" wp14:editId="79CF83DA">
                      <wp:extent cx="213066" cy="213066"/>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83197" y="2724555"/>
                                  <a:ext cx="78455" cy="116847"/>
                                </a:xfrm>
                                <a:prstGeom prst="rect">
                                  <a:avLst/>
                                </a:prstGeom>
                              </pic:spPr>
                            </pic:pic>
                          </wpg:wgp>
                        </a:graphicData>
                      </a:graphic>
                    </wp:inline>
                  </w:drawing>
                </mc:Choice>
                <mc:Fallback>
                  <w:pict>
                    <v:group w14:anchorId="1C9F9220" id="Group 140" o:spid="_x0000_s1026" alt="Icon Location"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">
                        <v:imagedata r:id="rId13" o:title="Icon Location"/>
                      </v:shape>
                      <w10:anchorlock/>
                    </v:group>
                  </w:pict>
                </mc:Fallback>
              </mc:AlternateContent>
            </w:r>
          </w:p>
        </w:tc>
        <w:tc>
          <w:tcPr>
            <w:tcW w:w="3436" w:type="dxa"/>
            <w:gridSpan w:val="2"/>
            <w:vAlign w:val="center"/>
          </w:tcPr>
          <w:p w14:paraId="68D79A08" w14:textId="374BD418" w:rsidR="00736F93" w:rsidRPr="00464B17" w:rsidRDefault="00736F93" w:rsidP="00736F93">
            <w:pPr>
              <w:pStyle w:val="Contact"/>
              <w:rPr>
                <w:lang w:val="fr-FR"/>
              </w:rPr>
            </w:pPr>
            <w:r w:rsidRPr="00464B17">
              <w:rPr>
                <w:lang w:val="fr-FR"/>
              </w:rPr>
              <w:t>Région parisienne</w:t>
            </w:r>
          </w:p>
        </w:tc>
        <w:tc>
          <w:tcPr>
            <w:tcW w:w="421" w:type="dxa"/>
          </w:tcPr>
          <w:p w14:paraId="323D0F28" w14:textId="77777777" w:rsidR="00736F93" w:rsidRPr="00464B17" w:rsidRDefault="00736F93" w:rsidP="00736F93">
            <w:pPr>
              <w:rPr>
                <w:lang w:val="fr-FR"/>
              </w:rPr>
            </w:pPr>
          </w:p>
        </w:tc>
        <w:tc>
          <w:tcPr>
            <w:tcW w:w="6262" w:type="dxa"/>
          </w:tcPr>
          <w:p w14:paraId="6B7B3ABC" w14:textId="69A978D9" w:rsidR="00736F93" w:rsidRPr="00464B17" w:rsidRDefault="00936E8D" w:rsidP="00736F93">
            <w:pPr>
              <w:pStyle w:val="Heading1"/>
              <w:rPr>
                <w:lang w:val="fr-FR"/>
              </w:rPr>
            </w:pPr>
            <w:r w:rsidRPr="00464B17">
              <w:rPr>
                <w:lang w:val="fr-FR"/>
              </w:rPr>
              <w:t>BIOGRAPHIE</w:t>
            </w:r>
          </w:p>
        </w:tc>
      </w:tr>
      <w:tr w:rsidR="00064474" w:rsidRPr="00641B2D" w14:paraId="7BC9022D" w14:textId="77777777" w:rsidTr="002F0953">
        <w:tc>
          <w:tcPr>
            <w:tcW w:w="671" w:type="dxa"/>
            <w:vAlign w:val="center"/>
          </w:tcPr>
          <w:p w14:paraId="361909BD" w14:textId="77777777" w:rsidR="00064474" w:rsidRPr="00464B17" w:rsidRDefault="00064474" w:rsidP="00BF0DAF">
            <w:pPr>
              <w:pStyle w:val="Contact"/>
              <w:rPr>
                <w:lang w:val="fr-FR"/>
              </w:rPr>
            </w:pPr>
            <w:r w:rsidRPr="00464B17">
              <w:rPr>
                <w:noProof/>
                <w:lang w:val="fr-FR"/>
              </w:rPr>
              <mc:AlternateContent>
                <mc:Choice Requires="wpg">
                  <w:drawing>
                    <wp:inline distT="0" distB="0" distL="0" distR="0" wp14:anchorId="531C2C42" wp14:editId="7ADACE6B">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71761" y="2472564"/>
                                  <a:ext cx="97024" cy="74847"/>
                                </a:xfrm>
                                <a:prstGeom prst="rect">
                                  <a:avLst/>
                                </a:prstGeom>
                              </pic:spPr>
                            </pic:pic>
                          </wpg:wgp>
                        </a:graphicData>
                      </a:graphic>
                    </wp:inline>
                  </w:drawing>
                </mc:Choice>
                <mc:Fallback>
                  <w:pict>
                    <v:group w14:anchorId="6BA7D771" id="Group 137" o:spid="_x0000_s1026" alt="Icon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">
                        <v:imagedata r:id="rId16" o:title="Icon Email"/>
                      </v:shape>
                      <w10:anchorlock/>
                    </v:group>
                  </w:pict>
                </mc:Fallback>
              </mc:AlternateContent>
            </w:r>
          </w:p>
        </w:tc>
        <w:tc>
          <w:tcPr>
            <w:tcW w:w="3436" w:type="dxa"/>
            <w:gridSpan w:val="2"/>
            <w:vAlign w:val="center"/>
          </w:tcPr>
          <w:p w14:paraId="79975F83" w14:textId="27D10FDB" w:rsidR="00064474" w:rsidRPr="00464B17" w:rsidRDefault="00A46775" w:rsidP="00BF0DAF">
            <w:pPr>
              <w:pStyle w:val="Contact"/>
              <w:rPr>
                <w:lang w:val="fr-FR"/>
              </w:rPr>
            </w:pPr>
            <w:r w:rsidRPr="00464B17">
              <w:rPr>
                <w:lang w:val="fr-FR"/>
              </w:rPr>
              <w:t>foster.felicity@gmail.com</w:t>
            </w:r>
          </w:p>
        </w:tc>
        <w:tc>
          <w:tcPr>
            <w:tcW w:w="421" w:type="dxa"/>
          </w:tcPr>
          <w:p w14:paraId="3F382C36" w14:textId="77777777" w:rsidR="00064474" w:rsidRPr="00464B17" w:rsidRDefault="00064474" w:rsidP="00BF0DAF">
            <w:pPr>
              <w:rPr>
                <w:lang w:val="fr-FR"/>
              </w:rPr>
            </w:pPr>
          </w:p>
        </w:tc>
        <w:tc>
          <w:tcPr>
            <w:tcW w:w="6262" w:type="dxa"/>
            <w:vMerge w:val="restart"/>
          </w:tcPr>
          <w:p w14:paraId="6904E4C3" w14:textId="38AB43B1" w:rsidR="00064474" w:rsidRPr="006557B2" w:rsidRDefault="00BA04CD" w:rsidP="001E5E81">
            <w:pPr>
              <w:pStyle w:val="Introduction"/>
              <w:rPr>
                <w:sz w:val="23"/>
                <w:szCs w:val="23"/>
              </w:rPr>
            </w:pPr>
            <w:r w:rsidRPr="00BA04CD">
              <w:rPr>
                <w:sz w:val="23"/>
                <w:szCs w:val="23"/>
              </w:rPr>
              <w:t>En reconversion, j'ai suivi une certification en logistique humanitaire afin de renforcer mes connaissances dans le domaine des humanitaires. Mes expériences professionnelles antérieures, alliées à cette certification, m'ont amené à poursuivre un travail dans le domaine humanitaire afin d'appliquer mes compétences logistiques à un monde meilleur.</w:t>
            </w:r>
          </w:p>
        </w:tc>
      </w:tr>
      <w:tr w:rsidR="00064474" w:rsidRPr="00641B2D" w14:paraId="77A53F70" w14:textId="77777777" w:rsidTr="002F0953">
        <w:trPr>
          <w:trHeight w:val="432"/>
        </w:trPr>
        <w:tc>
          <w:tcPr>
            <w:tcW w:w="671" w:type="dxa"/>
            <w:vAlign w:val="center"/>
          </w:tcPr>
          <w:p w14:paraId="6965636B" w14:textId="2DC00B04" w:rsidR="00064474" w:rsidRPr="00464B17" w:rsidRDefault="00064474" w:rsidP="00936E8D">
            <w:pPr>
              <w:pStyle w:val="Contact"/>
              <w:rPr>
                <w:lang w:val="fr-FR"/>
              </w:rPr>
            </w:pPr>
            <w:r w:rsidRPr="00464B17">
              <w:rPr>
                <w:noProof/>
                <w:lang w:val="fr-FR"/>
              </w:rPr>
              <mc:AlternateContent>
                <mc:Choice Requires="wpg">
                  <w:drawing>
                    <wp:inline distT="0" distB="0" distL="0" distR="0" wp14:anchorId="3B735719" wp14:editId="3DB0F3B7">
                      <wp:extent cx="213066" cy="213066"/>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54464" y="2988480"/>
                                  <a:ext cx="135920" cy="135920"/>
                                </a:xfrm>
                                <a:prstGeom prst="rect">
                                  <a:avLst/>
                                </a:prstGeom>
                              </pic:spPr>
                            </pic:pic>
                          </wpg:wgp>
                        </a:graphicData>
                      </a:graphic>
                    </wp:inline>
                  </w:drawing>
                </mc:Choice>
                <mc:Fallback>
                  <w:pict>
                    <v:group w14:anchorId="6548BAF5" id="Group 143" o:spid="_x0000_s1026" alt="Icon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1TVahQiUiNZBqiq1ShEpEayDFBVq1GISI1kGaCqVqMQkRrJMgAAAAAA&#10;AAAAAAAAAAAAAAAAAAAAAAAAAAAAAAAAAAAAAAAAAAAAAAAAAAAAAAAAAAAAAAAAAAAAAAAAAFzt&#10;zZv/AUOVtkelLaElAAAAAElFTkSuQmC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">
                        <v:imagedata r:id="rId19" o:title="Call center"/>
                      </v:shape>
                      <w10:anchorlock/>
                    </v:group>
                  </w:pict>
                </mc:Fallback>
              </mc:AlternateContent>
            </w:r>
          </w:p>
        </w:tc>
        <w:tc>
          <w:tcPr>
            <w:tcW w:w="3436" w:type="dxa"/>
            <w:gridSpan w:val="2"/>
            <w:vAlign w:val="center"/>
          </w:tcPr>
          <w:p w14:paraId="71A3EF70" w14:textId="33391EF5" w:rsidR="00064474" w:rsidRPr="00464B17" w:rsidRDefault="00000000" w:rsidP="00936E8D">
            <w:pPr>
              <w:pStyle w:val="Contact"/>
              <w:rPr>
                <w:lang w:val="fr-FR"/>
              </w:rPr>
            </w:pPr>
            <w:hyperlink r:id="rId20" w:history="1">
              <w:r w:rsidR="00A46775" w:rsidRPr="00464B17">
                <w:rPr>
                  <w:rStyle w:val="Hyperlink"/>
                  <w:sz w:val="16"/>
                  <w:szCs w:val="12"/>
                  <w:lang w:val="fr-FR"/>
                </w:rPr>
                <w:t>https://www.linkedin.com/in/felicityfoster/</w:t>
              </w:r>
            </w:hyperlink>
          </w:p>
        </w:tc>
        <w:tc>
          <w:tcPr>
            <w:tcW w:w="421" w:type="dxa"/>
          </w:tcPr>
          <w:p w14:paraId="39258749" w14:textId="77777777" w:rsidR="00064474" w:rsidRPr="00464B17" w:rsidRDefault="00064474" w:rsidP="00936E8D">
            <w:pPr>
              <w:rPr>
                <w:lang w:val="fr-FR"/>
              </w:rPr>
            </w:pPr>
          </w:p>
        </w:tc>
        <w:tc>
          <w:tcPr>
            <w:tcW w:w="6262" w:type="dxa"/>
            <w:vMerge/>
          </w:tcPr>
          <w:p w14:paraId="45EB86F5" w14:textId="40F1AD2B" w:rsidR="00064474" w:rsidRPr="00464B17" w:rsidRDefault="00064474" w:rsidP="00936E8D">
            <w:pPr>
              <w:rPr>
                <w:lang w:val="fr-FR"/>
              </w:rPr>
            </w:pPr>
          </w:p>
        </w:tc>
      </w:tr>
      <w:tr w:rsidR="00064474" w:rsidRPr="00464B17" w14:paraId="4A255B50" w14:textId="77777777" w:rsidTr="002F0953">
        <w:tc>
          <w:tcPr>
            <w:tcW w:w="671" w:type="dxa"/>
            <w:vAlign w:val="center"/>
          </w:tcPr>
          <w:p w14:paraId="197FB51C" w14:textId="74F0EBC3" w:rsidR="00064474" w:rsidRPr="00464B17" w:rsidRDefault="00064474" w:rsidP="00936E8D">
            <w:pPr>
              <w:pStyle w:val="Contact"/>
              <w:rPr>
                <w:lang w:val="fr-FR"/>
              </w:rPr>
            </w:pPr>
            <w:r w:rsidRPr="00464B17">
              <w:rPr>
                <w:noProof/>
                <w:lang w:val="fr-FR"/>
              </w:rPr>
              <mc:AlternateContent>
                <mc:Choice Requires="wpg">
                  <w:drawing>
                    <wp:inline distT="0" distB="0" distL="0" distR="0" wp14:anchorId="59919784" wp14:editId="416E9093">
                      <wp:extent cx="213066" cy="213066"/>
                      <wp:effectExtent l="0" t="0" r="0" b="0"/>
                      <wp:docPr id="150" name="Group 150"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tangle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40193" y="3521134"/>
                                  <a:ext cx="164463" cy="164463"/>
                                </a:xfrm>
                                <a:prstGeom prst="rect">
                                  <a:avLst/>
                                </a:prstGeom>
                              </pic:spPr>
                            </pic:pic>
                          </wpg:wgp>
                        </a:graphicData>
                      </a:graphic>
                    </wp:inline>
                  </w:drawing>
                </mc:Choice>
                <mc:Fallback>
                  <w:pict>
                    <v:group w14:anchorId="1B63647E" id="Group 150" o:spid="_x0000_s1026" alt="Icon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">
                      <v:rect id="Rectangle 151" o:spid="_x0000_s1027"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1d3251 [3204]" stroked="f" strokeweight="1p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">
                        <v:imagedata r:id="rId23" o:title="Link"/>
                      </v:shape>
                      <w10:anchorlock/>
                    </v:group>
                  </w:pict>
                </mc:Fallback>
              </mc:AlternateContent>
            </w:r>
          </w:p>
        </w:tc>
        <w:tc>
          <w:tcPr>
            <w:tcW w:w="3436" w:type="dxa"/>
            <w:gridSpan w:val="2"/>
            <w:vAlign w:val="center"/>
          </w:tcPr>
          <w:p w14:paraId="5353ABBE" w14:textId="40597691" w:rsidR="00064474" w:rsidRPr="00464B17" w:rsidRDefault="00641B2D" w:rsidP="00936E8D">
            <w:pPr>
              <w:pStyle w:val="Contact"/>
              <w:rPr>
                <w:lang w:val="fr-FR"/>
              </w:rPr>
            </w:pPr>
            <w:hyperlink r:id="rId24" w:history="1">
              <w:r w:rsidRPr="00657C99">
                <w:rPr>
                  <w:rStyle w:val="Hyperlink"/>
                  <w:sz w:val="16"/>
                  <w:szCs w:val="16"/>
                </w:rPr>
                <w:t>https://fosterfl.github.io/</w:t>
              </w:r>
            </w:hyperlink>
          </w:p>
        </w:tc>
        <w:tc>
          <w:tcPr>
            <w:tcW w:w="421" w:type="dxa"/>
          </w:tcPr>
          <w:p w14:paraId="4BF0772F" w14:textId="77777777" w:rsidR="00064474" w:rsidRPr="00464B17" w:rsidRDefault="00064474" w:rsidP="00936E8D">
            <w:pPr>
              <w:rPr>
                <w:lang w:val="fr-FR"/>
              </w:rPr>
            </w:pPr>
          </w:p>
        </w:tc>
        <w:tc>
          <w:tcPr>
            <w:tcW w:w="6262" w:type="dxa"/>
            <w:vMerge/>
          </w:tcPr>
          <w:p w14:paraId="54187AA1" w14:textId="64BDEA73" w:rsidR="00064474" w:rsidRPr="00464B17" w:rsidRDefault="00064474" w:rsidP="00936E8D">
            <w:pPr>
              <w:rPr>
                <w:lang w:val="fr-FR"/>
              </w:rPr>
            </w:pPr>
          </w:p>
        </w:tc>
      </w:tr>
      <w:tr w:rsidR="003C77C8" w:rsidRPr="00036BC7" w14:paraId="7755DB7D" w14:textId="77777777" w:rsidTr="002F0953">
        <w:tc>
          <w:tcPr>
            <w:tcW w:w="4107" w:type="dxa"/>
            <w:gridSpan w:val="3"/>
            <w:vMerge w:val="restart"/>
          </w:tcPr>
          <w:p w14:paraId="49F077BF" w14:textId="77777777" w:rsidR="003C77C8" w:rsidRPr="00464B17" w:rsidRDefault="003C77C8" w:rsidP="003C77C8">
            <w:pPr>
              <w:pStyle w:val="Heading1"/>
              <w:rPr>
                <w:lang w:val="fr-FR"/>
              </w:rPr>
            </w:pPr>
            <w:r w:rsidRPr="00464B17">
              <w:rPr>
                <w:lang w:val="fr-FR"/>
              </w:rPr>
              <w:t>Certifications</w:t>
            </w:r>
          </w:p>
          <w:p w14:paraId="63802713" w14:textId="77777777" w:rsidR="00572533" w:rsidRDefault="003C77C8" w:rsidP="00572533">
            <w:pPr>
              <w:spacing w:after="0"/>
              <w:rPr>
                <w:rStyle w:val="Heading2Char"/>
                <w:lang w:val="fr-FR"/>
              </w:rPr>
            </w:pPr>
            <w:r w:rsidRPr="00572533">
              <w:rPr>
                <w:rStyle w:val="Heading2Char"/>
                <w:lang w:val="fr-FR"/>
              </w:rPr>
              <w:t xml:space="preserve">Certification Logistique Humanitaire </w:t>
            </w:r>
          </w:p>
          <w:p w14:paraId="3B329AC3" w14:textId="3975490C" w:rsidR="00572533" w:rsidRPr="00572533" w:rsidRDefault="00572533" w:rsidP="00572533">
            <w:pPr>
              <w:spacing w:after="0"/>
              <w:rPr>
                <w:rStyle w:val="Heading4Char"/>
                <w:lang w:val="fr-FR"/>
              </w:rPr>
            </w:pPr>
            <w:r w:rsidRPr="00572533">
              <w:rPr>
                <w:rStyle w:val="Heading4Char"/>
                <w:lang w:val="fr-FR"/>
              </w:rPr>
              <w:t>(Fritz Institute, UK CILT)</w:t>
            </w:r>
          </w:p>
          <w:p w14:paraId="7FD34618" w14:textId="6C635EA4" w:rsidR="003C77C8" w:rsidRDefault="003C77C8" w:rsidP="00572533">
            <w:pPr>
              <w:spacing w:after="0"/>
              <w:rPr>
                <w:lang w:val="fr-FR"/>
              </w:rPr>
            </w:pPr>
            <w:r w:rsidRPr="00464B17">
              <w:rPr>
                <w:lang w:val="fr-FR"/>
              </w:rPr>
              <w:t>2020</w:t>
            </w:r>
          </w:p>
          <w:p w14:paraId="172CA37E" w14:textId="77777777" w:rsidR="00572533" w:rsidRPr="00464B17" w:rsidRDefault="00572533" w:rsidP="003C77C8">
            <w:pPr>
              <w:rPr>
                <w:lang w:val="fr-FR"/>
              </w:rPr>
            </w:pPr>
          </w:p>
          <w:p w14:paraId="6734F1DD" w14:textId="77777777" w:rsidR="003C77C8" w:rsidRPr="00464B17" w:rsidRDefault="003C77C8" w:rsidP="003C77C8">
            <w:pPr>
              <w:pStyle w:val="Heading1"/>
              <w:rPr>
                <w:lang w:val="fr-FR"/>
              </w:rPr>
            </w:pPr>
            <w:r w:rsidRPr="00464B17">
              <w:rPr>
                <w:lang w:val="fr-FR"/>
              </w:rPr>
              <w:t>Langues</w:t>
            </w:r>
          </w:p>
          <w:p w14:paraId="752FA1E5" w14:textId="77777777" w:rsidR="003C77C8" w:rsidRPr="00464B17" w:rsidRDefault="003C77C8" w:rsidP="00572533">
            <w:pPr>
              <w:spacing w:after="0"/>
              <w:rPr>
                <w:lang w:val="fr-FR"/>
              </w:rPr>
            </w:pPr>
            <w:r w:rsidRPr="00464B17">
              <w:rPr>
                <w:lang w:val="fr-FR"/>
              </w:rPr>
              <w:t>Anglais – langue maternelle</w:t>
            </w:r>
          </w:p>
          <w:p w14:paraId="3F62BCA3" w14:textId="77777777" w:rsidR="003C77C8" w:rsidRPr="00464B17" w:rsidRDefault="003C77C8" w:rsidP="00572533">
            <w:pPr>
              <w:spacing w:after="0"/>
              <w:rPr>
                <w:lang w:val="fr-FR"/>
              </w:rPr>
            </w:pPr>
            <w:r w:rsidRPr="00464B17">
              <w:rPr>
                <w:lang w:val="fr-FR"/>
              </w:rPr>
              <w:t>Français – C1</w:t>
            </w:r>
          </w:p>
          <w:p w14:paraId="49EB892A" w14:textId="77777777" w:rsidR="003C77C8" w:rsidRPr="00464B17" w:rsidRDefault="003C77C8" w:rsidP="003C77C8">
            <w:pPr>
              <w:rPr>
                <w:lang w:val="fr-FR"/>
              </w:rPr>
            </w:pPr>
          </w:p>
          <w:p w14:paraId="6BF9E2D4" w14:textId="77777777" w:rsidR="003C77C8" w:rsidRPr="00464B17" w:rsidRDefault="003C77C8" w:rsidP="003C77C8">
            <w:pPr>
              <w:pStyle w:val="Heading1"/>
              <w:rPr>
                <w:lang w:val="fr-FR"/>
              </w:rPr>
            </w:pPr>
            <w:r w:rsidRPr="00464B17">
              <w:rPr>
                <w:lang w:val="fr-FR"/>
              </w:rPr>
              <w:t>Éducation</w:t>
            </w:r>
          </w:p>
          <w:p w14:paraId="67842B26" w14:textId="4D4D2E1B" w:rsidR="003C77C8" w:rsidRPr="00464B17" w:rsidRDefault="003C77C8" w:rsidP="003C77C8">
            <w:pPr>
              <w:pStyle w:val="Heading2"/>
              <w:rPr>
                <w:lang w:val="fr-FR"/>
              </w:rPr>
            </w:pPr>
            <w:r w:rsidRPr="00464B17">
              <w:rPr>
                <w:lang w:val="fr-FR"/>
              </w:rPr>
              <w:t xml:space="preserve">Master </w:t>
            </w:r>
            <w:r w:rsidR="006557B2">
              <w:rPr>
                <w:lang w:val="fr-FR"/>
              </w:rPr>
              <w:t>en Affaires Internationales</w:t>
            </w:r>
          </w:p>
          <w:p w14:paraId="54784A30" w14:textId="02F1163D" w:rsidR="003C77C8" w:rsidRPr="00464B17" w:rsidRDefault="00464B17" w:rsidP="003C77C8">
            <w:pPr>
              <w:pStyle w:val="Heading4"/>
              <w:rPr>
                <w:lang w:val="fr-FR"/>
              </w:rPr>
            </w:pPr>
            <w:r>
              <w:rPr>
                <w:lang w:val="fr-FR"/>
              </w:rPr>
              <w:t xml:space="preserve">Université </w:t>
            </w:r>
            <w:r w:rsidR="006557B2">
              <w:rPr>
                <w:lang w:val="fr-FR"/>
              </w:rPr>
              <w:t>Américaine de</w:t>
            </w:r>
            <w:r w:rsidR="003C77C8" w:rsidRPr="00464B17">
              <w:rPr>
                <w:lang w:val="fr-FR"/>
              </w:rPr>
              <w:t xml:space="preserve"> Paris</w:t>
            </w:r>
          </w:p>
          <w:p w14:paraId="25C2F72B" w14:textId="32EFF2E4" w:rsidR="003C77C8" w:rsidRDefault="003C77C8" w:rsidP="003C77C8">
            <w:pPr>
              <w:rPr>
                <w:lang w:val="fr-FR"/>
              </w:rPr>
            </w:pPr>
            <w:r w:rsidRPr="00464B17">
              <w:rPr>
                <w:lang w:val="fr-FR"/>
              </w:rPr>
              <w:t>2014-2016</w:t>
            </w:r>
          </w:p>
          <w:p w14:paraId="24D6EAD8" w14:textId="77777777" w:rsidR="00036BC7" w:rsidRPr="00464B17" w:rsidRDefault="00036BC7" w:rsidP="00036BC7">
            <w:pPr>
              <w:pStyle w:val="Heading2"/>
              <w:rPr>
                <w:lang w:val="fr-FR"/>
              </w:rPr>
            </w:pPr>
            <w:r w:rsidRPr="00464B17">
              <w:rPr>
                <w:lang w:val="fr-FR"/>
              </w:rPr>
              <w:t xml:space="preserve">Master </w:t>
            </w:r>
            <w:r>
              <w:rPr>
                <w:lang w:val="fr-FR"/>
              </w:rPr>
              <w:t>en Affaires Internationales</w:t>
            </w:r>
          </w:p>
          <w:p w14:paraId="63FC17C4" w14:textId="77777777" w:rsidR="00036BC7" w:rsidRPr="00464B17" w:rsidRDefault="00036BC7" w:rsidP="00036BC7">
            <w:pPr>
              <w:pStyle w:val="Heading4"/>
              <w:rPr>
                <w:lang w:val="fr-FR"/>
              </w:rPr>
            </w:pPr>
            <w:r>
              <w:rPr>
                <w:lang w:val="fr-FR"/>
              </w:rPr>
              <w:t>Université Américaine de</w:t>
            </w:r>
            <w:r w:rsidRPr="00464B17">
              <w:rPr>
                <w:lang w:val="fr-FR"/>
              </w:rPr>
              <w:t xml:space="preserve"> Paris</w:t>
            </w:r>
          </w:p>
          <w:p w14:paraId="592895FD" w14:textId="77777777" w:rsidR="00036BC7" w:rsidRPr="00464B17" w:rsidRDefault="00036BC7" w:rsidP="00036BC7">
            <w:pPr>
              <w:rPr>
                <w:lang w:val="fr-FR"/>
              </w:rPr>
            </w:pPr>
            <w:r w:rsidRPr="00464B17">
              <w:rPr>
                <w:lang w:val="fr-FR"/>
              </w:rPr>
              <w:t>2014-2016</w:t>
            </w:r>
          </w:p>
          <w:p w14:paraId="4390FD65" w14:textId="6034CC4C" w:rsidR="003C77C8" w:rsidRPr="006557B2" w:rsidRDefault="003C77C8" w:rsidP="003C77C8">
            <w:pPr>
              <w:pStyle w:val="Heading2"/>
              <w:rPr>
                <w:lang w:val="fr-FR"/>
              </w:rPr>
            </w:pPr>
            <w:r w:rsidRPr="006557B2">
              <w:rPr>
                <w:lang w:val="fr-FR"/>
              </w:rPr>
              <w:t xml:space="preserve">Bachelor </w:t>
            </w:r>
            <w:r w:rsidR="006557B2">
              <w:rPr>
                <w:lang w:val="fr-FR"/>
              </w:rPr>
              <w:t>de s</w:t>
            </w:r>
            <w:r w:rsidRPr="006557B2">
              <w:rPr>
                <w:lang w:val="fr-FR"/>
              </w:rPr>
              <w:t xml:space="preserve">cience </w:t>
            </w:r>
            <w:r w:rsidR="006557B2">
              <w:rPr>
                <w:lang w:val="fr-FR"/>
              </w:rPr>
              <w:t xml:space="preserve">en </w:t>
            </w:r>
            <w:r w:rsidR="006557B2" w:rsidRPr="006557B2">
              <w:rPr>
                <w:lang w:val="fr-FR"/>
              </w:rPr>
              <w:t>Santé du t</w:t>
            </w:r>
            <w:r w:rsidR="006557B2">
              <w:rPr>
                <w:lang w:val="fr-FR"/>
              </w:rPr>
              <w:t>ravail</w:t>
            </w:r>
          </w:p>
          <w:p w14:paraId="2C55DE30" w14:textId="43E1BB10" w:rsidR="003C77C8" w:rsidRPr="00FD4974" w:rsidRDefault="006557B2" w:rsidP="003C77C8">
            <w:pPr>
              <w:pStyle w:val="Heading4"/>
              <w:rPr>
                <w:lang w:val="fr-FR"/>
              </w:rPr>
            </w:pPr>
            <w:r w:rsidRPr="00FD4974">
              <w:rPr>
                <w:lang w:val="fr-FR"/>
              </w:rPr>
              <w:t>Purdue University</w:t>
            </w:r>
          </w:p>
          <w:p w14:paraId="7981E2C1" w14:textId="77777777" w:rsidR="003C77C8" w:rsidRDefault="003C77C8" w:rsidP="003C77C8">
            <w:pPr>
              <w:rPr>
                <w:lang w:val="fr-FR"/>
              </w:rPr>
            </w:pPr>
            <w:r w:rsidRPr="00464B17">
              <w:rPr>
                <w:lang w:val="fr-FR"/>
              </w:rPr>
              <w:t>2002-2008</w:t>
            </w:r>
          </w:p>
          <w:p w14:paraId="03BE5DF6" w14:textId="77777777" w:rsidR="00036BC7" w:rsidRPr="00464B17" w:rsidRDefault="00036BC7" w:rsidP="00036BC7">
            <w:pPr>
              <w:pStyle w:val="Heading2"/>
              <w:rPr>
                <w:lang w:val="fr-FR"/>
              </w:rPr>
            </w:pPr>
            <w:r w:rsidRPr="00464B17">
              <w:rPr>
                <w:lang w:val="fr-FR"/>
              </w:rPr>
              <w:t>License Informatique</w:t>
            </w:r>
          </w:p>
          <w:p w14:paraId="3927544D" w14:textId="7CA5B962" w:rsidR="00036BC7" w:rsidRPr="00464B17" w:rsidRDefault="00036BC7" w:rsidP="00036BC7">
            <w:pPr>
              <w:pStyle w:val="Heading4"/>
              <w:rPr>
                <w:lang w:val="fr-FR"/>
              </w:rPr>
            </w:pPr>
            <w:r w:rsidRPr="00464B17">
              <w:rPr>
                <w:lang w:val="fr-FR"/>
              </w:rPr>
              <w:t>Université Paris 8</w:t>
            </w:r>
            <w:r>
              <w:rPr>
                <w:lang w:val="fr-FR"/>
              </w:rPr>
              <w:t xml:space="preserve"> à distance</w:t>
            </w:r>
          </w:p>
          <w:p w14:paraId="34D9CEB6" w14:textId="77777777" w:rsidR="00036BC7" w:rsidRPr="00464B17" w:rsidRDefault="00036BC7" w:rsidP="00036BC7">
            <w:pPr>
              <w:rPr>
                <w:lang w:val="fr-FR"/>
              </w:rPr>
            </w:pPr>
            <w:r w:rsidRPr="00464B17">
              <w:rPr>
                <w:lang w:val="fr-FR"/>
              </w:rPr>
              <w:t>En cours</w:t>
            </w:r>
          </w:p>
          <w:p w14:paraId="542638F5" w14:textId="180B4763" w:rsidR="00036BC7" w:rsidRPr="00464B17" w:rsidRDefault="00036BC7" w:rsidP="003C77C8">
            <w:pPr>
              <w:rPr>
                <w:lang w:val="fr-FR"/>
              </w:rPr>
            </w:pPr>
          </w:p>
        </w:tc>
        <w:tc>
          <w:tcPr>
            <w:tcW w:w="421" w:type="dxa"/>
          </w:tcPr>
          <w:p w14:paraId="596401CB" w14:textId="77777777" w:rsidR="003C77C8" w:rsidRPr="00464B17" w:rsidRDefault="003C77C8" w:rsidP="003C77C8">
            <w:pPr>
              <w:rPr>
                <w:lang w:val="fr-FR"/>
              </w:rPr>
            </w:pPr>
          </w:p>
        </w:tc>
        <w:tc>
          <w:tcPr>
            <w:tcW w:w="6262" w:type="dxa"/>
            <w:vMerge/>
          </w:tcPr>
          <w:p w14:paraId="2AED940F" w14:textId="6CF0D58C" w:rsidR="003C77C8" w:rsidRPr="00464B17" w:rsidRDefault="003C77C8" w:rsidP="003C77C8">
            <w:pPr>
              <w:rPr>
                <w:lang w:val="fr-FR"/>
              </w:rPr>
            </w:pPr>
          </w:p>
        </w:tc>
      </w:tr>
      <w:tr w:rsidR="003C77C8" w:rsidRPr="00641B2D" w14:paraId="09C36F82" w14:textId="77777777" w:rsidTr="002F0953">
        <w:tc>
          <w:tcPr>
            <w:tcW w:w="4107" w:type="dxa"/>
            <w:gridSpan w:val="3"/>
            <w:vMerge/>
          </w:tcPr>
          <w:p w14:paraId="223B00C0" w14:textId="08BCB175" w:rsidR="003C77C8" w:rsidRPr="00464B17" w:rsidRDefault="003C77C8" w:rsidP="00113A54">
            <w:pPr>
              <w:rPr>
                <w:lang w:val="fr-FR"/>
              </w:rPr>
            </w:pPr>
          </w:p>
        </w:tc>
        <w:tc>
          <w:tcPr>
            <w:tcW w:w="421" w:type="dxa"/>
          </w:tcPr>
          <w:p w14:paraId="4C9898EC" w14:textId="77777777" w:rsidR="003C77C8" w:rsidRPr="00464B17" w:rsidRDefault="003C77C8" w:rsidP="00064474">
            <w:pPr>
              <w:rPr>
                <w:lang w:val="fr-FR"/>
              </w:rPr>
            </w:pPr>
          </w:p>
        </w:tc>
        <w:tc>
          <w:tcPr>
            <w:tcW w:w="6262" w:type="dxa"/>
            <w:vMerge w:val="restart"/>
          </w:tcPr>
          <w:p w14:paraId="5E6A871C" w14:textId="411B8AA7" w:rsidR="003C77C8" w:rsidRPr="00464B17" w:rsidRDefault="003C77C8" w:rsidP="00064474">
            <w:pPr>
              <w:pStyle w:val="Heading1"/>
              <w:rPr>
                <w:lang w:val="fr-FR"/>
              </w:rPr>
            </w:pPr>
            <w:r w:rsidRPr="00464B17">
              <w:rPr>
                <w:lang w:val="fr-FR"/>
              </w:rPr>
              <w:t>EXpéRienceS</w:t>
            </w:r>
          </w:p>
          <w:p w14:paraId="16B0FE2F" w14:textId="758508D2" w:rsidR="003C77C8" w:rsidRPr="00464B17" w:rsidRDefault="006557B2" w:rsidP="001E5E81">
            <w:pPr>
              <w:pStyle w:val="Heading3"/>
            </w:pPr>
            <w:r>
              <w:t>Consultant en santé et sécurité au travail (</w:t>
            </w:r>
            <w:r w:rsidR="003C77C8" w:rsidRPr="00464B17">
              <w:t>Freelance</w:t>
            </w:r>
            <w:r>
              <w:t>)</w:t>
            </w:r>
          </w:p>
          <w:p w14:paraId="1F140959" w14:textId="6F7C32FD" w:rsidR="003C77C8" w:rsidRPr="00464B17" w:rsidRDefault="003C77C8" w:rsidP="00064474">
            <w:pPr>
              <w:pStyle w:val="Heading5"/>
              <w:rPr>
                <w:lang w:val="fr-FR"/>
              </w:rPr>
            </w:pPr>
            <w:r w:rsidRPr="00464B17">
              <w:rPr>
                <w:lang w:val="fr-FR"/>
              </w:rPr>
              <w:t xml:space="preserve">Auto-entrepreneur, </w:t>
            </w:r>
            <w:r w:rsidR="00BA04CD">
              <w:rPr>
                <w:lang w:val="fr-FR"/>
              </w:rPr>
              <w:t>au monde</w:t>
            </w:r>
            <w:r w:rsidRPr="00464B17">
              <w:rPr>
                <w:lang w:val="fr-FR"/>
              </w:rPr>
              <w:t>, 2015-</w:t>
            </w:r>
            <w:r w:rsidR="00415E29">
              <w:rPr>
                <w:lang w:val="fr-FR"/>
              </w:rPr>
              <w:t>2020</w:t>
            </w:r>
          </w:p>
          <w:p w14:paraId="5EB75E9E" w14:textId="136AEF9D" w:rsidR="003C77C8" w:rsidRPr="00464B17" w:rsidRDefault="003C77C8" w:rsidP="00064474">
            <w:pPr>
              <w:pStyle w:val="JobDescription"/>
              <w:rPr>
                <w:rStyle w:val="JobDescriptionChar"/>
                <w:lang w:val="fr-FR"/>
              </w:rPr>
            </w:pPr>
            <w:r w:rsidRPr="00464B17">
              <w:rPr>
                <w:lang w:val="fr-FR"/>
              </w:rPr>
              <w:t>Réviseur indépendant de conformité et développeur de programmes, aidant les ressources locales à répondre aux attentes américaines.</w:t>
            </w:r>
          </w:p>
          <w:p w14:paraId="45D6986D" w14:textId="33B3E8E3" w:rsidR="003C77C8" w:rsidRDefault="003C77C8" w:rsidP="00064474">
            <w:pPr>
              <w:pStyle w:val="ListBullet"/>
              <w:rPr>
                <w:lang w:val="fr-FR"/>
              </w:rPr>
            </w:pPr>
            <w:r w:rsidRPr="00464B17">
              <w:rPr>
                <w:lang w:val="fr-FR"/>
              </w:rPr>
              <w:t>Gestion de</w:t>
            </w:r>
            <w:r w:rsidR="00B34AC3">
              <w:rPr>
                <w:lang w:val="fr-FR"/>
              </w:rPr>
              <w:t>s</w:t>
            </w:r>
            <w:r w:rsidRPr="00464B17">
              <w:rPr>
                <w:lang w:val="fr-FR"/>
              </w:rPr>
              <w:t xml:space="preserve"> projet</w:t>
            </w:r>
            <w:r w:rsidR="00B34AC3">
              <w:rPr>
                <w:lang w:val="fr-FR"/>
              </w:rPr>
              <w:t xml:space="preserve">s </w:t>
            </w:r>
            <w:r w:rsidR="00BA04CD">
              <w:rPr>
                <w:lang w:val="fr-FR"/>
              </w:rPr>
              <w:t xml:space="preserve">de conformité </w:t>
            </w:r>
            <w:r w:rsidR="00B34AC3">
              <w:rPr>
                <w:lang w:val="fr-FR"/>
              </w:rPr>
              <w:t>complexes</w:t>
            </w:r>
            <w:r w:rsidRPr="00464B17">
              <w:rPr>
                <w:lang w:val="fr-FR"/>
              </w:rPr>
              <w:t>, interprète culturel, coaching, amélioration continue</w:t>
            </w:r>
            <w:r w:rsidR="00452AF9">
              <w:rPr>
                <w:lang w:val="fr-FR"/>
              </w:rPr>
              <w:t>.</w:t>
            </w:r>
          </w:p>
          <w:p w14:paraId="3AB8E33E" w14:textId="549785F8" w:rsidR="00BA04CD" w:rsidRPr="00464B17" w:rsidRDefault="00BA04CD" w:rsidP="00064474">
            <w:pPr>
              <w:pStyle w:val="ListBullet"/>
              <w:rPr>
                <w:lang w:val="fr-FR"/>
              </w:rPr>
            </w:pPr>
            <w:r>
              <w:rPr>
                <w:lang w:val="fr-FR"/>
              </w:rPr>
              <w:t>Développe</w:t>
            </w:r>
            <w:r w:rsidR="00452AF9">
              <w:rPr>
                <w:lang w:val="fr-FR"/>
              </w:rPr>
              <w:t>ment</w:t>
            </w:r>
            <w:r>
              <w:rPr>
                <w:lang w:val="fr-FR"/>
              </w:rPr>
              <w:t xml:space="preserve"> des programmes de conformité</w:t>
            </w:r>
            <w:r w:rsidR="00452AF9">
              <w:rPr>
                <w:lang w:val="fr-FR"/>
              </w:rPr>
              <w:t>, avec des metrics de suivi, évaluations, et formation inclus.</w:t>
            </w:r>
          </w:p>
          <w:p w14:paraId="6C4BCA7F" w14:textId="50D686EF" w:rsidR="00641B2D" w:rsidRPr="00464B17" w:rsidRDefault="00641B2D" w:rsidP="00641B2D">
            <w:pPr>
              <w:pStyle w:val="Heading3"/>
            </w:pPr>
            <w:r w:rsidRPr="00641B2D">
              <w:t>OCDE (HD &amp; NEA)</w:t>
            </w:r>
          </w:p>
          <w:p w14:paraId="32A4635F" w14:textId="797577B9" w:rsidR="00641B2D" w:rsidRPr="00464B17" w:rsidRDefault="00641B2D" w:rsidP="00641B2D">
            <w:pPr>
              <w:pStyle w:val="Heading5"/>
              <w:rPr>
                <w:lang w:val="fr-FR"/>
              </w:rPr>
            </w:pPr>
            <w:r w:rsidRPr="00641B2D">
              <w:rPr>
                <w:lang w:val="fr-FR"/>
              </w:rPr>
              <w:t>Stagiaire et consultant, Paris, France, 2015-2017</w:t>
            </w:r>
          </w:p>
          <w:p w14:paraId="192645AD" w14:textId="39D7574A" w:rsidR="00641B2D" w:rsidRPr="00641B2D" w:rsidRDefault="00641B2D" w:rsidP="00641B2D">
            <w:pPr>
              <w:pStyle w:val="JobDescription"/>
              <w:spacing w:after="240"/>
              <w:rPr>
                <w:lang w:val="fr-FR"/>
              </w:rPr>
            </w:pPr>
            <w:r w:rsidRPr="00641B2D">
              <w:rPr>
                <w:lang w:val="fr-FR"/>
              </w:rPr>
              <w:t>En tant que stagiaire, puis en tant que consultant, j'ai aidé à la collecte de données pour plusieurs publications et j'ai coordonné la participation internationale pour une grande conférence à Paris, ainsi qu'une réunion de groupe de travail sur place en Suisse.</w:t>
            </w:r>
          </w:p>
          <w:p w14:paraId="54A2718D" w14:textId="725DF253" w:rsidR="003C77C8" w:rsidRPr="00464B17" w:rsidRDefault="003C77C8" w:rsidP="001E5E81">
            <w:pPr>
              <w:pStyle w:val="Heading3"/>
            </w:pPr>
            <w:r w:rsidRPr="00464B17">
              <w:t>Alcoa</w:t>
            </w:r>
          </w:p>
          <w:p w14:paraId="76EB13E6" w14:textId="789723CC" w:rsidR="003C77C8" w:rsidRPr="00464B17" w:rsidRDefault="003C77C8" w:rsidP="00064474">
            <w:pPr>
              <w:pStyle w:val="Heading5"/>
              <w:rPr>
                <w:lang w:val="fr-FR"/>
              </w:rPr>
            </w:pPr>
            <w:r w:rsidRPr="00464B17">
              <w:rPr>
                <w:lang w:val="fr-FR"/>
              </w:rPr>
              <w:t>Responsable d’ESS, USA, 2010-2013</w:t>
            </w:r>
          </w:p>
          <w:p w14:paraId="33674B0D" w14:textId="16DAF8AC" w:rsidR="003C77C8" w:rsidRPr="00464B17" w:rsidRDefault="003C77C8" w:rsidP="00064474">
            <w:pPr>
              <w:pStyle w:val="JobDescription"/>
              <w:rPr>
                <w:rStyle w:val="JobDescriptionChar"/>
                <w:lang w:val="fr-FR"/>
              </w:rPr>
            </w:pPr>
            <w:r w:rsidRPr="00464B17">
              <w:rPr>
                <w:lang w:val="fr-FR"/>
              </w:rPr>
              <w:t>Gérer toutes les activités de santé, de sécurité et de conformité environnementale pour un lieu donné. Liaison avec les syndicats, la direction de l'entreprise, les autorités fédérales et celles de l'état.</w:t>
            </w:r>
          </w:p>
          <w:p w14:paraId="5710A3A3" w14:textId="2ACCF77C" w:rsidR="003C77C8" w:rsidRPr="00464B17" w:rsidRDefault="006557B2" w:rsidP="00787190">
            <w:pPr>
              <w:pStyle w:val="ListBullet"/>
              <w:rPr>
                <w:lang w:val="fr-FR"/>
              </w:rPr>
            </w:pPr>
            <w:r>
              <w:rPr>
                <w:lang w:val="fr-FR"/>
              </w:rPr>
              <w:t>T</w:t>
            </w:r>
            <w:r w:rsidR="003C77C8" w:rsidRPr="00464B17">
              <w:rPr>
                <w:lang w:val="fr-FR"/>
              </w:rPr>
              <w:t>ravaillé avec des sites internationaux (Corée du Sud, Allemagne)</w:t>
            </w:r>
          </w:p>
          <w:p w14:paraId="34627A9C" w14:textId="77777777" w:rsidR="003C77C8" w:rsidRPr="00464B17" w:rsidRDefault="003C77C8" w:rsidP="00787190">
            <w:pPr>
              <w:pStyle w:val="ListBullet"/>
              <w:rPr>
                <w:lang w:val="fr-FR"/>
              </w:rPr>
            </w:pPr>
            <w:r w:rsidRPr="00464B17">
              <w:rPr>
                <w:lang w:val="fr-FR"/>
              </w:rPr>
              <w:t>Élaboration et mise en œuvre de la formation</w:t>
            </w:r>
          </w:p>
          <w:p w14:paraId="29824712" w14:textId="4C79B189" w:rsidR="003C77C8" w:rsidRPr="00464B17" w:rsidRDefault="003C77C8" w:rsidP="00787190">
            <w:pPr>
              <w:pStyle w:val="ListBullet"/>
              <w:rPr>
                <w:lang w:val="fr-FR"/>
              </w:rPr>
            </w:pPr>
            <w:r w:rsidRPr="00464B17">
              <w:rPr>
                <w:lang w:val="fr-FR"/>
              </w:rPr>
              <w:t>Collecte des informations et des observations requises pour les rapports.</w:t>
            </w:r>
          </w:p>
          <w:p w14:paraId="550CED2A" w14:textId="77777777" w:rsidR="00B34AC3" w:rsidRDefault="00B34AC3" w:rsidP="001E5E81">
            <w:pPr>
              <w:pStyle w:val="Heading3"/>
            </w:pPr>
          </w:p>
          <w:p w14:paraId="05ED5309" w14:textId="732E5F5A" w:rsidR="003C77C8" w:rsidRPr="00464B17" w:rsidRDefault="003C77C8" w:rsidP="001E5E81">
            <w:pPr>
              <w:pStyle w:val="Heading3"/>
            </w:pPr>
            <w:r w:rsidRPr="00464B17">
              <w:t>Activités en début de vie professionnelle</w:t>
            </w:r>
          </w:p>
          <w:p w14:paraId="55AA852A" w14:textId="3B1461F3" w:rsidR="003C77C8" w:rsidRPr="00464B17" w:rsidRDefault="003C77C8" w:rsidP="008F53DF">
            <w:pPr>
              <w:pStyle w:val="JobDescription"/>
              <w:rPr>
                <w:lang w:val="fr-FR"/>
              </w:rPr>
            </w:pPr>
            <w:r w:rsidRPr="00464B17">
              <w:rPr>
                <w:lang w:val="fr-FR"/>
              </w:rPr>
              <w:t>Au début de ma vie professionnelle, j'étais axée sur le service à la clientèle dans des contextes où les opérations se déroulaient à un rythme rapide. Le fait d'avoir une bonne gestion du temps et de l'argent, ainsi qu'une excellente personnalité face aux clients, m'a valu des responsabilités croissantes dans tous mes rôles.</w:t>
            </w:r>
          </w:p>
        </w:tc>
      </w:tr>
      <w:tr w:rsidR="003C77C8" w:rsidRPr="00641B2D" w14:paraId="2CE1A662" w14:textId="77777777" w:rsidTr="002F0953">
        <w:trPr>
          <w:trHeight w:val="720"/>
        </w:trPr>
        <w:tc>
          <w:tcPr>
            <w:tcW w:w="4107" w:type="dxa"/>
            <w:gridSpan w:val="3"/>
            <w:vMerge/>
          </w:tcPr>
          <w:p w14:paraId="29997A23" w14:textId="3BFB57A8" w:rsidR="003C77C8" w:rsidRPr="00464B17" w:rsidRDefault="003C77C8" w:rsidP="00064474">
            <w:pPr>
              <w:rPr>
                <w:lang w:val="fr-FR"/>
              </w:rPr>
            </w:pPr>
          </w:p>
        </w:tc>
        <w:tc>
          <w:tcPr>
            <w:tcW w:w="421" w:type="dxa"/>
          </w:tcPr>
          <w:p w14:paraId="7FEF551F" w14:textId="77777777" w:rsidR="003C77C8" w:rsidRPr="00464B17" w:rsidRDefault="003C77C8" w:rsidP="00064474">
            <w:pPr>
              <w:rPr>
                <w:lang w:val="fr-FR"/>
              </w:rPr>
            </w:pPr>
          </w:p>
        </w:tc>
        <w:tc>
          <w:tcPr>
            <w:tcW w:w="6262" w:type="dxa"/>
            <w:vMerge/>
          </w:tcPr>
          <w:p w14:paraId="1DC1BFA4" w14:textId="3DD32A81" w:rsidR="003C77C8" w:rsidRPr="00464B17" w:rsidRDefault="003C77C8" w:rsidP="00064474">
            <w:pPr>
              <w:rPr>
                <w:lang w:val="fr-FR"/>
              </w:rPr>
            </w:pPr>
          </w:p>
        </w:tc>
      </w:tr>
      <w:tr w:rsidR="003C77C8" w:rsidRPr="00641B2D" w14:paraId="6B19DD8C" w14:textId="77777777" w:rsidTr="002F0953">
        <w:trPr>
          <w:trHeight w:val="288"/>
        </w:trPr>
        <w:tc>
          <w:tcPr>
            <w:tcW w:w="4107" w:type="dxa"/>
            <w:gridSpan w:val="3"/>
            <w:vMerge/>
          </w:tcPr>
          <w:p w14:paraId="67B8D318" w14:textId="77777777" w:rsidR="003C77C8" w:rsidRPr="00464B17" w:rsidRDefault="003C77C8" w:rsidP="00064474">
            <w:pPr>
              <w:rPr>
                <w:lang w:val="fr-FR"/>
              </w:rPr>
            </w:pPr>
          </w:p>
        </w:tc>
        <w:tc>
          <w:tcPr>
            <w:tcW w:w="421" w:type="dxa"/>
          </w:tcPr>
          <w:p w14:paraId="38872339" w14:textId="77777777" w:rsidR="003C77C8" w:rsidRPr="00464B17" w:rsidRDefault="003C77C8" w:rsidP="00064474">
            <w:pPr>
              <w:rPr>
                <w:lang w:val="fr-FR"/>
              </w:rPr>
            </w:pPr>
          </w:p>
        </w:tc>
        <w:tc>
          <w:tcPr>
            <w:tcW w:w="6262" w:type="dxa"/>
            <w:vMerge/>
          </w:tcPr>
          <w:p w14:paraId="63F28D0B" w14:textId="1B7AB857" w:rsidR="003C77C8" w:rsidRPr="00464B17" w:rsidRDefault="003C77C8" w:rsidP="00064474">
            <w:pPr>
              <w:rPr>
                <w:lang w:val="fr-FR"/>
              </w:rPr>
            </w:pPr>
          </w:p>
        </w:tc>
      </w:tr>
    </w:tbl>
    <w:p w14:paraId="30C7D76B" w14:textId="01F622D9" w:rsidR="001E5E81" w:rsidRPr="00464B17" w:rsidRDefault="001E5E81">
      <w:pPr>
        <w:rPr>
          <w:lang w:val="fr-FR"/>
        </w:rPr>
      </w:pPr>
      <w:r w:rsidRPr="00464B17">
        <w:rPr>
          <w:lang w:val="fr-FR"/>
        </w:rPr>
        <w:lastRenderedPageBreak/>
        <w:br w:type="page"/>
      </w:r>
    </w:p>
    <w:tbl>
      <w:tblPr>
        <w:tblW w:w="5000" w:type="pct"/>
        <w:tblCellMar>
          <w:left w:w="0" w:type="dxa"/>
          <w:right w:w="0" w:type="dxa"/>
        </w:tblCellMar>
        <w:tblLook w:val="04A0" w:firstRow="1" w:lastRow="0" w:firstColumn="1" w:lastColumn="0" w:noHBand="0" w:noVBand="1"/>
      </w:tblPr>
      <w:tblGrid>
        <w:gridCol w:w="2396"/>
        <w:gridCol w:w="2699"/>
        <w:gridCol w:w="443"/>
        <w:gridCol w:w="5262"/>
      </w:tblGrid>
      <w:tr w:rsidR="001E5E81" w:rsidRPr="00464B17" w14:paraId="034A2DE2" w14:textId="77777777" w:rsidTr="00B34AC3">
        <w:tc>
          <w:tcPr>
            <w:tcW w:w="2403" w:type="dxa"/>
            <w:vMerge w:val="restart"/>
          </w:tcPr>
          <w:p w14:paraId="51B35EDB" w14:textId="77777777" w:rsidR="001E5E81" w:rsidRPr="00464B17" w:rsidRDefault="001E5E81" w:rsidP="008B6389">
            <w:pPr>
              <w:pStyle w:val="Logo"/>
              <w:rPr>
                <w:lang w:val="fr-FR"/>
              </w:rPr>
            </w:pPr>
          </w:p>
        </w:tc>
        <w:tc>
          <w:tcPr>
            <w:tcW w:w="8482" w:type="dxa"/>
            <w:gridSpan w:val="3"/>
          </w:tcPr>
          <w:p w14:paraId="694AC93A" w14:textId="77777777" w:rsidR="001E5E81" w:rsidRPr="00464B17" w:rsidRDefault="001E5E81" w:rsidP="008B6389">
            <w:pPr>
              <w:pStyle w:val="Title"/>
              <w:rPr>
                <w:lang w:val="fr-FR"/>
              </w:rPr>
            </w:pPr>
            <w:r w:rsidRPr="00464B17">
              <w:rPr>
                <w:lang w:val="fr-FR"/>
              </w:rPr>
              <w:t>Felicity</w:t>
            </w:r>
          </w:p>
          <w:p w14:paraId="7516B5D2" w14:textId="77777777" w:rsidR="001E5E81" w:rsidRPr="00464B17" w:rsidRDefault="001E5E81" w:rsidP="008B6389">
            <w:pPr>
              <w:pStyle w:val="Subtitle"/>
              <w:rPr>
                <w:lang w:val="fr-FR"/>
              </w:rPr>
            </w:pPr>
            <w:r w:rsidRPr="00464B17">
              <w:rPr>
                <w:lang w:val="fr-FR"/>
              </w:rPr>
              <w:t>FOSTER-CARTY</w:t>
            </w:r>
          </w:p>
        </w:tc>
      </w:tr>
      <w:tr w:rsidR="001E5E81" w:rsidRPr="00464B17" w14:paraId="2F3052A3" w14:textId="77777777" w:rsidTr="00B34AC3">
        <w:tc>
          <w:tcPr>
            <w:tcW w:w="2403" w:type="dxa"/>
            <w:vMerge/>
          </w:tcPr>
          <w:p w14:paraId="4FCEDC7D" w14:textId="77777777" w:rsidR="001E5E81" w:rsidRPr="00464B17" w:rsidRDefault="001E5E81" w:rsidP="008B6389">
            <w:pPr>
              <w:rPr>
                <w:lang w:val="fr-FR"/>
              </w:rPr>
            </w:pPr>
          </w:p>
        </w:tc>
        <w:tc>
          <w:tcPr>
            <w:tcW w:w="8482" w:type="dxa"/>
            <w:gridSpan w:val="3"/>
          </w:tcPr>
          <w:p w14:paraId="4DED99C1" w14:textId="7641D47B" w:rsidR="001E5E81" w:rsidRPr="00464B17" w:rsidRDefault="002F0953" w:rsidP="008B6389">
            <w:pPr>
              <w:pStyle w:val="Jobtitle"/>
              <w:rPr>
                <w:lang w:val="fr-FR"/>
              </w:rPr>
            </w:pPr>
            <w:r>
              <w:rPr>
                <w:lang w:val="fr-FR"/>
              </w:rPr>
              <w:t>LOGISITIENNE</w:t>
            </w:r>
          </w:p>
        </w:tc>
      </w:tr>
      <w:tr w:rsidR="001E5E81" w:rsidRPr="00464B17" w14:paraId="0232DC03" w14:textId="77777777" w:rsidTr="00B34AC3">
        <w:trPr>
          <w:trHeight w:val="720"/>
        </w:trPr>
        <w:tc>
          <w:tcPr>
            <w:tcW w:w="2403" w:type="dxa"/>
          </w:tcPr>
          <w:p w14:paraId="6BDF02AA" w14:textId="77777777" w:rsidR="001E5E81" w:rsidRPr="00464B17" w:rsidRDefault="001E5E81" w:rsidP="008B6389">
            <w:pPr>
              <w:rPr>
                <w:lang w:val="fr-FR"/>
              </w:rPr>
            </w:pPr>
          </w:p>
        </w:tc>
        <w:tc>
          <w:tcPr>
            <w:tcW w:w="8482" w:type="dxa"/>
            <w:gridSpan w:val="3"/>
          </w:tcPr>
          <w:p w14:paraId="65763096" w14:textId="77777777" w:rsidR="001E5E81" w:rsidRPr="00464B17" w:rsidRDefault="001E5E81" w:rsidP="0038339D">
            <w:pPr>
              <w:pStyle w:val="JobDescription"/>
              <w:rPr>
                <w:lang w:val="fr-FR"/>
              </w:rPr>
            </w:pPr>
          </w:p>
        </w:tc>
      </w:tr>
      <w:tr w:rsidR="0038339D" w:rsidRPr="00641B2D" w14:paraId="447DA9B2" w14:textId="77777777" w:rsidTr="00B34AC3">
        <w:tc>
          <w:tcPr>
            <w:tcW w:w="5124" w:type="dxa"/>
            <w:gridSpan w:val="2"/>
            <w:vMerge w:val="restart"/>
          </w:tcPr>
          <w:p w14:paraId="18544DAE" w14:textId="441D730A" w:rsidR="001E5E81" w:rsidRPr="00464B17" w:rsidRDefault="0034754F" w:rsidP="008B6389">
            <w:pPr>
              <w:pStyle w:val="Heading1"/>
              <w:rPr>
                <w:lang w:val="fr-FR"/>
              </w:rPr>
            </w:pPr>
            <w:r w:rsidRPr="00464B17">
              <w:rPr>
                <w:lang w:val="fr-FR"/>
              </w:rPr>
              <w:t>compétances</w:t>
            </w:r>
          </w:p>
          <w:p w14:paraId="18DAFBA1" w14:textId="7F32E7E5" w:rsidR="001E5E81" w:rsidRPr="00464B17" w:rsidRDefault="0034754F" w:rsidP="0034754F">
            <w:pPr>
              <w:pStyle w:val="Heading2"/>
              <w:rPr>
                <w:lang w:val="fr-FR"/>
              </w:rPr>
            </w:pPr>
            <w:r w:rsidRPr="00464B17">
              <w:rPr>
                <w:lang w:val="fr-FR"/>
              </w:rPr>
              <w:t>Langages de programmation</w:t>
            </w:r>
          </w:p>
          <w:p w14:paraId="5EF73340" w14:textId="197B776C" w:rsidR="0034754F" w:rsidRPr="00464B17" w:rsidRDefault="0034754F" w:rsidP="0034754F">
            <w:pPr>
              <w:pStyle w:val="ListBullet"/>
              <w:rPr>
                <w:lang w:val="fr-FR"/>
              </w:rPr>
            </w:pPr>
            <w:r w:rsidRPr="00464B17">
              <w:rPr>
                <w:lang w:val="fr-FR"/>
              </w:rPr>
              <w:t>C/C++</w:t>
            </w:r>
          </w:p>
          <w:p w14:paraId="30A128F3" w14:textId="0B8219CE" w:rsidR="0034754F" w:rsidRPr="00464B17" w:rsidRDefault="0034754F" w:rsidP="0034754F">
            <w:pPr>
              <w:pStyle w:val="ListBullet"/>
              <w:rPr>
                <w:lang w:val="fr-FR"/>
              </w:rPr>
            </w:pPr>
            <w:r w:rsidRPr="00464B17">
              <w:rPr>
                <w:lang w:val="fr-FR"/>
              </w:rPr>
              <w:t>Python</w:t>
            </w:r>
          </w:p>
          <w:p w14:paraId="1924A990" w14:textId="36A6B64D" w:rsidR="0034754F" w:rsidRPr="00464B17" w:rsidRDefault="0034754F" w:rsidP="0034754F">
            <w:pPr>
              <w:pStyle w:val="ListBullet"/>
              <w:rPr>
                <w:lang w:val="fr-FR"/>
              </w:rPr>
            </w:pPr>
            <w:r w:rsidRPr="00464B17">
              <w:rPr>
                <w:lang w:val="fr-FR"/>
              </w:rPr>
              <w:t>HTML/CSS</w:t>
            </w:r>
            <w:r w:rsidR="0038339D" w:rsidRPr="00464B17">
              <w:rPr>
                <w:lang w:val="fr-FR"/>
              </w:rPr>
              <w:t>/js</w:t>
            </w:r>
          </w:p>
          <w:p w14:paraId="1BBB3CE9" w14:textId="026A117D" w:rsidR="0034754F" w:rsidRPr="00464B17" w:rsidRDefault="0038339D" w:rsidP="0034754F">
            <w:pPr>
              <w:pStyle w:val="ListBullet"/>
              <w:rPr>
                <w:lang w:val="fr-FR"/>
              </w:rPr>
            </w:pPr>
            <w:r w:rsidRPr="00464B17">
              <w:rPr>
                <w:lang w:val="fr-FR"/>
              </w:rPr>
              <w:t>Clisp</w:t>
            </w:r>
          </w:p>
          <w:p w14:paraId="3A2D888E" w14:textId="3875AFFE" w:rsidR="0038339D" w:rsidRPr="00464B17" w:rsidRDefault="0038339D" w:rsidP="0034754F">
            <w:pPr>
              <w:pStyle w:val="ListBullet"/>
              <w:rPr>
                <w:lang w:val="fr-FR"/>
              </w:rPr>
            </w:pPr>
            <w:r w:rsidRPr="00464B17">
              <w:rPr>
                <w:lang w:val="fr-FR"/>
              </w:rPr>
              <w:t>Prolog</w:t>
            </w:r>
          </w:p>
          <w:p w14:paraId="630E704E" w14:textId="791C6EFC" w:rsidR="0034754F" w:rsidRPr="00464B17" w:rsidRDefault="0034754F" w:rsidP="0034754F">
            <w:pPr>
              <w:pStyle w:val="Heading2"/>
              <w:rPr>
                <w:lang w:val="fr-FR"/>
              </w:rPr>
            </w:pPr>
            <w:r w:rsidRPr="00464B17">
              <w:rPr>
                <w:lang w:val="fr-FR"/>
              </w:rPr>
              <w:t>Suites de programmes</w:t>
            </w:r>
          </w:p>
          <w:p w14:paraId="52DAA285" w14:textId="34AC73F3" w:rsidR="0034754F" w:rsidRPr="00464B17" w:rsidRDefault="0034754F" w:rsidP="0034754F">
            <w:pPr>
              <w:pStyle w:val="ListBullet"/>
              <w:rPr>
                <w:lang w:val="fr-FR"/>
              </w:rPr>
            </w:pPr>
            <w:r w:rsidRPr="00464B17">
              <w:rPr>
                <w:lang w:val="fr-FR"/>
              </w:rPr>
              <w:t>Microsoft Office (XP à 365)</w:t>
            </w:r>
          </w:p>
          <w:p w14:paraId="56E91229" w14:textId="56794897" w:rsidR="0038339D" w:rsidRPr="00464B17" w:rsidRDefault="0038339D" w:rsidP="0034754F">
            <w:pPr>
              <w:pStyle w:val="ListBullet"/>
              <w:rPr>
                <w:lang w:val="fr-FR"/>
              </w:rPr>
            </w:pPr>
            <w:r w:rsidRPr="00464B17">
              <w:rPr>
                <w:lang w:val="fr-FR"/>
              </w:rPr>
              <w:t>LibreOffice</w:t>
            </w:r>
          </w:p>
          <w:p w14:paraId="05E2B967" w14:textId="68BA264D" w:rsidR="0038339D" w:rsidRPr="00464B17" w:rsidRDefault="0038339D" w:rsidP="0034754F">
            <w:pPr>
              <w:pStyle w:val="ListBullet"/>
              <w:rPr>
                <w:lang w:val="fr-FR"/>
              </w:rPr>
            </w:pPr>
            <w:r w:rsidRPr="00464B17">
              <w:rPr>
                <w:lang w:val="fr-FR"/>
              </w:rPr>
              <w:t>GoogleDrive</w:t>
            </w:r>
          </w:p>
          <w:p w14:paraId="06A6F5AB" w14:textId="22272655" w:rsidR="007136EE" w:rsidRPr="00464B17" w:rsidRDefault="00B34AC3" w:rsidP="007136EE">
            <w:pPr>
              <w:pStyle w:val="Heading2"/>
              <w:rPr>
                <w:lang w:val="fr-FR"/>
              </w:rPr>
            </w:pPr>
            <w:r>
              <w:rPr>
                <w:lang w:val="fr-FR"/>
              </w:rPr>
              <w:t>Graphisme</w:t>
            </w:r>
          </w:p>
          <w:p w14:paraId="4E2B44B6" w14:textId="06423369" w:rsidR="007136EE" w:rsidRPr="00464B17" w:rsidRDefault="00C43997" w:rsidP="007136EE">
            <w:pPr>
              <w:pStyle w:val="ListBullet"/>
              <w:rPr>
                <w:lang w:val="fr-FR"/>
              </w:rPr>
            </w:pPr>
            <w:r w:rsidRPr="00464B17">
              <w:rPr>
                <w:lang w:val="fr-FR"/>
              </w:rPr>
              <w:t>Inkscape</w:t>
            </w:r>
          </w:p>
          <w:p w14:paraId="7C263D2E" w14:textId="18D93E7B" w:rsidR="007136EE" w:rsidRPr="00464B17" w:rsidRDefault="00C43997" w:rsidP="007136EE">
            <w:pPr>
              <w:pStyle w:val="ListBullet"/>
              <w:rPr>
                <w:lang w:val="fr-FR"/>
              </w:rPr>
            </w:pPr>
            <w:r w:rsidRPr="00464B17">
              <w:rPr>
                <w:lang w:val="fr-FR"/>
              </w:rPr>
              <w:t>GIMP/Photoshop</w:t>
            </w:r>
          </w:p>
          <w:p w14:paraId="613EADDA" w14:textId="2F88C3F5" w:rsidR="00C43997" w:rsidRPr="00464B17" w:rsidRDefault="00B34AC3" w:rsidP="007136EE">
            <w:pPr>
              <w:pStyle w:val="ListBullet"/>
              <w:rPr>
                <w:lang w:val="fr-FR"/>
              </w:rPr>
            </w:pPr>
            <w:r>
              <w:rPr>
                <w:lang w:val="fr-FR"/>
              </w:rPr>
              <w:t>Blender</w:t>
            </w:r>
          </w:p>
          <w:p w14:paraId="181FF5ED" w14:textId="1A20C07C" w:rsidR="00C43997" w:rsidRPr="00464B17" w:rsidRDefault="00B34AC3" w:rsidP="00C43997">
            <w:pPr>
              <w:pStyle w:val="Heading2"/>
              <w:rPr>
                <w:lang w:val="fr-FR"/>
              </w:rPr>
            </w:pPr>
            <w:r>
              <w:rPr>
                <w:lang w:val="fr-FR"/>
              </w:rPr>
              <w:t>Gérances des changes en code</w:t>
            </w:r>
          </w:p>
          <w:p w14:paraId="589EECA0" w14:textId="1FEB96B3" w:rsidR="0034754F" w:rsidRPr="00464B17" w:rsidRDefault="00C43997" w:rsidP="00C43997">
            <w:pPr>
              <w:pStyle w:val="ListBullet"/>
              <w:rPr>
                <w:lang w:val="fr-FR"/>
              </w:rPr>
            </w:pPr>
            <w:r w:rsidRPr="00464B17">
              <w:rPr>
                <w:lang w:val="fr-FR"/>
              </w:rPr>
              <w:t>Git (Hub, Lab, Kraken)</w:t>
            </w:r>
          </w:p>
        </w:tc>
        <w:tc>
          <w:tcPr>
            <w:tcW w:w="451" w:type="dxa"/>
          </w:tcPr>
          <w:p w14:paraId="63E89D56" w14:textId="77777777" w:rsidR="001E5E81" w:rsidRPr="00464B17" w:rsidRDefault="001E5E81" w:rsidP="008B6389">
            <w:pPr>
              <w:rPr>
                <w:lang w:val="fr-FR"/>
              </w:rPr>
            </w:pPr>
          </w:p>
        </w:tc>
        <w:tc>
          <w:tcPr>
            <w:tcW w:w="5310" w:type="dxa"/>
            <w:vMerge w:val="restart"/>
          </w:tcPr>
          <w:p w14:paraId="4F0CC7F6" w14:textId="7321DF63" w:rsidR="0038339D" w:rsidRPr="00464B17" w:rsidRDefault="0038339D" w:rsidP="0038339D">
            <w:pPr>
              <w:pStyle w:val="Heading1"/>
              <w:rPr>
                <w:lang w:val="fr-FR"/>
              </w:rPr>
            </w:pPr>
            <w:r w:rsidRPr="00464B17">
              <w:rPr>
                <w:lang w:val="fr-FR"/>
              </w:rPr>
              <w:t>Travail Bénévole</w:t>
            </w:r>
          </w:p>
          <w:p w14:paraId="73E0841D" w14:textId="77777777" w:rsidR="0038339D" w:rsidRPr="00464B17" w:rsidRDefault="0038339D" w:rsidP="0038339D">
            <w:pPr>
              <w:pStyle w:val="Heading2"/>
              <w:rPr>
                <w:lang w:val="fr-FR"/>
              </w:rPr>
            </w:pPr>
            <w:r w:rsidRPr="00464B17">
              <w:rPr>
                <w:lang w:val="fr-FR"/>
              </w:rPr>
              <w:t>One Young World</w:t>
            </w:r>
          </w:p>
          <w:p w14:paraId="07393CEE" w14:textId="45E9AD34" w:rsidR="0038339D" w:rsidRPr="00464B17" w:rsidRDefault="00464B17" w:rsidP="0038339D">
            <w:pPr>
              <w:pStyle w:val="ListBullet"/>
              <w:rPr>
                <w:lang w:val="fr-FR"/>
              </w:rPr>
            </w:pPr>
            <w:r w:rsidRPr="00464B17">
              <w:rPr>
                <w:lang w:val="fr-FR"/>
              </w:rPr>
              <w:t>Ambassadrice</w:t>
            </w:r>
            <w:r w:rsidR="0038339D" w:rsidRPr="00464B17">
              <w:rPr>
                <w:lang w:val="fr-FR"/>
              </w:rPr>
              <w:t xml:space="preserve"> (2012-present)</w:t>
            </w:r>
          </w:p>
          <w:p w14:paraId="39E33B9F" w14:textId="77777777" w:rsidR="0038339D" w:rsidRPr="00464B17" w:rsidRDefault="0038339D" w:rsidP="0038339D">
            <w:pPr>
              <w:pStyle w:val="Heading2"/>
              <w:rPr>
                <w:lang w:val="fr-FR"/>
              </w:rPr>
            </w:pPr>
            <w:r w:rsidRPr="00464B17">
              <w:rPr>
                <w:lang w:val="fr-FR"/>
              </w:rPr>
              <w:t>École de Guerre de France</w:t>
            </w:r>
          </w:p>
          <w:p w14:paraId="22204883" w14:textId="342598A1" w:rsidR="0038339D" w:rsidRPr="00464B17" w:rsidRDefault="0038339D" w:rsidP="0022143E">
            <w:pPr>
              <w:pStyle w:val="ListBullet"/>
              <w:rPr>
                <w:lang w:val="fr-FR"/>
              </w:rPr>
            </w:pPr>
            <w:r w:rsidRPr="00464B17">
              <w:rPr>
                <w:lang w:val="fr-FR"/>
              </w:rPr>
              <w:t>Participant</w:t>
            </w:r>
            <w:r w:rsidR="006557B2">
              <w:rPr>
                <w:lang w:val="fr-FR"/>
              </w:rPr>
              <w:t>e</w:t>
            </w:r>
            <w:r w:rsidRPr="00464B17">
              <w:rPr>
                <w:lang w:val="fr-FR"/>
              </w:rPr>
              <w:t xml:space="preserve"> </w:t>
            </w:r>
            <w:r w:rsidR="00464B17" w:rsidRPr="00464B17">
              <w:rPr>
                <w:lang w:val="fr-FR"/>
              </w:rPr>
              <w:t>à l’exercice annuel</w:t>
            </w:r>
            <w:r w:rsidRPr="00464B17">
              <w:rPr>
                <w:lang w:val="fr-FR"/>
              </w:rPr>
              <w:t xml:space="preserve"> CAX (2015-18)</w:t>
            </w:r>
          </w:p>
          <w:p w14:paraId="4B8A7D24" w14:textId="6BDA636F" w:rsidR="0038339D" w:rsidRPr="00464B17" w:rsidRDefault="0038339D" w:rsidP="0038339D">
            <w:pPr>
              <w:pStyle w:val="Heading2"/>
              <w:rPr>
                <w:lang w:val="fr-FR"/>
              </w:rPr>
            </w:pPr>
            <w:r w:rsidRPr="00464B17">
              <w:rPr>
                <w:lang w:val="fr-FR"/>
              </w:rPr>
              <w:t>Auroville, Ind</w:t>
            </w:r>
            <w:r w:rsidR="006557B2">
              <w:rPr>
                <w:lang w:val="fr-FR"/>
              </w:rPr>
              <w:t>e</w:t>
            </w:r>
          </w:p>
          <w:p w14:paraId="76DBB61C" w14:textId="3F38B38B" w:rsidR="0038339D" w:rsidRPr="00464B17" w:rsidRDefault="0038339D" w:rsidP="00CE19EA">
            <w:pPr>
              <w:pStyle w:val="ListBullet"/>
              <w:rPr>
                <w:lang w:val="fr-FR"/>
              </w:rPr>
            </w:pPr>
            <w:r w:rsidRPr="00464B17">
              <w:rPr>
                <w:lang w:val="fr-FR"/>
              </w:rPr>
              <w:t xml:space="preserve">Photographe </w:t>
            </w:r>
            <w:r w:rsidR="00464B17" w:rsidRPr="00464B17">
              <w:rPr>
                <w:lang w:val="fr-FR"/>
              </w:rPr>
              <w:t>au jardin botanique</w:t>
            </w:r>
            <w:r w:rsidRPr="00464B17">
              <w:rPr>
                <w:lang w:val="fr-FR"/>
              </w:rPr>
              <w:t xml:space="preserve"> (2014-15)</w:t>
            </w:r>
          </w:p>
          <w:p w14:paraId="65E64522" w14:textId="01F04FE4" w:rsidR="0038339D" w:rsidRPr="00464B17" w:rsidRDefault="003C77C8" w:rsidP="0038339D">
            <w:pPr>
              <w:pStyle w:val="Heading2"/>
              <w:rPr>
                <w:lang w:val="fr-FR"/>
              </w:rPr>
            </w:pPr>
            <w:r w:rsidRPr="00464B17">
              <w:rPr>
                <w:lang w:val="fr-FR"/>
              </w:rPr>
              <w:t>Université Américaine de</w:t>
            </w:r>
            <w:r w:rsidR="0038339D" w:rsidRPr="00464B17">
              <w:rPr>
                <w:lang w:val="fr-FR"/>
              </w:rPr>
              <w:t xml:space="preserve"> Paris</w:t>
            </w:r>
          </w:p>
          <w:p w14:paraId="012738F4" w14:textId="67D7834D" w:rsidR="0038339D" w:rsidRPr="00464B17" w:rsidRDefault="00464B17" w:rsidP="005D333D">
            <w:pPr>
              <w:pStyle w:val="ListBullet"/>
              <w:rPr>
                <w:lang w:val="fr-FR"/>
              </w:rPr>
            </w:pPr>
            <w:r w:rsidRPr="00464B17">
              <w:rPr>
                <w:lang w:val="fr-FR"/>
              </w:rPr>
              <w:t xml:space="preserve">Assistante de recherche pour le Centre d’études à la démocratie critique </w:t>
            </w:r>
            <w:r w:rsidR="0038339D" w:rsidRPr="00464B17">
              <w:rPr>
                <w:lang w:val="fr-FR"/>
              </w:rPr>
              <w:t>(2016)</w:t>
            </w:r>
          </w:p>
          <w:p w14:paraId="72908148" w14:textId="0E6C28BD" w:rsidR="0038339D" w:rsidRPr="00464B17" w:rsidRDefault="0038339D" w:rsidP="005920A9">
            <w:pPr>
              <w:pStyle w:val="ListBullet"/>
              <w:rPr>
                <w:lang w:val="fr-FR"/>
              </w:rPr>
            </w:pPr>
            <w:r w:rsidRPr="00464B17">
              <w:rPr>
                <w:lang w:val="fr-FR"/>
              </w:rPr>
              <w:t>Pr</w:t>
            </w:r>
            <w:r w:rsidR="00464B17" w:rsidRPr="00464B17">
              <w:rPr>
                <w:lang w:val="fr-FR"/>
              </w:rPr>
              <w:t>é</w:t>
            </w:r>
            <w:r w:rsidRPr="00464B17">
              <w:rPr>
                <w:lang w:val="fr-FR"/>
              </w:rPr>
              <w:t>sident</w:t>
            </w:r>
            <w:r w:rsidR="00464B17" w:rsidRPr="00464B17">
              <w:rPr>
                <w:lang w:val="fr-FR"/>
              </w:rPr>
              <w:t>e de conseil des étudiantes de deuxième</w:t>
            </w:r>
            <w:r w:rsidR="003D2D3A">
              <w:rPr>
                <w:lang w:val="fr-FR"/>
              </w:rPr>
              <w:t xml:space="preserve"> cylce</w:t>
            </w:r>
            <w:r w:rsidRPr="00464B17">
              <w:rPr>
                <w:lang w:val="fr-FR"/>
              </w:rPr>
              <w:t xml:space="preserve"> (2015)</w:t>
            </w:r>
          </w:p>
          <w:p w14:paraId="44980F6D" w14:textId="009F060D" w:rsidR="0038339D" w:rsidRPr="00464B17" w:rsidRDefault="00464B17" w:rsidP="002E4BF0">
            <w:pPr>
              <w:pStyle w:val="ListBullet"/>
              <w:rPr>
                <w:lang w:val="fr-FR"/>
              </w:rPr>
            </w:pPr>
            <w:r w:rsidRPr="00464B17">
              <w:rPr>
                <w:lang w:val="fr-FR"/>
              </w:rPr>
              <w:t xml:space="preserve">Assistante en stratégie de communication des services aux étudiants et à la coordination du contenu du site web </w:t>
            </w:r>
            <w:r w:rsidR="0038339D" w:rsidRPr="00464B17">
              <w:rPr>
                <w:lang w:val="fr-FR"/>
              </w:rPr>
              <w:t>(2015)</w:t>
            </w:r>
          </w:p>
          <w:p w14:paraId="35EC4772" w14:textId="6898472E" w:rsidR="001E5E81" w:rsidRPr="00464B17" w:rsidRDefault="00464B17" w:rsidP="0038339D">
            <w:pPr>
              <w:pStyle w:val="ListBullet"/>
              <w:rPr>
                <w:lang w:val="fr-FR"/>
              </w:rPr>
            </w:pPr>
            <w:r w:rsidRPr="00464B17">
              <w:rPr>
                <w:lang w:val="fr-FR"/>
              </w:rPr>
              <w:t xml:space="preserve">Assistante en communication de liaison et de promotion </w:t>
            </w:r>
            <w:r w:rsidR="0038339D" w:rsidRPr="00464B17">
              <w:rPr>
                <w:lang w:val="fr-FR"/>
              </w:rPr>
              <w:t>(2015)</w:t>
            </w:r>
          </w:p>
        </w:tc>
      </w:tr>
      <w:tr w:rsidR="0038339D" w:rsidRPr="00641B2D" w14:paraId="68AF984A" w14:textId="77777777" w:rsidTr="00B34AC3">
        <w:trPr>
          <w:trHeight w:val="720"/>
        </w:trPr>
        <w:tc>
          <w:tcPr>
            <w:tcW w:w="5124" w:type="dxa"/>
            <w:gridSpan w:val="2"/>
            <w:vMerge/>
          </w:tcPr>
          <w:p w14:paraId="23E3DDDE" w14:textId="77777777" w:rsidR="001E5E81" w:rsidRPr="00464B17" w:rsidRDefault="001E5E81" w:rsidP="008B6389">
            <w:pPr>
              <w:rPr>
                <w:lang w:val="fr-FR"/>
              </w:rPr>
            </w:pPr>
          </w:p>
        </w:tc>
        <w:tc>
          <w:tcPr>
            <w:tcW w:w="451" w:type="dxa"/>
          </w:tcPr>
          <w:p w14:paraId="77C35D12" w14:textId="77777777" w:rsidR="001E5E81" w:rsidRPr="00464B17" w:rsidRDefault="001E5E81" w:rsidP="008B6389">
            <w:pPr>
              <w:rPr>
                <w:lang w:val="fr-FR"/>
              </w:rPr>
            </w:pPr>
          </w:p>
        </w:tc>
        <w:tc>
          <w:tcPr>
            <w:tcW w:w="5310" w:type="dxa"/>
            <w:vMerge/>
          </w:tcPr>
          <w:p w14:paraId="1CD66A10" w14:textId="77777777" w:rsidR="001E5E81" w:rsidRPr="00464B17" w:rsidRDefault="001E5E81" w:rsidP="008B6389">
            <w:pPr>
              <w:rPr>
                <w:lang w:val="fr-FR"/>
              </w:rPr>
            </w:pPr>
          </w:p>
        </w:tc>
      </w:tr>
      <w:tr w:rsidR="0038339D" w:rsidRPr="00641B2D" w14:paraId="344B355A" w14:textId="77777777" w:rsidTr="00B34AC3">
        <w:trPr>
          <w:trHeight w:val="288"/>
        </w:trPr>
        <w:tc>
          <w:tcPr>
            <w:tcW w:w="5124" w:type="dxa"/>
            <w:gridSpan w:val="2"/>
            <w:vMerge/>
          </w:tcPr>
          <w:p w14:paraId="33723CBB" w14:textId="77777777" w:rsidR="001E5E81" w:rsidRPr="00464B17" w:rsidRDefault="001E5E81" w:rsidP="008B6389">
            <w:pPr>
              <w:rPr>
                <w:lang w:val="fr-FR"/>
              </w:rPr>
            </w:pPr>
          </w:p>
        </w:tc>
        <w:tc>
          <w:tcPr>
            <w:tcW w:w="451" w:type="dxa"/>
          </w:tcPr>
          <w:p w14:paraId="40909059" w14:textId="77777777" w:rsidR="001E5E81" w:rsidRPr="00464B17" w:rsidRDefault="001E5E81" w:rsidP="008B6389">
            <w:pPr>
              <w:rPr>
                <w:lang w:val="fr-FR"/>
              </w:rPr>
            </w:pPr>
          </w:p>
        </w:tc>
        <w:tc>
          <w:tcPr>
            <w:tcW w:w="5310" w:type="dxa"/>
            <w:vMerge/>
          </w:tcPr>
          <w:p w14:paraId="04FE8BF0" w14:textId="77777777" w:rsidR="001E5E81" w:rsidRPr="00464B17" w:rsidRDefault="001E5E81" w:rsidP="008B6389">
            <w:pPr>
              <w:rPr>
                <w:lang w:val="fr-FR"/>
              </w:rPr>
            </w:pPr>
          </w:p>
        </w:tc>
      </w:tr>
    </w:tbl>
    <w:p w14:paraId="5AA38EB6" w14:textId="77777777" w:rsidR="005A20B8" w:rsidRPr="00464B17" w:rsidRDefault="005A20B8">
      <w:pPr>
        <w:rPr>
          <w:lang w:val="fr-FR"/>
        </w:rPr>
      </w:pPr>
    </w:p>
    <w:sectPr w:rsidR="005A20B8" w:rsidRPr="00464B17" w:rsidSect="00C777FF">
      <w:headerReference w:type="default" r:id="rId25"/>
      <w:footerReference w:type="default" r:id="rId26"/>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1F64" w14:textId="77777777" w:rsidR="004753C2" w:rsidRDefault="004753C2" w:rsidP="00B21D64">
      <w:pPr>
        <w:spacing w:after="0" w:line="240" w:lineRule="auto"/>
      </w:pPr>
      <w:r>
        <w:separator/>
      </w:r>
    </w:p>
  </w:endnote>
  <w:endnote w:type="continuationSeparator" w:id="0">
    <w:p w14:paraId="71BE5716" w14:textId="77777777" w:rsidR="004753C2" w:rsidRDefault="004753C2"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026E" w14:textId="77777777" w:rsidR="00AF06B5" w:rsidRDefault="00AF06B5">
    <w:pPr>
      <w:pStyle w:val="Footer"/>
    </w:pPr>
    <w:r>
      <w:rPr>
        <w:noProof/>
      </w:rPr>
      <mc:AlternateContent>
        <mc:Choice Requires="wps">
          <w:drawing>
            <wp:anchor distT="0" distB="0" distL="114300" distR="114300" simplePos="0" relativeHeight="251659264" behindDoc="0" locked="0" layoutInCell="1" allowOverlap="1" wp14:anchorId="721E5AD6" wp14:editId="0C3BAC4F">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7BA7D769"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&#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265FB" w14:textId="77777777" w:rsidR="004753C2" w:rsidRDefault="004753C2" w:rsidP="00B21D64">
      <w:pPr>
        <w:spacing w:after="0" w:line="240" w:lineRule="auto"/>
      </w:pPr>
      <w:r>
        <w:separator/>
      </w:r>
    </w:p>
  </w:footnote>
  <w:footnote w:type="continuationSeparator" w:id="0">
    <w:p w14:paraId="1E368B70" w14:textId="77777777" w:rsidR="004753C2" w:rsidRDefault="004753C2"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8B4C" w14:textId="77777777" w:rsidR="00AF06B5" w:rsidRDefault="00AF06B5">
    <w:pPr>
      <w:pStyle w:val="Header"/>
    </w:pPr>
    <w:r>
      <w:rPr>
        <w:noProof/>
      </w:rPr>
      <mc:AlternateContent>
        <mc:Choice Requires="wpg">
          <w:drawing>
            <wp:anchor distT="0" distB="0" distL="114300" distR="114300" simplePos="0" relativeHeight="251655168" behindDoc="0" locked="0" layoutInCell="1" allowOverlap="1" wp14:anchorId="44022D44" wp14:editId="228F64E5">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hidden="1">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75272D08" id="Group 129" o:spid="_x0000_s1026"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11;width:27579;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2005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CF2105"/>
    <w:multiLevelType w:val="multilevel"/>
    <w:tmpl w:val="9D984FD2"/>
    <w:numStyleLink w:val="BullettedList"/>
  </w:abstractNum>
  <w:abstractNum w:abstractNumId="4"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16cid:durableId="674922213">
    <w:abstractNumId w:val="6"/>
  </w:num>
  <w:num w:numId="2" w16cid:durableId="1722053797">
    <w:abstractNumId w:val="8"/>
  </w:num>
  <w:num w:numId="3" w16cid:durableId="1513034153">
    <w:abstractNumId w:val="5"/>
  </w:num>
  <w:num w:numId="4" w16cid:durableId="1859469507">
    <w:abstractNumId w:val="2"/>
  </w:num>
  <w:num w:numId="5" w16cid:durableId="1309432887">
    <w:abstractNumId w:val="4"/>
  </w:num>
  <w:num w:numId="6" w16cid:durableId="1286886065">
    <w:abstractNumId w:val="7"/>
  </w:num>
  <w:num w:numId="7" w16cid:durableId="341860102">
    <w:abstractNumId w:val="0"/>
  </w:num>
  <w:num w:numId="8" w16cid:durableId="1040209851">
    <w:abstractNumId w:val="1"/>
  </w:num>
  <w:num w:numId="9" w16cid:durableId="30520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2F"/>
    <w:rsid w:val="00007AC9"/>
    <w:rsid w:val="000141A3"/>
    <w:rsid w:val="000161E1"/>
    <w:rsid w:val="00021303"/>
    <w:rsid w:val="00036BC7"/>
    <w:rsid w:val="00064474"/>
    <w:rsid w:val="00095133"/>
    <w:rsid w:val="000C10E0"/>
    <w:rsid w:val="000C3B0C"/>
    <w:rsid w:val="00107E81"/>
    <w:rsid w:val="00113A54"/>
    <w:rsid w:val="00144072"/>
    <w:rsid w:val="00172F9B"/>
    <w:rsid w:val="001C1505"/>
    <w:rsid w:val="001E5E81"/>
    <w:rsid w:val="001E77A0"/>
    <w:rsid w:val="0021475C"/>
    <w:rsid w:val="002F0953"/>
    <w:rsid w:val="0034754F"/>
    <w:rsid w:val="00361427"/>
    <w:rsid w:val="0038339D"/>
    <w:rsid w:val="003B66B9"/>
    <w:rsid w:val="003C0BB5"/>
    <w:rsid w:val="003C77C8"/>
    <w:rsid w:val="003D2D3A"/>
    <w:rsid w:val="003D59F5"/>
    <w:rsid w:val="004067B9"/>
    <w:rsid w:val="004103C0"/>
    <w:rsid w:val="00415E29"/>
    <w:rsid w:val="00452292"/>
    <w:rsid w:val="00452AF9"/>
    <w:rsid w:val="00464B17"/>
    <w:rsid w:val="004753C2"/>
    <w:rsid w:val="004865C2"/>
    <w:rsid w:val="004B4147"/>
    <w:rsid w:val="004E1B13"/>
    <w:rsid w:val="00552F9B"/>
    <w:rsid w:val="005636A7"/>
    <w:rsid w:val="00572533"/>
    <w:rsid w:val="005900FE"/>
    <w:rsid w:val="005A20B8"/>
    <w:rsid w:val="005B7DB3"/>
    <w:rsid w:val="0061400D"/>
    <w:rsid w:val="00621B5C"/>
    <w:rsid w:val="00641B2D"/>
    <w:rsid w:val="006557B2"/>
    <w:rsid w:val="006C2DFF"/>
    <w:rsid w:val="006D7E41"/>
    <w:rsid w:val="006E1B89"/>
    <w:rsid w:val="007136EE"/>
    <w:rsid w:val="00736F93"/>
    <w:rsid w:val="007571B5"/>
    <w:rsid w:val="007772B1"/>
    <w:rsid w:val="00787190"/>
    <w:rsid w:val="007F0C5C"/>
    <w:rsid w:val="00825587"/>
    <w:rsid w:val="0084169F"/>
    <w:rsid w:val="008424CE"/>
    <w:rsid w:val="00842B02"/>
    <w:rsid w:val="00890F1A"/>
    <w:rsid w:val="008E2197"/>
    <w:rsid w:val="008F53DF"/>
    <w:rsid w:val="00936E8D"/>
    <w:rsid w:val="00996823"/>
    <w:rsid w:val="00997E86"/>
    <w:rsid w:val="009B7D45"/>
    <w:rsid w:val="00A21AF8"/>
    <w:rsid w:val="00A46775"/>
    <w:rsid w:val="00A6425D"/>
    <w:rsid w:val="00A96376"/>
    <w:rsid w:val="00AF06B5"/>
    <w:rsid w:val="00B03ED5"/>
    <w:rsid w:val="00B21D64"/>
    <w:rsid w:val="00B34843"/>
    <w:rsid w:val="00B34AC3"/>
    <w:rsid w:val="00B57A11"/>
    <w:rsid w:val="00B57FAA"/>
    <w:rsid w:val="00B73E22"/>
    <w:rsid w:val="00BA04CD"/>
    <w:rsid w:val="00BA2097"/>
    <w:rsid w:val="00BB1D49"/>
    <w:rsid w:val="00BB7CE4"/>
    <w:rsid w:val="00BC33C3"/>
    <w:rsid w:val="00BC3F15"/>
    <w:rsid w:val="00BC5F3A"/>
    <w:rsid w:val="00BF0DAF"/>
    <w:rsid w:val="00C05345"/>
    <w:rsid w:val="00C15FD7"/>
    <w:rsid w:val="00C344AA"/>
    <w:rsid w:val="00C37B1A"/>
    <w:rsid w:val="00C43997"/>
    <w:rsid w:val="00C777FF"/>
    <w:rsid w:val="00C77EFB"/>
    <w:rsid w:val="00C92F06"/>
    <w:rsid w:val="00CD2FD2"/>
    <w:rsid w:val="00D12DFD"/>
    <w:rsid w:val="00D36C2F"/>
    <w:rsid w:val="00D62B7E"/>
    <w:rsid w:val="00DB749C"/>
    <w:rsid w:val="00F45429"/>
    <w:rsid w:val="00F52EAA"/>
    <w:rsid w:val="00F7712A"/>
    <w:rsid w:val="00F773B8"/>
    <w:rsid w:val="00FC3C8F"/>
    <w:rsid w:val="00FD4974"/>
    <w:rsid w:val="00F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1E5E81"/>
    <w:pPr>
      <w:keepNext/>
      <w:keepLines/>
      <w:spacing w:after="0"/>
      <w:outlineLvl w:val="2"/>
    </w:pPr>
    <w:rPr>
      <w:rFonts w:eastAsiaTheme="majorEastAsia" w:cstheme="majorBidi"/>
      <w:color w:val="1D3251" w:themeColor="accent1"/>
      <w:sz w:val="22"/>
      <w:szCs w:val="24"/>
      <w:lang w:val="fr-FR"/>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1E5E81"/>
    <w:pPr>
      <w:ind w:right="288"/>
    </w:pPr>
    <w:rPr>
      <w:i/>
      <w:color w:val="1D3251" w:themeColor="accent5" w:themeShade="40"/>
      <w:sz w:val="24"/>
      <w:szCs w:val="16"/>
      <w:lang w:val="fr-FR"/>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1E5E81"/>
    <w:rPr>
      <w:i/>
      <w:color w:val="1D3251" w:themeColor="accent5" w:themeShade="40"/>
      <w:sz w:val="24"/>
      <w:szCs w:val="16"/>
      <w:lang w:val="fr-FR"/>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1E5E81"/>
    <w:rPr>
      <w:rFonts w:eastAsiaTheme="majorEastAsia" w:cstheme="majorBidi"/>
      <w:color w:val="1D3251" w:themeColor="accent1"/>
      <w:sz w:val="22"/>
      <w:szCs w:val="24"/>
      <w:lang w:val="fr-FR"/>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A46775"/>
    <w:rPr>
      <w:color w:val="FE0066" w:themeColor="hyperlink"/>
      <w:u w:val="single"/>
    </w:rPr>
  </w:style>
  <w:style w:type="character" w:styleId="UnresolvedMention">
    <w:name w:val="Unresolved Mention"/>
    <w:basedOn w:val="DefaultParagraphFont"/>
    <w:uiPriority w:val="99"/>
    <w:semiHidden/>
    <w:unhideWhenUsed/>
    <w:rsid w:val="00A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linkedin.com/in/felicityfo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osterfl.github.io/" TargetMode="Externa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sv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e3kiel\AppData\Roaming\Microsoft\Templates\Modern%20initials%20resume.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E618D110-4A3A-47D4-84E9-0D9FD6ED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initials resume.dotx</Template>
  <TotalTime>0</TotalTime>
  <Pages>3</Pages>
  <Words>538</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2020-10-22T13:36:00Z</dcterms:created>
  <dcterms:modified xsi:type="dcterms:W3CDTF">2023-04-26T11:18:00Z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