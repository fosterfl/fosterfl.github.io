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1735"/>
        <w:gridCol w:w="11"/>
        <w:gridCol w:w="1823"/>
        <w:gridCol w:w="48"/>
        <w:gridCol w:w="20"/>
        <w:gridCol w:w="166"/>
        <w:gridCol w:w="6170"/>
        <w:gridCol w:w="62"/>
      </w:tblGrid>
      <w:tr w:rsidR="00F52EAA" w:rsidRPr="00736E66" w14:paraId="713D910A" w14:textId="77777777" w:rsidTr="00804EAF">
        <w:trPr>
          <w:gridAfter w:val="1"/>
          <w:wAfter w:w="60" w:type="dxa"/>
          <w:trHeight w:val="1416"/>
        </w:trPr>
        <w:tc>
          <w:tcPr>
            <w:tcW w:w="2407" w:type="dxa"/>
            <w:gridSpan w:val="3"/>
            <w:vMerge w:val="restart"/>
          </w:tcPr>
          <w:p w14:paraId="079B2A2F" w14:textId="01F91F6F" w:rsidR="00F52EAA" w:rsidRPr="00736E66" w:rsidRDefault="00F52EAA" w:rsidP="004B4147">
            <w:pPr>
              <w:pStyle w:val="Logo"/>
              <w:rPr>
                <w:lang w:val="en-GB"/>
              </w:rPr>
            </w:pPr>
          </w:p>
        </w:tc>
        <w:tc>
          <w:tcPr>
            <w:tcW w:w="8229" w:type="dxa"/>
            <w:gridSpan w:val="5"/>
          </w:tcPr>
          <w:p w14:paraId="66AE0F4F" w14:textId="7B874F63" w:rsidR="00F52EAA" w:rsidRPr="00736E66" w:rsidRDefault="00F52EAA" w:rsidP="004B4147">
            <w:pPr>
              <w:pStyle w:val="Title"/>
              <w:rPr>
                <w:lang w:val="en-GB"/>
              </w:rPr>
            </w:pPr>
            <w:r w:rsidRPr="00736E66">
              <w:rPr>
                <w:lang w:val="en-GB"/>
              </w:rPr>
              <w:t>Felicity</w:t>
            </w:r>
          </w:p>
          <w:p w14:paraId="3E8E396B" w14:textId="6BEC24E5" w:rsidR="00F52EAA" w:rsidRPr="00736E66" w:rsidRDefault="00F52EAA" w:rsidP="00A21AF8">
            <w:pPr>
              <w:pStyle w:val="Subtitle"/>
              <w:rPr>
                <w:lang w:val="en-GB"/>
              </w:rPr>
            </w:pPr>
            <w:r w:rsidRPr="00736E66">
              <w:rPr>
                <w:lang w:val="en-GB"/>
              </w:rPr>
              <w:t>FOSTER-CARTY</w:t>
            </w:r>
          </w:p>
        </w:tc>
      </w:tr>
      <w:tr w:rsidR="00F52EAA" w:rsidRPr="00736E66" w14:paraId="18645FFB" w14:textId="77777777" w:rsidTr="00804EAF">
        <w:trPr>
          <w:gridAfter w:val="1"/>
          <w:wAfter w:w="60" w:type="dxa"/>
          <w:trHeight w:val="144"/>
        </w:trPr>
        <w:tc>
          <w:tcPr>
            <w:tcW w:w="2407" w:type="dxa"/>
            <w:gridSpan w:val="3"/>
            <w:vMerge/>
          </w:tcPr>
          <w:p w14:paraId="61F21E4C" w14:textId="77777777" w:rsidR="00F52EAA" w:rsidRPr="00736E66" w:rsidRDefault="00F52EAA" w:rsidP="000161E1">
            <w:pPr>
              <w:rPr>
                <w:lang w:val="en-GB"/>
              </w:rPr>
            </w:pPr>
          </w:p>
        </w:tc>
        <w:tc>
          <w:tcPr>
            <w:tcW w:w="8229" w:type="dxa"/>
            <w:gridSpan w:val="5"/>
          </w:tcPr>
          <w:p w14:paraId="20813895" w14:textId="1025A3BB" w:rsidR="00F52EAA" w:rsidRPr="00736E66" w:rsidRDefault="00F52EAA" w:rsidP="00A21AF8">
            <w:pPr>
              <w:pStyle w:val="Jobtitle"/>
              <w:rPr>
                <w:lang w:val="en-GB"/>
              </w:rPr>
            </w:pPr>
          </w:p>
        </w:tc>
      </w:tr>
      <w:tr w:rsidR="007772B1" w:rsidRPr="00736E66" w14:paraId="5C12C2A4" w14:textId="77777777" w:rsidTr="00804EAF">
        <w:trPr>
          <w:gridAfter w:val="1"/>
          <w:wAfter w:w="60" w:type="dxa"/>
          <w:trHeight w:val="723"/>
        </w:trPr>
        <w:tc>
          <w:tcPr>
            <w:tcW w:w="2407" w:type="dxa"/>
            <w:gridSpan w:val="3"/>
          </w:tcPr>
          <w:p w14:paraId="5DC2EE55" w14:textId="77777777" w:rsidR="007772B1" w:rsidRPr="00736E66" w:rsidRDefault="007772B1" w:rsidP="00A21AF8">
            <w:pPr>
              <w:rPr>
                <w:lang w:val="en-GB"/>
              </w:rPr>
            </w:pPr>
          </w:p>
        </w:tc>
        <w:tc>
          <w:tcPr>
            <w:tcW w:w="8229" w:type="dxa"/>
            <w:gridSpan w:val="5"/>
          </w:tcPr>
          <w:p w14:paraId="1A3E1E07" w14:textId="11554ADC" w:rsidR="007772B1" w:rsidRPr="00736E66" w:rsidRDefault="00166F40" w:rsidP="00A21AF8">
            <w:pPr>
              <w:pStyle w:val="Jobtitle"/>
              <w:rPr>
                <w:lang w:val="en-GB"/>
              </w:rPr>
            </w:pPr>
            <w:r w:rsidRPr="00736E66">
              <w:rPr>
                <w:lang w:val="en-GB"/>
              </w:rPr>
              <w:t>OPEN TO NEW OPPORTUNITIES</w:t>
            </w:r>
          </w:p>
        </w:tc>
      </w:tr>
      <w:tr w:rsidR="00736F93" w:rsidRPr="00736E66" w14:paraId="718929E4" w14:textId="77777777" w:rsidTr="00804EAF">
        <w:trPr>
          <w:trHeight w:val="472"/>
        </w:trPr>
        <w:tc>
          <w:tcPr>
            <w:tcW w:w="661" w:type="dxa"/>
            <w:vAlign w:val="center"/>
          </w:tcPr>
          <w:p w14:paraId="56C1EE16" w14:textId="1804386B" w:rsidR="00736F93" w:rsidRPr="00736E66" w:rsidRDefault="00736F93" w:rsidP="00736F93">
            <w:pPr>
              <w:pStyle w:val="Contact"/>
              <w:rPr>
                <w:lang w:val="en-GB"/>
              </w:rPr>
            </w:pPr>
            <w:r w:rsidRPr="00736E66">
              <w:rPr>
                <w:noProof/>
                <w:lang w:val="en-GB"/>
              </w:rPr>
              <mc:AlternateContent>
                <mc:Choice Requires="wpg">
                  <w:drawing>
                    <wp:inline distT="0" distB="0" distL="0" distR="0" wp14:anchorId="74F51910" wp14:editId="79CF83DA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9F9220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3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7" w:type="dxa"/>
            <w:gridSpan w:val="4"/>
            <w:vAlign w:val="center"/>
          </w:tcPr>
          <w:p w14:paraId="68D79A08" w14:textId="36838143" w:rsidR="00736F93" w:rsidRPr="00736E66" w:rsidRDefault="007D185E" w:rsidP="00736F93">
            <w:pPr>
              <w:pStyle w:val="Contact"/>
              <w:rPr>
                <w:lang w:val="en-GB"/>
              </w:rPr>
            </w:pPr>
            <w:r w:rsidRPr="00736E66">
              <w:rPr>
                <w:lang w:val="en-GB"/>
              </w:rPr>
              <w:t>Paris region, France</w:t>
            </w:r>
          </w:p>
        </w:tc>
        <w:tc>
          <w:tcPr>
            <w:tcW w:w="20" w:type="dxa"/>
          </w:tcPr>
          <w:p w14:paraId="323D0F28" w14:textId="77777777" w:rsidR="00736F93" w:rsidRPr="00736E66" w:rsidRDefault="00736F93" w:rsidP="00736F93">
            <w:pPr>
              <w:rPr>
                <w:lang w:val="en-GB"/>
              </w:rPr>
            </w:pPr>
          </w:p>
        </w:tc>
        <w:tc>
          <w:tcPr>
            <w:tcW w:w="6398" w:type="dxa"/>
            <w:gridSpan w:val="3"/>
          </w:tcPr>
          <w:p w14:paraId="6B7B3ABC" w14:textId="591F52BE" w:rsidR="00736F93" w:rsidRPr="00736E66" w:rsidRDefault="007D185E" w:rsidP="00166F40">
            <w:pPr>
              <w:pStyle w:val="Heading1"/>
              <w:spacing w:after="0"/>
              <w:rPr>
                <w:lang w:val="en-GB"/>
              </w:rPr>
            </w:pPr>
            <w:r w:rsidRPr="00736E66">
              <w:rPr>
                <w:lang w:val="en-GB"/>
              </w:rPr>
              <w:t>BIOGRAPHY</w:t>
            </w:r>
          </w:p>
        </w:tc>
      </w:tr>
      <w:tr w:rsidR="00064474" w:rsidRPr="00736E66" w14:paraId="7BC9022D" w14:textId="77777777" w:rsidTr="00804EAF">
        <w:trPr>
          <w:trHeight w:val="426"/>
        </w:trPr>
        <w:tc>
          <w:tcPr>
            <w:tcW w:w="661" w:type="dxa"/>
            <w:vAlign w:val="center"/>
          </w:tcPr>
          <w:p w14:paraId="361909BD" w14:textId="77777777" w:rsidR="00064474" w:rsidRPr="00736E66" w:rsidRDefault="00064474" w:rsidP="00BF0DAF">
            <w:pPr>
              <w:pStyle w:val="Contact"/>
              <w:rPr>
                <w:lang w:val="en-GB"/>
              </w:rPr>
            </w:pPr>
            <w:r w:rsidRPr="00736E66">
              <w:rPr>
                <w:noProof/>
                <w:lang w:val="en-GB"/>
              </w:rPr>
              <mc:AlternateContent>
                <mc:Choice Requires="wpg">
                  <w:drawing>
                    <wp:inline distT="0" distB="0" distL="0" distR="0" wp14:anchorId="531C2C42" wp14:editId="7ADACE6B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7D771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7" w:type="dxa"/>
            <w:gridSpan w:val="4"/>
            <w:vAlign w:val="center"/>
          </w:tcPr>
          <w:p w14:paraId="79975F83" w14:textId="27D10FDB" w:rsidR="00064474" w:rsidRPr="00736E66" w:rsidRDefault="00A46775" w:rsidP="00BF0DAF">
            <w:pPr>
              <w:pStyle w:val="Contact"/>
              <w:rPr>
                <w:lang w:val="en-GB"/>
              </w:rPr>
            </w:pPr>
            <w:r w:rsidRPr="00736E66">
              <w:rPr>
                <w:lang w:val="en-GB"/>
              </w:rPr>
              <w:t>foster.felicity@gmail.com</w:t>
            </w:r>
          </w:p>
        </w:tc>
        <w:tc>
          <w:tcPr>
            <w:tcW w:w="20" w:type="dxa"/>
          </w:tcPr>
          <w:p w14:paraId="3F382C36" w14:textId="77777777" w:rsidR="00064474" w:rsidRPr="00736E66" w:rsidRDefault="00064474" w:rsidP="00BF0DAF">
            <w:pPr>
              <w:rPr>
                <w:lang w:val="en-GB"/>
              </w:rPr>
            </w:pPr>
          </w:p>
        </w:tc>
        <w:tc>
          <w:tcPr>
            <w:tcW w:w="6398" w:type="dxa"/>
            <w:gridSpan w:val="3"/>
            <w:vMerge w:val="restart"/>
          </w:tcPr>
          <w:p w14:paraId="22EB11A1" w14:textId="5FDFDD96" w:rsidR="00166F40" w:rsidRPr="00736E66" w:rsidRDefault="00166F40" w:rsidP="001E5E81">
            <w:pPr>
              <w:pStyle w:val="Introduction"/>
              <w:rPr>
                <w:sz w:val="22"/>
                <w:szCs w:val="22"/>
                <w:lang w:val="en-GB"/>
              </w:rPr>
            </w:pPr>
            <w:r w:rsidRPr="00736E66">
              <w:rPr>
                <w:sz w:val="22"/>
                <w:szCs w:val="22"/>
                <w:lang w:val="en-GB"/>
              </w:rPr>
              <w:t xml:space="preserve">I have lived many lives, professionally. I have been a trainee in a large multinational corporation and an international organization. I have managed my own department in </w:t>
            </w:r>
            <w:r w:rsidR="00F84E7D">
              <w:rPr>
                <w:sz w:val="22"/>
                <w:szCs w:val="22"/>
                <w:lang w:val="en-GB"/>
              </w:rPr>
              <w:t xml:space="preserve">a miles-wide </w:t>
            </w:r>
            <w:r w:rsidRPr="00736E66">
              <w:rPr>
                <w:sz w:val="22"/>
                <w:szCs w:val="22"/>
                <w:lang w:val="en-GB"/>
              </w:rPr>
              <w:t xml:space="preserve">industrial site. I have been a professional stage manager. I have pursued higher and continuing education </w:t>
            </w:r>
          </w:p>
          <w:p w14:paraId="6E808730" w14:textId="401FE6EE" w:rsidR="00064474" w:rsidRPr="00736E66" w:rsidRDefault="00166F40" w:rsidP="001E5E81">
            <w:pPr>
              <w:pStyle w:val="Introduction"/>
              <w:rPr>
                <w:sz w:val="22"/>
                <w:szCs w:val="22"/>
                <w:lang w:val="en-GB"/>
              </w:rPr>
            </w:pPr>
            <w:r w:rsidRPr="00736E66">
              <w:rPr>
                <w:sz w:val="22"/>
                <w:szCs w:val="22"/>
                <w:lang w:val="en-GB"/>
              </w:rPr>
              <w:t>This has made me a creative and hard-working person with multiple skill sets, and I am looking for new opportunities.</w:t>
            </w:r>
          </w:p>
          <w:p w14:paraId="46466509" w14:textId="77777777" w:rsidR="00166F40" w:rsidRPr="00736E66" w:rsidRDefault="00166F40" w:rsidP="00F84E7D">
            <w:pPr>
              <w:pStyle w:val="Introduction"/>
              <w:spacing w:after="0"/>
              <w:rPr>
                <w:sz w:val="22"/>
                <w:szCs w:val="22"/>
                <w:lang w:val="en-GB"/>
              </w:rPr>
            </w:pPr>
            <w:r w:rsidRPr="00736E66">
              <w:rPr>
                <w:sz w:val="22"/>
                <w:szCs w:val="22"/>
                <w:lang w:val="en-GB"/>
              </w:rPr>
              <w:t xml:space="preserve">See my portfolio for specific CVs regarding these skill sets: </w:t>
            </w:r>
          </w:p>
          <w:p w14:paraId="4CD6CA03" w14:textId="77777777" w:rsidR="00166F40" w:rsidRPr="00736E66" w:rsidRDefault="00166F40" w:rsidP="00736E66">
            <w:pPr>
              <w:pStyle w:val="Introduction"/>
              <w:numPr>
                <w:ilvl w:val="0"/>
                <w:numId w:val="12"/>
              </w:numPr>
              <w:spacing w:after="0"/>
              <w:rPr>
                <w:sz w:val="22"/>
                <w:szCs w:val="22"/>
                <w:lang w:val="en-GB"/>
              </w:rPr>
            </w:pPr>
            <w:r w:rsidRPr="00736E66">
              <w:rPr>
                <w:sz w:val="22"/>
                <w:szCs w:val="22"/>
                <w:lang w:val="en-GB"/>
              </w:rPr>
              <w:t>Web &amp; App Developer</w:t>
            </w:r>
          </w:p>
          <w:p w14:paraId="05B6DC51" w14:textId="77777777" w:rsidR="00166F40" w:rsidRPr="00736E66" w:rsidRDefault="00166F40" w:rsidP="00736E66">
            <w:pPr>
              <w:pStyle w:val="Introduction"/>
              <w:numPr>
                <w:ilvl w:val="0"/>
                <w:numId w:val="12"/>
              </w:numPr>
              <w:spacing w:after="0"/>
              <w:rPr>
                <w:sz w:val="22"/>
                <w:szCs w:val="22"/>
                <w:lang w:val="en-GB"/>
              </w:rPr>
            </w:pPr>
            <w:r w:rsidRPr="00736E66">
              <w:rPr>
                <w:sz w:val="22"/>
                <w:szCs w:val="22"/>
                <w:lang w:val="en-GB"/>
              </w:rPr>
              <w:t>Project Management/Product Owner</w:t>
            </w:r>
          </w:p>
          <w:p w14:paraId="6904E4C3" w14:textId="20217F5D" w:rsidR="00166F40" w:rsidRPr="00736E66" w:rsidRDefault="00166F40" w:rsidP="00166F40">
            <w:pPr>
              <w:pStyle w:val="Introduction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w:r w:rsidRPr="00736E66">
              <w:rPr>
                <w:sz w:val="22"/>
                <w:szCs w:val="22"/>
                <w:lang w:val="en-GB"/>
              </w:rPr>
              <w:t>Logistician</w:t>
            </w:r>
          </w:p>
        </w:tc>
      </w:tr>
      <w:tr w:rsidR="00064474" w:rsidRPr="00736E66" w14:paraId="77A53F70" w14:textId="77777777" w:rsidTr="00804EAF">
        <w:trPr>
          <w:trHeight w:val="434"/>
        </w:trPr>
        <w:tc>
          <w:tcPr>
            <w:tcW w:w="661" w:type="dxa"/>
            <w:vAlign w:val="center"/>
          </w:tcPr>
          <w:p w14:paraId="6965636B" w14:textId="2DC00B04" w:rsidR="00064474" w:rsidRPr="00736E66" w:rsidRDefault="00064474" w:rsidP="00936E8D">
            <w:pPr>
              <w:pStyle w:val="Contact"/>
              <w:rPr>
                <w:lang w:val="en-GB"/>
              </w:rPr>
            </w:pPr>
            <w:r w:rsidRPr="00736E66">
              <w:rPr>
                <w:noProof/>
                <w:lang w:val="en-GB"/>
              </w:rPr>
              <mc:AlternateContent>
                <mc:Choice Requires="wpg">
                  <w:drawing>
                    <wp:inline distT="0" distB="0" distL="0" distR="0" wp14:anchorId="3B735719" wp14:editId="3DB0F3B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2A8F3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19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7" w:type="dxa"/>
            <w:gridSpan w:val="4"/>
            <w:vAlign w:val="center"/>
          </w:tcPr>
          <w:p w14:paraId="71A3EF70" w14:textId="33391EF5" w:rsidR="00064474" w:rsidRPr="00736E66" w:rsidRDefault="00000000" w:rsidP="00936E8D">
            <w:pPr>
              <w:pStyle w:val="Contact"/>
              <w:rPr>
                <w:lang w:val="en-GB"/>
              </w:rPr>
            </w:pPr>
            <w:hyperlink r:id="rId20" w:history="1">
              <w:r w:rsidR="00A46775" w:rsidRPr="00736E66">
                <w:rPr>
                  <w:rStyle w:val="Hyperlink"/>
                  <w:sz w:val="16"/>
                  <w:szCs w:val="12"/>
                  <w:lang w:val="en-GB"/>
                </w:rPr>
                <w:t>https://www.linkedin.com/in/felicityfoster/</w:t>
              </w:r>
            </w:hyperlink>
          </w:p>
        </w:tc>
        <w:tc>
          <w:tcPr>
            <w:tcW w:w="20" w:type="dxa"/>
          </w:tcPr>
          <w:p w14:paraId="39258749" w14:textId="77777777" w:rsidR="00064474" w:rsidRPr="00736E66" w:rsidRDefault="00064474" w:rsidP="00936E8D">
            <w:pPr>
              <w:rPr>
                <w:lang w:val="en-GB"/>
              </w:rPr>
            </w:pPr>
          </w:p>
        </w:tc>
        <w:tc>
          <w:tcPr>
            <w:tcW w:w="6398" w:type="dxa"/>
            <w:gridSpan w:val="3"/>
            <w:vMerge/>
          </w:tcPr>
          <w:p w14:paraId="45EB86F5" w14:textId="40F1AD2B" w:rsidR="00064474" w:rsidRPr="00736E66" w:rsidRDefault="00064474" w:rsidP="00936E8D">
            <w:pPr>
              <w:rPr>
                <w:lang w:val="en-GB"/>
              </w:rPr>
            </w:pPr>
          </w:p>
        </w:tc>
      </w:tr>
      <w:tr w:rsidR="00064474" w:rsidRPr="00736E66" w14:paraId="4A255B50" w14:textId="77777777" w:rsidTr="00804EAF">
        <w:trPr>
          <w:trHeight w:val="426"/>
        </w:trPr>
        <w:tc>
          <w:tcPr>
            <w:tcW w:w="661" w:type="dxa"/>
            <w:vAlign w:val="center"/>
          </w:tcPr>
          <w:p w14:paraId="197FB51C" w14:textId="74F0EBC3" w:rsidR="00064474" w:rsidRPr="00736E66" w:rsidRDefault="00064474" w:rsidP="00936E8D">
            <w:pPr>
              <w:pStyle w:val="Contact"/>
              <w:rPr>
                <w:lang w:val="en-GB"/>
              </w:rPr>
            </w:pPr>
            <w:r w:rsidRPr="00736E66">
              <w:rPr>
                <w:noProof/>
                <w:lang w:val="en-GB"/>
              </w:rPr>
              <mc:AlternateContent>
                <mc:Choice Requires="wpg">
                  <w:drawing>
                    <wp:inline distT="0" distB="0" distL="0" distR="0" wp14:anchorId="59919784" wp14:editId="416E909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63647E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3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7" w:type="dxa"/>
            <w:gridSpan w:val="4"/>
            <w:vAlign w:val="center"/>
          </w:tcPr>
          <w:p w14:paraId="5353ABBE" w14:textId="78F9BC5B" w:rsidR="00064474" w:rsidRPr="00736E66" w:rsidRDefault="002B0815" w:rsidP="00936E8D">
            <w:pPr>
              <w:pStyle w:val="Contact"/>
              <w:rPr>
                <w:lang w:val="en-GB"/>
              </w:rPr>
            </w:pPr>
            <w:hyperlink r:id="rId24" w:history="1">
              <w:r w:rsidRPr="00657C99">
                <w:rPr>
                  <w:rStyle w:val="Hyperlink"/>
                  <w:sz w:val="16"/>
                  <w:szCs w:val="16"/>
                </w:rPr>
                <w:t>https://fosterfl.github.io/</w:t>
              </w:r>
            </w:hyperlink>
          </w:p>
        </w:tc>
        <w:tc>
          <w:tcPr>
            <w:tcW w:w="20" w:type="dxa"/>
          </w:tcPr>
          <w:p w14:paraId="4BF0772F" w14:textId="77777777" w:rsidR="00064474" w:rsidRPr="00736E66" w:rsidRDefault="00064474" w:rsidP="00936E8D">
            <w:pPr>
              <w:rPr>
                <w:lang w:val="en-GB"/>
              </w:rPr>
            </w:pPr>
          </w:p>
        </w:tc>
        <w:tc>
          <w:tcPr>
            <w:tcW w:w="6398" w:type="dxa"/>
            <w:gridSpan w:val="3"/>
            <w:vMerge/>
          </w:tcPr>
          <w:p w14:paraId="54187AA1" w14:textId="64BDEA73" w:rsidR="00064474" w:rsidRPr="00736E66" w:rsidRDefault="00064474" w:rsidP="00936E8D">
            <w:pPr>
              <w:rPr>
                <w:lang w:val="en-GB"/>
              </w:rPr>
            </w:pPr>
          </w:p>
        </w:tc>
      </w:tr>
      <w:tr w:rsidR="003C77C8" w:rsidRPr="00736E66" w14:paraId="7755DB7D" w14:textId="77777777" w:rsidTr="00804EAF">
        <w:trPr>
          <w:trHeight w:val="2787"/>
        </w:trPr>
        <w:tc>
          <w:tcPr>
            <w:tcW w:w="4278" w:type="dxa"/>
            <w:gridSpan w:val="5"/>
            <w:vMerge w:val="restart"/>
          </w:tcPr>
          <w:p w14:paraId="49F077BF" w14:textId="3FD1B328" w:rsidR="003C77C8" w:rsidRPr="00F84E7D" w:rsidRDefault="00A403BD" w:rsidP="003C77C8">
            <w:pPr>
              <w:pStyle w:val="Heading1"/>
              <w:rPr>
                <w:lang w:val="fr-FR"/>
              </w:rPr>
            </w:pPr>
            <w:r w:rsidRPr="00F84E7D">
              <w:rPr>
                <w:lang w:val="fr-FR"/>
              </w:rPr>
              <w:br/>
            </w:r>
            <w:r w:rsidR="003C77C8" w:rsidRPr="00F84E7D">
              <w:rPr>
                <w:lang w:val="fr-FR"/>
              </w:rPr>
              <w:t>Certifications</w:t>
            </w:r>
          </w:p>
          <w:p w14:paraId="0C33A391" w14:textId="77777777" w:rsidR="00A36DAA" w:rsidRPr="00F84E7D" w:rsidRDefault="00A36DAA" w:rsidP="00A36DAA">
            <w:pPr>
              <w:spacing w:after="0"/>
              <w:rPr>
                <w:rStyle w:val="Heading2Char"/>
                <w:lang w:val="fr-FR"/>
              </w:rPr>
            </w:pPr>
            <w:proofErr w:type="spellStart"/>
            <w:r w:rsidRPr="00F84E7D">
              <w:rPr>
                <w:rStyle w:val="Heading2Char"/>
                <w:lang w:val="fr-FR"/>
              </w:rPr>
              <w:t>Humanitarian</w:t>
            </w:r>
            <w:proofErr w:type="spellEnd"/>
            <w:r w:rsidRPr="00F84E7D">
              <w:rPr>
                <w:rStyle w:val="Heading2Char"/>
                <w:lang w:val="fr-FR"/>
              </w:rPr>
              <w:t xml:space="preserve"> </w:t>
            </w:r>
            <w:proofErr w:type="spellStart"/>
            <w:r w:rsidRPr="00F84E7D">
              <w:rPr>
                <w:rStyle w:val="Heading2Char"/>
                <w:lang w:val="fr-FR"/>
              </w:rPr>
              <w:t>Logistics</w:t>
            </w:r>
            <w:proofErr w:type="spellEnd"/>
            <w:r w:rsidRPr="00F84E7D">
              <w:rPr>
                <w:rStyle w:val="Heading2Char"/>
                <w:lang w:val="fr-FR"/>
              </w:rPr>
              <w:t xml:space="preserve"> Certification </w:t>
            </w:r>
          </w:p>
          <w:p w14:paraId="3416AD8B" w14:textId="77777777" w:rsidR="00A36DAA" w:rsidRPr="00F84E7D" w:rsidRDefault="00A36DAA" w:rsidP="00A36DAA">
            <w:pPr>
              <w:spacing w:after="0"/>
              <w:rPr>
                <w:rStyle w:val="Heading4Char"/>
                <w:lang w:val="fr-FR"/>
              </w:rPr>
            </w:pPr>
            <w:r w:rsidRPr="00F84E7D">
              <w:rPr>
                <w:rStyle w:val="Heading4Char"/>
                <w:lang w:val="fr-FR"/>
              </w:rPr>
              <w:t>(Fritz Institute, UK CILT)</w:t>
            </w:r>
          </w:p>
          <w:p w14:paraId="650C8C5A" w14:textId="77777777" w:rsidR="00A36DAA" w:rsidRPr="00F84E7D" w:rsidRDefault="00A36DAA" w:rsidP="00A36DAA">
            <w:pPr>
              <w:rPr>
                <w:lang w:val="fr-FR"/>
              </w:rPr>
            </w:pPr>
            <w:r w:rsidRPr="00F84E7D">
              <w:rPr>
                <w:lang w:val="fr-FR"/>
              </w:rPr>
              <w:t>2020</w:t>
            </w:r>
          </w:p>
          <w:p w14:paraId="2D715740" w14:textId="77777777" w:rsidR="00A36DAA" w:rsidRPr="00F84E7D" w:rsidRDefault="00A36DAA" w:rsidP="00A36DAA">
            <w:pPr>
              <w:spacing w:after="0"/>
              <w:rPr>
                <w:lang w:val="fr-FR"/>
              </w:rPr>
            </w:pPr>
            <w:r w:rsidRPr="00F84E7D">
              <w:rPr>
                <w:rStyle w:val="Heading2Char"/>
                <w:lang w:val="fr-FR"/>
              </w:rPr>
              <w:t>Certification PIX</w:t>
            </w:r>
            <w:r w:rsidRPr="00F84E7D">
              <w:rPr>
                <w:lang w:val="fr-FR"/>
              </w:rPr>
              <w:t xml:space="preserve"> – </w:t>
            </w:r>
          </w:p>
          <w:p w14:paraId="702D0412" w14:textId="77777777" w:rsidR="00A36DAA" w:rsidRPr="00F84E7D" w:rsidRDefault="00A36DAA" w:rsidP="00A36DAA">
            <w:pPr>
              <w:pStyle w:val="Heading4"/>
              <w:rPr>
                <w:lang w:val="fr-FR"/>
              </w:rPr>
            </w:pPr>
            <w:r w:rsidRPr="00F84E7D">
              <w:rPr>
                <w:lang w:val="fr-FR"/>
              </w:rPr>
              <w:t>(Ministère de l’Éducation Nationale et Jeunesse)</w:t>
            </w:r>
          </w:p>
          <w:p w14:paraId="0A020DDE" w14:textId="3464D3E2" w:rsidR="00A36DAA" w:rsidRPr="00736E66" w:rsidRDefault="00A36DAA" w:rsidP="00A36DAA">
            <w:pPr>
              <w:rPr>
                <w:lang w:val="en-GB"/>
              </w:rPr>
            </w:pPr>
            <w:r w:rsidRPr="00736E66">
              <w:rPr>
                <w:lang w:val="en-GB"/>
              </w:rPr>
              <w:t>2019</w:t>
            </w:r>
          </w:p>
          <w:p w14:paraId="1B216384" w14:textId="77777777" w:rsidR="00A36DAA" w:rsidRPr="00736E66" w:rsidRDefault="00A36DAA" w:rsidP="00A36DAA">
            <w:pPr>
              <w:rPr>
                <w:lang w:val="en-GB"/>
              </w:rPr>
            </w:pPr>
          </w:p>
          <w:p w14:paraId="6734F1DD" w14:textId="04A017EC" w:rsidR="003C77C8" w:rsidRPr="00736E66" w:rsidRDefault="003C77C8" w:rsidP="003C77C8">
            <w:pPr>
              <w:pStyle w:val="Heading1"/>
              <w:rPr>
                <w:lang w:val="en-GB"/>
              </w:rPr>
            </w:pPr>
            <w:r w:rsidRPr="00736E66">
              <w:rPr>
                <w:lang w:val="en-GB"/>
              </w:rPr>
              <w:t>Lang</w:t>
            </w:r>
            <w:r w:rsidR="007D185E" w:rsidRPr="00736E66">
              <w:rPr>
                <w:lang w:val="en-GB"/>
              </w:rPr>
              <w:t>uages</w:t>
            </w:r>
          </w:p>
          <w:p w14:paraId="3F62BCA3" w14:textId="4508FD52" w:rsidR="003C77C8" w:rsidRPr="00736E66" w:rsidRDefault="005232E3" w:rsidP="003C77C8">
            <w:pPr>
              <w:rPr>
                <w:lang w:val="en-GB"/>
              </w:rPr>
            </w:pPr>
            <w:r w:rsidRPr="00736E66">
              <w:rPr>
                <w:lang w:val="en-GB"/>
              </w:rPr>
              <w:t>English</w:t>
            </w:r>
            <w:r w:rsidR="003C77C8" w:rsidRPr="00736E66">
              <w:rPr>
                <w:lang w:val="en-GB"/>
              </w:rPr>
              <w:t xml:space="preserve"> –</w:t>
            </w:r>
            <w:r w:rsidR="00EB75BC" w:rsidRPr="00736E66">
              <w:rPr>
                <w:lang w:val="en-GB"/>
              </w:rPr>
              <w:t xml:space="preserve"> C2</w:t>
            </w:r>
            <w:r w:rsidR="003C77C8" w:rsidRPr="00736E66">
              <w:rPr>
                <w:lang w:val="en-GB"/>
              </w:rPr>
              <w:t xml:space="preserve"> </w:t>
            </w:r>
            <w:r w:rsidRPr="00736E66">
              <w:rPr>
                <w:lang w:val="en-GB"/>
              </w:rPr>
              <w:t>(native speaker)</w:t>
            </w:r>
            <w:r w:rsidR="00EB75BC" w:rsidRPr="00736E66">
              <w:rPr>
                <w:lang w:val="en-GB"/>
              </w:rPr>
              <w:br/>
            </w:r>
            <w:r w:rsidR="003C77C8" w:rsidRPr="00736E66">
              <w:rPr>
                <w:lang w:val="en-GB"/>
              </w:rPr>
              <w:t>Fr</w:t>
            </w:r>
            <w:r w:rsidRPr="00736E66">
              <w:rPr>
                <w:lang w:val="en-GB"/>
              </w:rPr>
              <w:t>ench</w:t>
            </w:r>
            <w:r w:rsidR="003C77C8" w:rsidRPr="00736E66">
              <w:rPr>
                <w:lang w:val="en-GB"/>
              </w:rPr>
              <w:t>– C1</w:t>
            </w:r>
          </w:p>
          <w:p w14:paraId="49EB892A" w14:textId="77777777" w:rsidR="003C77C8" w:rsidRPr="00736E66" w:rsidRDefault="003C77C8" w:rsidP="003C77C8">
            <w:pPr>
              <w:rPr>
                <w:lang w:val="en-GB"/>
              </w:rPr>
            </w:pPr>
          </w:p>
          <w:p w14:paraId="6BF9E2D4" w14:textId="19B2A5CF" w:rsidR="003C77C8" w:rsidRPr="00F84E7D" w:rsidRDefault="007D185E" w:rsidP="003C77C8">
            <w:pPr>
              <w:pStyle w:val="Heading1"/>
              <w:rPr>
                <w:lang w:val="fr-FR"/>
              </w:rPr>
            </w:pPr>
            <w:r w:rsidRPr="00F84E7D">
              <w:rPr>
                <w:lang w:val="fr-FR"/>
              </w:rPr>
              <w:t>e</w:t>
            </w:r>
            <w:r w:rsidR="003C77C8" w:rsidRPr="00F84E7D">
              <w:rPr>
                <w:lang w:val="fr-FR"/>
              </w:rPr>
              <w:t>ducation</w:t>
            </w:r>
          </w:p>
          <w:p w14:paraId="4F89950C" w14:textId="77777777" w:rsidR="00A36DAA" w:rsidRPr="00F84E7D" w:rsidRDefault="00A36DAA" w:rsidP="00A36DAA">
            <w:pPr>
              <w:pStyle w:val="Heading2"/>
              <w:rPr>
                <w:lang w:val="fr-FR"/>
              </w:rPr>
            </w:pPr>
            <w:r w:rsidRPr="00F84E7D">
              <w:rPr>
                <w:lang w:val="fr-FR"/>
              </w:rPr>
              <w:t>Licence Computer Science</w:t>
            </w:r>
          </w:p>
          <w:p w14:paraId="6C27BD88" w14:textId="77777777" w:rsidR="00A36DAA" w:rsidRPr="00F84E7D" w:rsidRDefault="00A36DAA" w:rsidP="00A36DAA">
            <w:pPr>
              <w:pStyle w:val="Heading4"/>
              <w:rPr>
                <w:lang w:val="fr-FR"/>
              </w:rPr>
            </w:pPr>
            <w:r w:rsidRPr="00F84E7D">
              <w:rPr>
                <w:lang w:val="fr-FR"/>
              </w:rPr>
              <w:t>Université Paris 8</w:t>
            </w:r>
          </w:p>
          <w:p w14:paraId="4B9EF1E2" w14:textId="77777777" w:rsidR="00A36DAA" w:rsidRPr="00736E66" w:rsidRDefault="00A36DAA" w:rsidP="00A36DAA">
            <w:pPr>
              <w:rPr>
                <w:lang w:val="en-GB"/>
              </w:rPr>
            </w:pPr>
            <w:r w:rsidRPr="00736E66">
              <w:rPr>
                <w:lang w:val="en-GB"/>
              </w:rPr>
              <w:t>In progress (</w:t>
            </w:r>
            <w:r w:rsidRPr="00736E66">
              <w:rPr>
                <w:i/>
                <w:iCs/>
                <w:lang w:val="en-GB"/>
              </w:rPr>
              <w:t xml:space="preserve">in </w:t>
            </w:r>
            <w:proofErr w:type="spellStart"/>
            <w:r w:rsidRPr="00736E66">
              <w:rPr>
                <w:i/>
                <w:iCs/>
                <w:lang w:val="en-GB"/>
              </w:rPr>
              <w:t>french</w:t>
            </w:r>
            <w:proofErr w:type="spellEnd"/>
            <w:r w:rsidRPr="00736E66">
              <w:rPr>
                <w:lang w:val="en-GB"/>
              </w:rPr>
              <w:t>)</w:t>
            </w:r>
          </w:p>
          <w:p w14:paraId="2BB23F19" w14:textId="77777777" w:rsidR="00A36DAA" w:rsidRPr="00736E66" w:rsidRDefault="00A36DAA" w:rsidP="00A36DAA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MA International Affairs</w:t>
            </w:r>
          </w:p>
          <w:p w14:paraId="702B6D4F" w14:textId="77777777" w:rsidR="00A36DAA" w:rsidRPr="00736E66" w:rsidRDefault="00A36DAA" w:rsidP="00A36DAA">
            <w:pPr>
              <w:pStyle w:val="Heading4"/>
              <w:rPr>
                <w:lang w:val="en-GB"/>
              </w:rPr>
            </w:pPr>
            <w:r w:rsidRPr="00736E66">
              <w:rPr>
                <w:lang w:val="en-GB"/>
              </w:rPr>
              <w:t>The American University of Paris</w:t>
            </w:r>
          </w:p>
          <w:p w14:paraId="4D0D57A0" w14:textId="77777777" w:rsidR="00A36DAA" w:rsidRPr="00736E66" w:rsidRDefault="00A36DAA" w:rsidP="00A36DAA">
            <w:pPr>
              <w:rPr>
                <w:lang w:val="en-GB"/>
              </w:rPr>
            </w:pPr>
            <w:r w:rsidRPr="00736E66">
              <w:rPr>
                <w:lang w:val="en-GB"/>
              </w:rPr>
              <w:t>2014-2016</w:t>
            </w:r>
          </w:p>
          <w:p w14:paraId="13E76C92" w14:textId="77777777" w:rsidR="00A36DAA" w:rsidRPr="00736E66" w:rsidRDefault="00A36DAA" w:rsidP="00A36DAA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MPH Occupational H&amp;S Management</w:t>
            </w:r>
          </w:p>
          <w:p w14:paraId="303CCF8B" w14:textId="77777777" w:rsidR="00A36DAA" w:rsidRPr="00736E66" w:rsidRDefault="00A36DAA" w:rsidP="00A36DAA">
            <w:pPr>
              <w:pStyle w:val="Heading4"/>
              <w:rPr>
                <w:lang w:val="en-GB"/>
              </w:rPr>
            </w:pPr>
            <w:r w:rsidRPr="00736E66">
              <w:rPr>
                <w:lang w:val="en-GB"/>
              </w:rPr>
              <w:t>Tulane University</w:t>
            </w:r>
          </w:p>
          <w:p w14:paraId="27F2CB4F" w14:textId="77777777" w:rsidR="00A36DAA" w:rsidRPr="00736E66" w:rsidRDefault="00A36DAA" w:rsidP="00A36DAA">
            <w:pPr>
              <w:rPr>
                <w:lang w:val="en-GB"/>
              </w:rPr>
            </w:pPr>
            <w:r w:rsidRPr="00736E66">
              <w:rPr>
                <w:lang w:val="en-GB"/>
              </w:rPr>
              <w:t>2014-2016</w:t>
            </w:r>
          </w:p>
          <w:p w14:paraId="286E57F0" w14:textId="77777777" w:rsidR="00A36DAA" w:rsidRPr="00736E66" w:rsidRDefault="00A36DAA" w:rsidP="00A36DAA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BS Occupational Health Science</w:t>
            </w:r>
          </w:p>
          <w:p w14:paraId="2C305B8B" w14:textId="77777777" w:rsidR="00A36DAA" w:rsidRPr="00736E66" w:rsidRDefault="00A36DAA" w:rsidP="00A36DAA">
            <w:pPr>
              <w:pStyle w:val="Heading4"/>
              <w:rPr>
                <w:lang w:val="en-GB"/>
              </w:rPr>
            </w:pPr>
            <w:r w:rsidRPr="00736E66">
              <w:rPr>
                <w:lang w:val="en-GB"/>
              </w:rPr>
              <w:t>Purdue University</w:t>
            </w:r>
          </w:p>
          <w:p w14:paraId="542638F5" w14:textId="5634B6AA" w:rsidR="003C77C8" w:rsidRPr="00736E66" w:rsidRDefault="00A36DAA" w:rsidP="00A36DAA">
            <w:pPr>
              <w:rPr>
                <w:lang w:val="en-GB"/>
              </w:rPr>
            </w:pPr>
            <w:r w:rsidRPr="00736E66">
              <w:rPr>
                <w:lang w:val="en-GB"/>
              </w:rPr>
              <w:t>2002-2008</w:t>
            </w:r>
          </w:p>
        </w:tc>
        <w:tc>
          <w:tcPr>
            <w:tcW w:w="20" w:type="dxa"/>
          </w:tcPr>
          <w:p w14:paraId="596401CB" w14:textId="77777777" w:rsidR="003C77C8" w:rsidRPr="00736E66" w:rsidRDefault="003C77C8" w:rsidP="003C77C8">
            <w:pPr>
              <w:rPr>
                <w:lang w:val="en-GB"/>
              </w:rPr>
            </w:pPr>
          </w:p>
        </w:tc>
        <w:tc>
          <w:tcPr>
            <w:tcW w:w="6398" w:type="dxa"/>
            <w:gridSpan w:val="3"/>
            <w:vMerge/>
          </w:tcPr>
          <w:p w14:paraId="2AED940F" w14:textId="6CF0D58C" w:rsidR="003C77C8" w:rsidRPr="00736E66" w:rsidRDefault="003C77C8" w:rsidP="003C77C8">
            <w:pPr>
              <w:rPr>
                <w:lang w:val="en-GB"/>
              </w:rPr>
            </w:pPr>
          </w:p>
        </w:tc>
      </w:tr>
      <w:tr w:rsidR="003C77C8" w:rsidRPr="00736E66" w14:paraId="09C36F82" w14:textId="77777777" w:rsidTr="00804EAF">
        <w:trPr>
          <w:trHeight w:val="144"/>
        </w:trPr>
        <w:tc>
          <w:tcPr>
            <w:tcW w:w="4278" w:type="dxa"/>
            <w:gridSpan w:val="5"/>
            <w:vMerge/>
          </w:tcPr>
          <w:p w14:paraId="223B00C0" w14:textId="08BCB175" w:rsidR="003C77C8" w:rsidRPr="00736E66" w:rsidRDefault="003C77C8" w:rsidP="00113A54">
            <w:pPr>
              <w:rPr>
                <w:lang w:val="en-GB"/>
              </w:rPr>
            </w:pPr>
          </w:p>
        </w:tc>
        <w:tc>
          <w:tcPr>
            <w:tcW w:w="20" w:type="dxa"/>
          </w:tcPr>
          <w:p w14:paraId="4C9898EC" w14:textId="77777777" w:rsidR="003C77C8" w:rsidRPr="00736E66" w:rsidRDefault="003C77C8" w:rsidP="00064474">
            <w:pPr>
              <w:rPr>
                <w:lang w:val="en-GB"/>
              </w:rPr>
            </w:pPr>
          </w:p>
        </w:tc>
        <w:tc>
          <w:tcPr>
            <w:tcW w:w="6398" w:type="dxa"/>
            <w:gridSpan w:val="3"/>
            <w:vMerge w:val="restart"/>
          </w:tcPr>
          <w:p w14:paraId="5E6A871C" w14:textId="4D9A5464" w:rsidR="003C77C8" w:rsidRPr="00736E66" w:rsidRDefault="00736E66" w:rsidP="00736E66">
            <w:pPr>
              <w:pStyle w:val="Heading1"/>
              <w:spacing w:after="0"/>
              <w:rPr>
                <w:lang w:val="en-GB"/>
              </w:rPr>
            </w:pPr>
            <w:r w:rsidRPr="00736E66">
              <w:rPr>
                <w:lang w:val="en-GB"/>
              </w:rPr>
              <w:t>experience</w:t>
            </w:r>
            <w:r>
              <w:rPr>
                <w:lang w:val="en-GB"/>
              </w:rPr>
              <w:t>s</w:t>
            </w:r>
          </w:p>
          <w:p w14:paraId="0720B163" w14:textId="77777777" w:rsidR="00A36DAA" w:rsidRPr="00736E66" w:rsidRDefault="00A36DAA" w:rsidP="00736E66">
            <w:pPr>
              <w:pStyle w:val="Heading3"/>
              <w:numPr>
                <w:ilvl w:val="0"/>
                <w:numId w:val="13"/>
              </w:numPr>
              <w:rPr>
                <w:lang w:val="en-GB"/>
              </w:rPr>
            </w:pPr>
            <w:r w:rsidRPr="00736E66">
              <w:rPr>
                <w:lang w:val="en-GB"/>
              </w:rPr>
              <w:t>Freelance web and app designer, project manager</w:t>
            </w:r>
          </w:p>
          <w:p w14:paraId="479EB4FA" w14:textId="5998F467" w:rsidR="00A36DAA" w:rsidRPr="00736E66" w:rsidRDefault="00736E66" w:rsidP="00736E66">
            <w:pPr>
              <w:pStyle w:val="Heading3"/>
              <w:numPr>
                <w:ilvl w:val="0"/>
                <w:numId w:val="13"/>
              </w:numPr>
              <w:rPr>
                <w:lang w:val="en-GB"/>
              </w:rPr>
            </w:pPr>
            <w:r w:rsidRPr="00736E66">
              <w:rPr>
                <w:lang w:val="en-GB"/>
              </w:rPr>
              <w:t xml:space="preserve">Freelance </w:t>
            </w:r>
            <w:r w:rsidR="00A36DAA" w:rsidRPr="00736E66">
              <w:rPr>
                <w:lang w:val="en-GB"/>
              </w:rPr>
              <w:t xml:space="preserve">Health and Safety </w:t>
            </w:r>
            <w:r>
              <w:rPr>
                <w:lang w:val="en-GB"/>
              </w:rPr>
              <w:t>c</w:t>
            </w:r>
            <w:r w:rsidR="00A36DAA" w:rsidRPr="00736E66">
              <w:rPr>
                <w:lang w:val="en-GB"/>
              </w:rPr>
              <w:t xml:space="preserve">ompliance </w:t>
            </w:r>
            <w:r>
              <w:rPr>
                <w:lang w:val="en-GB"/>
              </w:rPr>
              <w:t>consultant</w:t>
            </w:r>
          </w:p>
          <w:p w14:paraId="6C744E5A" w14:textId="011A28E0" w:rsidR="00736E66" w:rsidRPr="00736E66" w:rsidRDefault="00736E66" w:rsidP="00736E66">
            <w:pPr>
              <w:pStyle w:val="Heading3"/>
              <w:numPr>
                <w:ilvl w:val="0"/>
                <w:numId w:val="13"/>
              </w:numPr>
              <w:rPr>
                <w:lang w:val="en-GB"/>
              </w:rPr>
            </w:pPr>
            <w:r w:rsidRPr="00736E66">
              <w:rPr>
                <w:lang w:val="en-GB"/>
              </w:rPr>
              <w:t>Stage Manager</w:t>
            </w:r>
          </w:p>
          <w:p w14:paraId="1E28B2EB" w14:textId="03786530" w:rsidR="00736E66" w:rsidRPr="00736E66" w:rsidRDefault="00736E66" w:rsidP="00736E66">
            <w:pPr>
              <w:pStyle w:val="Heading3"/>
              <w:numPr>
                <w:ilvl w:val="0"/>
                <w:numId w:val="13"/>
              </w:numPr>
              <w:rPr>
                <w:lang w:val="en-GB"/>
              </w:rPr>
            </w:pPr>
            <w:r w:rsidRPr="00736E66">
              <w:rPr>
                <w:lang w:val="en-GB"/>
              </w:rPr>
              <w:t>Car Valet</w:t>
            </w:r>
          </w:p>
          <w:p w14:paraId="38AEE35B" w14:textId="600E42E2" w:rsidR="00736E66" w:rsidRPr="00736E66" w:rsidRDefault="00736E66" w:rsidP="00736E66">
            <w:pPr>
              <w:pStyle w:val="Heading3"/>
              <w:numPr>
                <w:ilvl w:val="0"/>
                <w:numId w:val="13"/>
              </w:numPr>
              <w:rPr>
                <w:lang w:val="en-GB"/>
              </w:rPr>
            </w:pPr>
            <w:r w:rsidRPr="00736E66">
              <w:rPr>
                <w:lang w:val="en-GB"/>
              </w:rPr>
              <w:t>EHS Manager</w:t>
            </w:r>
          </w:p>
          <w:p w14:paraId="0B900820" w14:textId="7475A3EB" w:rsidR="00736E66" w:rsidRDefault="00736E66" w:rsidP="00AC1F30">
            <w:pPr>
              <w:pStyle w:val="Heading3"/>
              <w:numPr>
                <w:ilvl w:val="0"/>
                <w:numId w:val="13"/>
              </w:numPr>
              <w:spacing w:after="160"/>
              <w:rPr>
                <w:lang w:val="en-GB"/>
              </w:rPr>
            </w:pPr>
            <w:r w:rsidRPr="00736E66">
              <w:rPr>
                <w:lang w:val="en-GB"/>
              </w:rPr>
              <w:t>EHS Engineer</w:t>
            </w:r>
          </w:p>
          <w:p w14:paraId="337BB71F" w14:textId="77777777" w:rsidR="00A36DAA" w:rsidRPr="00736E66" w:rsidRDefault="00A36DAA" w:rsidP="00AC1F30">
            <w:pPr>
              <w:pStyle w:val="Heading3"/>
              <w:spacing w:after="120"/>
              <w:rPr>
                <w:lang w:val="en-GB"/>
              </w:rPr>
            </w:pPr>
            <w:r w:rsidRPr="00736E66">
              <w:rPr>
                <w:lang w:val="en-GB"/>
              </w:rPr>
              <w:t>Early professional activities</w:t>
            </w:r>
          </w:p>
          <w:p w14:paraId="6D557617" w14:textId="77777777" w:rsidR="003C77C8" w:rsidRDefault="00A36DAA" w:rsidP="00A36DAA">
            <w:pPr>
              <w:pStyle w:val="JobDescription"/>
              <w:rPr>
                <w:lang w:val="en-GB"/>
              </w:rPr>
            </w:pPr>
            <w:r w:rsidRPr="00736E66">
              <w:rPr>
                <w:lang w:val="en-GB"/>
              </w:rPr>
              <w:t>Early in my professional life, I was in customer service in fast-paced operations. Having good time and money management, as well as an excellent customer-facing personality, has given me led to increasing responsibility in all my roles.</w:t>
            </w:r>
          </w:p>
          <w:p w14:paraId="02A03823" w14:textId="77777777" w:rsidR="00736E66" w:rsidRPr="00736E66" w:rsidRDefault="00736E66" w:rsidP="00FE3D79">
            <w:pPr>
              <w:pStyle w:val="ListBullet"/>
              <w:numPr>
                <w:ilvl w:val="0"/>
                <w:numId w:val="24"/>
              </w:numPr>
              <w:ind w:left="735"/>
              <w:rPr>
                <w:lang w:val="en-GB"/>
              </w:rPr>
            </w:pPr>
            <w:r w:rsidRPr="00736E66">
              <w:rPr>
                <w:lang w:val="en-GB"/>
              </w:rPr>
              <w:t>Cashier and Store Attendant</w:t>
            </w:r>
          </w:p>
          <w:p w14:paraId="579639DB" w14:textId="77777777" w:rsidR="00736E66" w:rsidRPr="00736E66" w:rsidRDefault="00736E66" w:rsidP="00FE3D79">
            <w:pPr>
              <w:pStyle w:val="ListBullet"/>
              <w:numPr>
                <w:ilvl w:val="0"/>
                <w:numId w:val="24"/>
              </w:numPr>
              <w:ind w:left="735"/>
              <w:rPr>
                <w:lang w:val="en-GB"/>
              </w:rPr>
            </w:pPr>
            <w:r w:rsidRPr="00736E66">
              <w:rPr>
                <w:lang w:val="en-GB"/>
              </w:rPr>
              <w:t>Burger King Team Member</w:t>
            </w:r>
          </w:p>
          <w:p w14:paraId="077651D3" w14:textId="69EFC007" w:rsidR="00736E66" w:rsidRPr="00736E66" w:rsidRDefault="00736E66" w:rsidP="00F84E7D">
            <w:pPr>
              <w:pStyle w:val="Heading1"/>
              <w:spacing w:after="0"/>
              <w:rPr>
                <w:lang w:val="en-GB"/>
              </w:rPr>
            </w:pPr>
            <w:r w:rsidRPr="00736E66">
              <w:rPr>
                <w:lang w:val="en-GB"/>
              </w:rPr>
              <w:t>VOLUNTEER WORK</w:t>
            </w:r>
          </w:p>
          <w:p w14:paraId="5E284253" w14:textId="0FF0E40D" w:rsidR="0013459E" w:rsidRDefault="0013459E" w:rsidP="00736E66">
            <w:pPr>
              <w:pStyle w:val="Heading2"/>
              <w:rPr>
                <w:lang w:val="en-GB"/>
              </w:rPr>
            </w:pPr>
            <w:proofErr w:type="spellStart"/>
            <w:r>
              <w:rPr>
                <w:lang w:val="en-GB"/>
              </w:rPr>
              <w:t>Espace</w:t>
            </w:r>
            <w:proofErr w:type="spellEnd"/>
            <w:r>
              <w:rPr>
                <w:lang w:val="en-GB"/>
              </w:rPr>
              <w:t xml:space="preserve"> Canop</w:t>
            </w:r>
            <w:r w:rsidR="00804EAF">
              <w:rPr>
                <w:lang w:val="en-GB"/>
              </w:rPr>
              <w:t>y</w:t>
            </w:r>
            <w:r>
              <w:rPr>
                <w:lang w:val="en-GB"/>
              </w:rPr>
              <w:t xml:space="preserve"> - Volunteer Coordinator</w:t>
            </w:r>
          </w:p>
          <w:p w14:paraId="330466EB" w14:textId="342DDA9B" w:rsidR="00736E66" w:rsidRPr="00736E66" w:rsidRDefault="00736E66" w:rsidP="00736E66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One Young World</w:t>
            </w:r>
            <w:r>
              <w:rPr>
                <w:lang w:val="en-GB"/>
              </w:rPr>
              <w:t xml:space="preserve"> - </w:t>
            </w:r>
            <w:r w:rsidRPr="00736E66">
              <w:rPr>
                <w:lang w:val="en-GB"/>
              </w:rPr>
              <w:t>Ambassador</w:t>
            </w:r>
          </w:p>
          <w:p w14:paraId="06FE1ED8" w14:textId="217B1062" w:rsidR="00736E66" w:rsidRPr="00736E66" w:rsidRDefault="00736E66" w:rsidP="00736E66">
            <w:pPr>
              <w:pStyle w:val="Heading2"/>
              <w:rPr>
                <w:lang w:val="fr-FR"/>
              </w:rPr>
            </w:pPr>
            <w:r w:rsidRPr="00736E66">
              <w:rPr>
                <w:lang w:val="fr-FR"/>
              </w:rPr>
              <w:t xml:space="preserve">École de Guerre de France </w:t>
            </w:r>
            <w:r>
              <w:rPr>
                <w:lang w:val="fr-FR"/>
              </w:rPr>
              <w:t xml:space="preserve">- </w:t>
            </w:r>
            <w:r w:rsidRPr="00736E66">
              <w:rPr>
                <w:lang w:val="fr-FR"/>
              </w:rPr>
              <w:t xml:space="preserve">Participant in </w:t>
            </w:r>
            <w:proofErr w:type="spellStart"/>
            <w:r w:rsidRPr="00736E66">
              <w:rPr>
                <w:lang w:val="fr-FR"/>
              </w:rPr>
              <w:t>annual</w:t>
            </w:r>
            <w:proofErr w:type="spellEnd"/>
            <w:r w:rsidRPr="00736E66">
              <w:rPr>
                <w:lang w:val="fr-FR"/>
              </w:rPr>
              <w:t xml:space="preserve"> CAX </w:t>
            </w:r>
          </w:p>
          <w:p w14:paraId="25B39CBF" w14:textId="3FFE7FD6" w:rsidR="00736E66" w:rsidRPr="00736E66" w:rsidRDefault="00736E66" w:rsidP="00736E66">
            <w:pPr>
              <w:pStyle w:val="Heading2"/>
              <w:rPr>
                <w:lang w:val="en-GB"/>
              </w:rPr>
            </w:pPr>
            <w:proofErr w:type="spellStart"/>
            <w:r w:rsidRPr="00736E66">
              <w:rPr>
                <w:lang w:val="en-GB"/>
              </w:rPr>
              <w:t>Auroville</w:t>
            </w:r>
            <w:proofErr w:type="spellEnd"/>
            <w:r w:rsidRPr="00736E66">
              <w:rPr>
                <w:lang w:val="en-GB"/>
              </w:rPr>
              <w:t>, India</w:t>
            </w:r>
            <w:r>
              <w:rPr>
                <w:lang w:val="en-GB"/>
              </w:rPr>
              <w:t xml:space="preserve"> - </w:t>
            </w:r>
            <w:r w:rsidRPr="00736E66">
              <w:rPr>
                <w:lang w:val="en-GB"/>
              </w:rPr>
              <w:t xml:space="preserve">Photographer in the Botanical Garden </w:t>
            </w:r>
          </w:p>
          <w:p w14:paraId="76910228" w14:textId="77777777" w:rsidR="00736E66" w:rsidRPr="00736E66" w:rsidRDefault="00736E66" w:rsidP="00736E66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The American University of Paris</w:t>
            </w:r>
          </w:p>
          <w:p w14:paraId="340CB045" w14:textId="44D2895F" w:rsidR="00736E66" w:rsidRPr="00736E66" w:rsidRDefault="00736E66" w:rsidP="0013459E">
            <w:pPr>
              <w:pStyle w:val="ListBullet"/>
              <w:numPr>
                <w:ilvl w:val="0"/>
                <w:numId w:val="8"/>
              </w:numPr>
              <w:rPr>
                <w:lang w:val="en-GB"/>
              </w:rPr>
            </w:pPr>
            <w:r w:rsidRPr="00736E66">
              <w:rPr>
                <w:lang w:val="en-GB"/>
              </w:rPr>
              <w:t xml:space="preserve">Research assistant for the </w:t>
            </w:r>
            <w:proofErr w:type="spellStart"/>
            <w:r w:rsidRPr="00736E66">
              <w:rPr>
                <w:lang w:val="en-GB"/>
              </w:rPr>
              <w:t>Center</w:t>
            </w:r>
            <w:proofErr w:type="spellEnd"/>
            <w:r w:rsidRPr="00736E66">
              <w:rPr>
                <w:lang w:val="en-GB"/>
              </w:rPr>
              <w:t xml:space="preserve"> for Critical Democracy Studies </w:t>
            </w:r>
          </w:p>
          <w:p w14:paraId="65D304BB" w14:textId="4BB1CEB3" w:rsidR="00736E66" w:rsidRPr="00736E66" w:rsidRDefault="00736E66" w:rsidP="0013459E">
            <w:pPr>
              <w:pStyle w:val="ListBullet"/>
              <w:numPr>
                <w:ilvl w:val="0"/>
                <w:numId w:val="8"/>
              </w:numPr>
              <w:rPr>
                <w:lang w:val="en-GB"/>
              </w:rPr>
            </w:pPr>
            <w:r w:rsidRPr="00736E66">
              <w:rPr>
                <w:lang w:val="en-GB"/>
              </w:rPr>
              <w:t>Graduate Student Council President</w:t>
            </w:r>
          </w:p>
          <w:p w14:paraId="290AFD26" w14:textId="77D0C661" w:rsidR="00F84E7D" w:rsidRDefault="00736E66" w:rsidP="0013459E">
            <w:pPr>
              <w:pStyle w:val="ListBullet"/>
              <w:numPr>
                <w:ilvl w:val="0"/>
                <w:numId w:val="8"/>
              </w:numPr>
              <w:rPr>
                <w:lang w:val="en-GB"/>
              </w:rPr>
            </w:pPr>
            <w:r w:rsidRPr="00736E66">
              <w:rPr>
                <w:lang w:val="en-GB"/>
              </w:rPr>
              <w:t xml:space="preserve">Student Services Communication Strategy and Website Content Coordination Assistant </w:t>
            </w:r>
          </w:p>
          <w:p w14:paraId="55AA852A" w14:textId="3B533BDC" w:rsidR="00736E66" w:rsidRPr="00736E66" w:rsidRDefault="00736E66" w:rsidP="0013459E">
            <w:pPr>
              <w:pStyle w:val="ListBullet"/>
              <w:numPr>
                <w:ilvl w:val="0"/>
                <w:numId w:val="8"/>
              </w:numPr>
              <w:rPr>
                <w:lang w:val="en-GB"/>
              </w:rPr>
            </w:pPr>
            <w:r w:rsidRPr="00736E66">
              <w:rPr>
                <w:lang w:val="en-GB"/>
              </w:rPr>
              <w:t xml:space="preserve">Alumni Communications Assistant </w:t>
            </w:r>
          </w:p>
        </w:tc>
      </w:tr>
      <w:tr w:rsidR="003C77C8" w:rsidRPr="00736E66" w14:paraId="2CE1A662" w14:textId="77777777" w:rsidTr="00804EAF">
        <w:trPr>
          <w:trHeight w:val="723"/>
        </w:trPr>
        <w:tc>
          <w:tcPr>
            <w:tcW w:w="4278" w:type="dxa"/>
            <w:gridSpan w:val="5"/>
            <w:vMerge/>
          </w:tcPr>
          <w:p w14:paraId="29997A23" w14:textId="3BFB57A8" w:rsidR="003C77C8" w:rsidRPr="00736E66" w:rsidRDefault="003C77C8" w:rsidP="00064474">
            <w:pPr>
              <w:rPr>
                <w:lang w:val="en-GB"/>
              </w:rPr>
            </w:pPr>
          </w:p>
        </w:tc>
        <w:tc>
          <w:tcPr>
            <w:tcW w:w="20" w:type="dxa"/>
          </w:tcPr>
          <w:p w14:paraId="7FEF551F" w14:textId="77777777" w:rsidR="003C77C8" w:rsidRPr="00736E66" w:rsidRDefault="003C77C8" w:rsidP="00064474">
            <w:pPr>
              <w:rPr>
                <w:lang w:val="en-GB"/>
              </w:rPr>
            </w:pPr>
          </w:p>
        </w:tc>
        <w:tc>
          <w:tcPr>
            <w:tcW w:w="6398" w:type="dxa"/>
            <w:gridSpan w:val="3"/>
            <w:vMerge/>
          </w:tcPr>
          <w:p w14:paraId="1DC1BFA4" w14:textId="3DD32A81" w:rsidR="003C77C8" w:rsidRPr="00736E66" w:rsidRDefault="003C77C8" w:rsidP="00064474">
            <w:pPr>
              <w:rPr>
                <w:lang w:val="en-GB"/>
              </w:rPr>
            </w:pPr>
          </w:p>
        </w:tc>
      </w:tr>
      <w:tr w:rsidR="003C77C8" w:rsidRPr="00736E66" w14:paraId="6B19DD8C" w14:textId="77777777" w:rsidTr="00804EAF">
        <w:trPr>
          <w:trHeight w:val="289"/>
        </w:trPr>
        <w:tc>
          <w:tcPr>
            <w:tcW w:w="4278" w:type="dxa"/>
            <w:gridSpan w:val="5"/>
            <w:vMerge/>
          </w:tcPr>
          <w:p w14:paraId="67B8D318" w14:textId="77777777" w:rsidR="003C77C8" w:rsidRPr="00736E66" w:rsidRDefault="003C77C8" w:rsidP="00064474">
            <w:pPr>
              <w:rPr>
                <w:lang w:val="en-GB"/>
              </w:rPr>
            </w:pPr>
          </w:p>
        </w:tc>
        <w:tc>
          <w:tcPr>
            <w:tcW w:w="20" w:type="dxa"/>
          </w:tcPr>
          <w:p w14:paraId="38872339" w14:textId="77777777" w:rsidR="003C77C8" w:rsidRPr="00736E66" w:rsidRDefault="003C77C8" w:rsidP="00064474">
            <w:pPr>
              <w:rPr>
                <w:lang w:val="en-GB"/>
              </w:rPr>
            </w:pPr>
          </w:p>
        </w:tc>
        <w:tc>
          <w:tcPr>
            <w:tcW w:w="6398" w:type="dxa"/>
            <w:gridSpan w:val="3"/>
            <w:vMerge/>
          </w:tcPr>
          <w:p w14:paraId="63F28D0B" w14:textId="1B7AB857" w:rsidR="003C77C8" w:rsidRPr="00736E66" w:rsidRDefault="003C77C8" w:rsidP="00064474">
            <w:pPr>
              <w:rPr>
                <w:lang w:val="en-GB"/>
              </w:rPr>
            </w:pPr>
          </w:p>
        </w:tc>
      </w:tr>
      <w:tr w:rsidR="001E5E81" w:rsidRPr="00736E66" w14:paraId="034A2DE2" w14:textId="77777777" w:rsidTr="00804EAF">
        <w:trPr>
          <w:gridAfter w:val="1"/>
          <w:wAfter w:w="60" w:type="dxa"/>
          <w:trHeight w:val="1416"/>
        </w:trPr>
        <w:tc>
          <w:tcPr>
            <w:tcW w:w="2396" w:type="dxa"/>
            <w:gridSpan w:val="2"/>
            <w:vMerge w:val="restart"/>
          </w:tcPr>
          <w:p w14:paraId="51B35EDB" w14:textId="77777777" w:rsidR="001E5E81" w:rsidRPr="00736E66" w:rsidRDefault="001E5E81" w:rsidP="008B6389">
            <w:pPr>
              <w:pStyle w:val="Logo"/>
              <w:rPr>
                <w:lang w:val="en-GB"/>
              </w:rPr>
            </w:pPr>
          </w:p>
        </w:tc>
        <w:tc>
          <w:tcPr>
            <w:tcW w:w="8240" w:type="dxa"/>
            <w:gridSpan w:val="6"/>
          </w:tcPr>
          <w:p w14:paraId="694AC93A" w14:textId="77777777" w:rsidR="001E5E81" w:rsidRPr="00736E66" w:rsidRDefault="001E5E81" w:rsidP="008B6389">
            <w:pPr>
              <w:pStyle w:val="Title"/>
              <w:rPr>
                <w:lang w:val="en-GB"/>
              </w:rPr>
            </w:pPr>
            <w:r w:rsidRPr="00736E66">
              <w:rPr>
                <w:lang w:val="en-GB"/>
              </w:rPr>
              <w:t>Felicity</w:t>
            </w:r>
          </w:p>
          <w:p w14:paraId="7516B5D2" w14:textId="77777777" w:rsidR="001E5E81" w:rsidRPr="00736E66" w:rsidRDefault="001E5E81" w:rsidP="008B6389">
            <w:pPr>
              <w:pStyle w:val="Subtitle"/>
              <w:rPr>
                <w:lang w:val="en-GB"/>
              </w:rPr>
            </w:pPr>
            <w:r w:rsidRPr="00736E66">
              <w:rPr>
                <w:lang w:val="en-GB"/>
              </w:rPr>
              <w:t>FOSTER-CARTY</w:t>
            </w:r>
          </w:p>
        </w:tc>
      </w:tr>
      <w:tr w:rsidR="001E5E81" w:rsidRPr="00736E66" w14:paraId="2F3052A3" w14:textId="77777777" w:rsidTr="00804EAF">
        <w:trPr>
          <w:gridAfter w:val="1"/>
          <w:wAfter w:w="60" w:type="dxa"/>
          <w:trHeight w:val="144"/>
        </w:trPr>
        <w:tc>
          <w:tcPr>
            <w:tcW w:w="2396" w:type="dxa"/>
            <w:gridSpan w:val="2"/>
            <w:vMerge/>
          </w:tcPr>
          <w:p w14:paraId="4FCEDC7D" w14:textId="77777777" w:rsidR="001E5E81" w:rsidRPr="00736E66" w:rsidRDefault="001E5E81" w:rsidP="008B6389">
            <w:pPr>
              <w:rPr>
                <w:lang w:val="en-GB"/>
              </w:rPr>
            </w:pPr>
          </w:p>
        </w:tc>
        <w:tc>
          <w:tcPr>
            <w:tcW w:w="8240" w:type="dxa"/>
            <w:gridSpan w:val="6"/>
          </w:tcPr>
          <w:p w14:paraId="4DED99C1" w14:textId="38CC4B18" w:rsidR="001E5E81" w:rsidRPr="00736E66" w:rsidRDefault="001E5E81" w:rsidP="008B6389">
            <w:pPr>
              <w:pStyle w:val="Jobtitle"/>
              <w:rPr>
                <w:lang w:val="en-GB"/>
              </w:rPr>
            </w:pPr>
          </w:p>
        </w:tc>
      </w:tr>
      <w:tr w:rsidR="001E5E81" w:rsidRPr="00736E66" w14:paraId="0232DC03" w14:textId="77777777" w:rsidTr="00804EAF">
        <w:trPr>
          <w:gridAfter w:val="1"/>
          <w:wAfter w:w="60" w:type="dxa"/>
          <w:trHeight w:val="723"/>
        </w:trPr>
        <w:tc>
          <w:tcPr>
            <w:tcW w:w="2396" w:type="dxa"/>
            <w:gridSpan w:val="2"/>
          </w:tcPr>
          <w:p w14:paraId="6BDF02AA" w14:textId="77777777" w:rsidR="001E5E81" w:rsidRPr="00736E66" w:rsidRDefault="001E5E81" w:rsidP="008B6389">
            <w:pPr>
              <w:rPr>
                <w:lang w:val="en-GB"/>
              </w:rPr>
            </w:pPr>
          </w:p>
        </w:tc>
        <w:tc>
          <w:tcPr>
            <w:tcW w:w="8240" w:type="dxa"/>
            <w:gridSpan w:val="6"/>
          </w:tcPr>
          <w:p w14:paraId="65763096" w14:textId="757A2FD6" w:rsidR="001E5E81" w:rsidRPr="00736E66" w:rsidRDefault="00166F40" w:rsidP="0038339D">
            <w:pPr>
              <w:pStyle w:val="JobDescription"/>
              <w:rPr>
                <w:lang w:val="en-GB"/>
              </w:rPr>
            </w:pPr>
            <w:r w:rsidRPr="00736E66">
              <w:rPr>
                <w:color w:val="FFFFFF" w:themeColor="background1"/>
                <w:spacing w:val="120"/>
                <w:sz w:val="21"/>
                <w:lang w:val="en-GB"/>
              </w:rPr>
              <w:t>OPEN TO NEW OPPORTUNITIES</w:t>
            </w:r>
          </w:p>
        </w:tc>
      </w:tr>
      <w:tr w:rsidR="0016351B" w:rsidRPr="00F84E7D" w14:paraId="447DA9B2" w14:textId="77777777" w:rsidTr="00804EAF">
        <w:trPr>
          <w:gridAfter w:val="1"/>
          <w:wAfter w:w="62" w:type="dxa"/>
          <w:trHeight w:val="426"/>
        </w:trPr>
        <w:tc>
          <w:tcPr>
            <w:tcW w:w="4230" w:type="dxa"/>
            <w:gridSpan w:val="4"/>
            <w:vMerge w:val="restart"/>
          </w:tcPr>
          <w:p w14:paraId="18544DAE" w14:textId="5F62241C" w:rsidR="0016351B" w:rsidRPr="00736E66" w:rsidRDefault="0016351B" w:rsidP="00804EAF">
            <w:pPr>
              <w:pStyle w:val="Heading1"/>
              <w:spacing w:after="0"/>
              <w:rPr>
                <w:lang w:val="en-GB"/>
              </w:rPr>
            </w:pPr>
            <w:r w:rsidRPr="00736E66">
              <w:rPr>
                <w:lang w:val="en-GB"/>
              </w:rPr>
              <w:t>competanc</w:t>
            </w:r>
            <w:r w:rsidR="005232E3" w:rsidRPr="00736E66">
              <w:rPr>
                <w:lang w:val="en-GB"/>
              </w:rPr>
              <w:t>i</w:t>
            </w:r>
            <w:r w:rsidRPr="00736E66">
              <w:rPr>
                <w:lang w:val="en-GB"/>
              </w:rPr>
              <w:t>es</w:t>
            </w:r>
          </w:p>
          <w:p w14:paraId="3F09B216" w14:textId="77777777" w:rsidR="0016351B" w:rsidRPr="00736E66" w:rsidRDefault="0016351B" w:rsidP="0016351B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Programming Languages</w:t>
            </w:r>
          </w:p>
          <w:p w14:paraId="5EF73340" w14:textId="197B776C" w:rsidR="0016351B" w:rsidRPr="00736E66" w:rsidRDefault="0016351B" w:rsidP="00FE3D79">
            <w:pPr>
              <w:pStyle w:val="ListBullet"/>
              <w:numPr>
                <w:ilvl w:val="0"/>
                <w:numId w:val="25"/>
              </w:numPr>
              <w:ind w:left="720"/>
              <w:rPr>
                <w:lang w:val="en-GB"/>
              </w:rPr>
            </w:pPr>
            <w:r w:rsidRPr="00736E66">
              <w:rPr>
                <w:lang w:val="en-GB"/>
              </w:rPr>
              <w:t>C/C++</w:t>
            </w:r>
          </w:p>
          <w:p w14:paraId="30A128F3" w14:textId="0B8219CE" w:rsidR="0016351B" w:rsidRPr="00736E66" w:rsidRDefault="0016351B" w:rsidP="00FE3D79">
            <w:pPr>
              <w:pStyle w:val="ListBullet"/>
              <w:numPr>
                <w:ilvl w:val="0"/>
                <w:numId w:val="25"/>
              </w:numPr>
              <w:ind w:left="720"/>
              <w:rPr>
                <w:lang w:val="en-GB"/>
              </w:rPr>
            </w:pPr>
            <w:r w:rsidRPr="00736E66">
              <w:rPr>
                <w:lang w:val="en-GB"/>
              </w:rPr>
              <w:t>Python</w:t>
            </w:r>
          </w:p>
          <w:p w14:paraId="1924A990" w14:textId="36A6B64D" w:rsidR="0016351B" w:rsidRPr="00736E66" w:rsidRDefault="0016351B" w:rsidP="00FE3D79">
            <w:pPr>
              <w:pStyle w:val="ListBullet"/>
              <w:numPr>
                <w:ilvl w:val="0"/>
                <w:numId w:val="25"/>
              </w:numPr>
              <w:ind w:left="720"/>
              <w:rPr>
                <w:lang w:val="en-GB"/>
              </w:rPr>
            </w:pPr>
            <w:r w:rsidRPr="00736E66">
              <w:rPr>
                <w:lang w:val="en-GB"/>
              </w:rPr>
              <w:t>HTML/CSS/</w:t>
            </w:r>
            <w:proofErr w:type="spellStart"/>
            <w:r w:rsidRPr="00736E66">
              <w:rPr>
                <w:lang w:val="en-GB"/>
              </w:rPr>
              <w:t>js</w:t>
            </w:r>
            <w:proofErr w:type="spellEnd"/>
          </w:p>
          <w:p w14:paraId="1BBB3CE9" w14:textId="026A117D" w:rsidR="0016351B" w:rsidRPr="00736E66" w:rsidRDefault="0016351B" w:rsidP="00FE3D79">
            <w:pPr>
              <w:pStyle w:val="ListBullet"/>
              <w:numPr>
                <w:ilvl w:val="0"/>
                <w:numId w:val="25"/>
              </w:numPr>
              <w:ind w:left="720"/>
              <w:rPr>
                <w:lang w:val="en-GB"/>
              </w:rPr>
            </w:pPr>
            <w:proofErr w:type="spellStart"/>
            <w:r w:rsidRPr="00736E66">
              <w:rPr>
                <w:lang w:val="en-GB"/>
              </w:rPr>
              <w:t>Clisp</w:t>
            </w:r>
            <w:proofErr w:type="spellEnd"/>
          </w:p>
          <w:p w14:paraId="3A2D888E" w14:textId="3875AFFE" w:rsidR="0016351B" w:rsidRPr="00736E66" w:rsidRDefault="0016351B" w:rsidP="00FE3D79">
            <w:pPr>
              <w:pStyle w:val="ListBullet"/>
              <w:numPr>
                <w:ilvl w:val="0"/>
                <w:numId w:val="25"/>
              </w:numPr>
              <w:ind w:left="720"/>
              <w:rPr>
                <w:lang w:val="en-GB"/>
              </w:rPr>
            </w:pPr>
            <w:proofErr w:type="spellStart"/>
            <w:r w:rsidRPr="00736E66">
              <w:rPr>
                <w:lang w:val="en-GB"/>
              </w:rPr>
              <w:t>Prolog</w:t>
            </w:r>
            <w:proofErr w:type="spellEnd"/>
          </w:p>
          <w:p w14:paraId="6ACEEBB3" w14:textId="77777777" w:rsidR="0016351B" w:rsidRPr="00736E66" w:rsidRDefault="0016351B" w:rsidP="0016351B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Program Suites</w:t>
            </w:r>
          </w:p>
          <w:p w14:paraId="52DAA285" w14:textId="34AC73F3" w:rsidR="0016351B" w:rsidRPr="00736E66" w:rsidRDefault="0016351B" w:rsidP="00FE3D79">
            <w:pPr>
              <w:pStyle w:val="ListBullet"/>
              <w:numPr>
                <w:ilvl w:val="0"/>
                <w:numId w:val="26"/>
              </w:numPr>
              <w:ind w:left="720"/>
              <w:rPr>
                <w:lang w:val="en-GB"/>
              </w:rPr>
            </w:pPr>
            <w:r w:rsidRPr="00736E66">
              <w:rPr>
                <w:lang w:val="en-GB"/>
              </w:rPr>
              <w:t>Microsoft Office (XP à 365)</w:t>
            </w:r>
          </w:p>
          <w:p w14:paraId="56E91229" w14:textId="56794897" w:rsidR="0016351B" w:rsidRPr="00736E66" w:rsidRDefault="0016351B" w:rsidP="00FE3D79">
            <w:pPr>
              <w:pStyle w:val="ListBullet"/>
              <w:numPr>
                <w:ilvl w:val="0"/>
                <w:numId w:val="26"/>
              </w:numPr>
              <w:ind w:left="720"/>
              <w:rPr>
                <w:lang w:val="en-GB"/>
              </w:rPr>
            </w:pPr>
            <w:r w:rsidRPr="00736E66">
              <w:rPr>
                <w:lang w:val="en-GB"/>
              </w:rPr>
              <w:t>LibreOffice</w:t>
            </w:r>
          </w:p>
          <w:p w14:paraId="05E2B967" w14:textId="68BA264D" w:rsidR="0016351B" w:rsidRPr="00736E66" w:rsidRDefault="0016351B" w:rsidP="00FE3D79">
            <w:pPr>
              <w:pStyle w:val="ListBullet"/>
              <w:numPr>
                <w:ilvl w:val="0"/>
                <w:numId w:val="26"/>
              </w:numPr>
              <w:ind w:left="720"/>
              <w:rPr>
                <w:lang w:val="en-GB"/>
              </w:rPr>
            </w:pPr>
            <w:proofErr w:type="spellStart"/>
            <w:r w:rsidRPr="00736E66">
              <w:rPr>
                <w:lang w:val="en-GB"/>
              </w:rPr>
              <w:t>GoogleDrive</w:t>
            </w:r>
            <w:proofErr w:type="spellEnd"/>
          </w:p>
          <w:p w14:paraId="25988B4F" w14:textId="0A333D9A" w:rsidR="0016351B" w:rsidRPr="00736E66" w:rsidRDefault="0016351B" w:rsidP="0016351B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Databases</w:t>
            </w:r>
          </w:p>
          <w:p w14:paraId="435DA53F" w14:textId="7C34DEE0" w:rsidR="0016351B" w:rsidRPr="0013459E" w:rsidRDefault="0016351B" w:rsidP="00FE3D79">
            <w:pPr>
              <w:pStyle w:val="ListBullet"/>
              <w:numPr>
                <w:ilvl w:val="0"/>
                <w:numId w:val="27"/>
              </w:numPr>
              <w:ind w:left="720"/>
              <w:rPr>
                <w:lang w:val="en-GB"/>
              </w:rPr>
            </w:pPr>
            <w:r w:rsidRPr="0013459E">
              <w:rPr>
                <w:lang w:val="en-GB"/>
              </w:rPr>
              <w:t>SQLite</w:t>
            </w:r>
            <w:r w:rsidR="0013459E" w:rsidRPr="0013459E">
              <w:rPr>
                <w:lang w:val="en-GB"/>
              </w:rPr>
              <w:t xml:space="preserve">, </w:t>
            </w:r>
            <w:r w:rsidRPr="0013459E">
              <w:rPr>
                <w:lang w:val="en-GB"/>
              </w:rPr>
              <w:t>MariaDB</w:t>
            </w:r>
          </w:p>
          <w:p w14:paraId="11D0ECA5" w14:textId="77777777" w:rsidR="0016351B" w:rsidRPr="00736E66" w:rsidRDefault="0016351B" w:rsidP="0016351B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Design</w:t>
            </w:r>
          </w:p>
          <w:p w14:paraId="4E2B44B6" w14:textId="06423369" w:rsidR="0016351B" w:rsidRPr="00736E66" w:rsidRDefault="0016351B" w:rsidP="00FE3D79">
            <w:pPr>
              <w:pStyle w:val="ListBullet"/>
              <w:numPr>
                <w:ilvl w:val="0"/>
                <w:numId w:val="27"/>
              </w:numPr>
              <w:ind w:left="720"/>
              <w:rPr>
                <w:lang w:val="en-GB"/>
              </w:rPr>
            </w:pPr>
            <w:r w:rsidRPr="00736E66">
              <w:rPr>
                <w:lang w:val="en-GB"/>
              </w:rPr>
              <w:t>Inkscape</w:t>
            </w:r>
          </w:p>
          <w:p w14:paraId="7C263D2E" w14:textId="18D93E7B" w:rsidR="0016351B" w:rsidRPr="00736E66" w:rsidRDefault="0016351B" w:rsidP="00FE3D79">
            <w:pPr>
              <w:pStyle w:val="ListBullet"/>
              <w:numPr>
                <w:ilvl w:val="0"/>
                <w:numId w:val="27"/>
              </w:numPr>
              <w:ind w:left="720"/>
              <w:rPr>
                <w:lang w:val="en-GB"/>
              </w:rPr>
            </w:pPr>
            <w:r w:rsidRPr="00736E66">
              <w:rPr>
                <w:lang w:val="en-GB"/>
              </w:rPr>
              <w:t>GIMP/Photoshop</w:t>
            </w:r>
          </w:p>
          <w:p w14:paraId="613EADDA" w14:textId="2F88C3F5" w:rsidR="0016351B" w:rsidRPr="00736E66" w:rsidRDefault="0016351B" w:rsidP="00FE3D79">
            <w:pPr>
              <w:pStyle w:val="ListBullet"/>
              <w:numPr>
                <w:ilvl w:val="0"/>
                <w:numId w:val="27"/>
              </w:numPr>
              <w:ind w:left="720"/>
              <w:rPr>
                <w:lang w:val="en-GB"/>
              </w:rPr>
            </w:pPr>
            <w:r w:rsidRPr="00736E66">
              <w:rPr>
                <w:lang w:val="en-GB"/>
              </w:rPr>
              <w:t>Blender</w:t>
            </w:r>
          </w:p>
          <w:p w14:paraId="0FA80C79" w14:textId="77777777" w:rsidR="0013459E" w:rsidRPr="002B6160" w:rsidRDefault="0013459E" w:rsidP="0013459E">
            <w:pPr>
              <w:pStyle w:val="Heading2"/>
            </w:pPr>
            <w:r>
              <w:t>Project Management</w:t>
            </w:r>
          </w:p>
          <w:p w14:paraId="3CF345E4" w14:textId="77777777" w:rsidR="0013459E" w:rsidRDefault="0013459E" w:rsidP="00FE3D79">
            <w:pPr>
              <w:pStyle w:val="ListBullet"/>
              <w:numPr>
                <w:ilvl w:val="0"/>
                <w:numId w:val="28"/>
              </w:numPr>
              <w:ind w:left="720"/>
            </w:pPr>
            <w:r>
              <w:t>Specific course work on PMBOK</w:t>
            </w:r>
          </w:p>
          <w:p w14:paraId="5BCCFDB0" w14:textId="77777777" w:rsidR="0013459E" w:rsidRDefault="0013459E" w:rsidP="00FE3D79">
            <w:pPr>
              <w:pStyle w:val="ListBullet"/>
              <w:numPr>
                <w:ilvl w:val="0"/>
                <w:numId w:val="28"/>
              </w:numPr>
              <w:ind w:left="720"/>
            </w:pPr>
            <w:r>
              <w:t>Familiar with a variety of PM systems</w:t>
            </w:r>
            <w:r w:rsidRPr="002B6160">
              <w:t> :</w:t>
            </w:r>
          </w:p>
          <w:p w14:paraId="622D3C2D" w14:textId="77777777" w:rsidR="0013459E" w:rsidRDefault="0013459E" w:rsidP="00804EAF">
            <w:pPr>
              <w:pStyle w:val="ListBullet"/>
              <w:ind w:left="1260"/>
            </w:pPr>
            <w:r>
              <w:t>TPS</w:t>
            </w:r>
          </w:p>
          <w:p w14:paraId="7C6A721F" w14:textId="77777777" w:rsidR="0013459E" w:rsidRDefault="0013459E" w:rsidP="00804EAF">
            <w:pPr>
              <w:pStyle w:val="ListBullet"/>
              <w:ind w:left="1260"/>
            </w:pPr>
            <w:r>
              <w:t>Human Performance</w:t>
            </w:r>
          </w:p>
          <w:p w14:paraId="1AA8FF0F" w14:textId="77777777" w:rsidR="0013459E" w:rsidRDefault="0013459E" w:rsidP="00804EAF">
            <w:pPr>
              <w:pStyle w:val="ListBullet"/>
              <w:ind w:left="1260"/>
            </w:pPr>
            <w:r>
              <w:t>Agile/Scrum</w:t>
            </w:r>
          </w:p>
          <w:p w14:paraId="604D9639" w14:textId="77777777" w:rsidR="0013459E" w:rsidRPr="002B6160" w:rsidRDefault="0013459E" w:rsidP="0013459E">
            <w:pPr>
              <w:pStyle w:val="Heading2"/>
            </w:pPr>
            <w:r>
              <w:t>Work</w:t>
            </w:r>
            <w:r w:rsidRPr="002B6160">
              <w:t xml:space="preserve"> Management</w:t>
            </w:r>
            <w:r>
              <w:t xml:space="preserve"> &amp;</w:t>
            </w:r>
            <w:r w:rsidRPr="002B6160">
              <w:t xml:space="preserve"> version control</w:t>
            </w:r>
          </w:p>
          <w:p w14:paraId="1B88F641" w14:textId="77777777" w:rsidR="0013459E" w:rsidRDefault="0013459E" w:rsidP="00FE3D79">
            <w:pPr>
              <w:pStyle w:val="ListBullet"/>
              <w:numPr>
                <w:ilvl w:val="0"/>
                <w:numId w:val="29"/>
              </w:numPr>
              <w:ind w:left="720"/>
            </w:pPr>
            <w:r>
              <w:t>Jira</w:t>
            </w:r>
          </w:p>
          <w:p w14:paraId="705BE484" w14:textId="77777777" w:rsidR="0013459E" w:rsidRDefault="0013459E" w:rsidP="00FE3D79">
            <w:pPr>
              <w:pStyle w:val="ListBullet"/>
              <w:numPr>
                <w:ilvl w:val="0"/>
                <w:numId w:val="29"/>
              </w:numPr>
              <w:ind w:left="720"/>
            </w:pPr>
            <w:proofErr w:type="spellStart"/>
            <w:r>
              <w:t>Sphera</w:t>
            </w:r>
            <w:proofErr w:type="spellEnd"/>
          </w:p>
          <w:p w14:paraId="105A920B" w14:textId="77777777" w:rsidR="0013459E" w:rsidRDefault="0013459E" w:rsidP="00FE3D79">
            <w:pPr>
              <w:pStyle w:val="ListBullet"/>
              <w:numPr>
                <w:ilvl w:val="0"/>
                <w:numId w:val="29"/>
              </w:numPr>
              <w:ind w:left="720"/>
            </w:pPr>
            <w:r>
              <w:t>GANTT</w:t>
            </w:r>
          </w:p>
          <w:p w14:paraId="7DA16DA9" w14:textId="77777777" w:rsidR="0013459E" w:rsidRDefault="0013459E" w:rsidP="00FE3D79">
            <w:pPr>
              <w:pStyle w:val="ListBullet"/>
              <w:numPr>
                <w:ilvl w:val="0"/>
                <w:numId w:val="29"/>
              </w:numPr>
              <w:ind w:left="720"/>
            </w:pPr>
            <w:r w:rsidRPr="002B6160">
              <w:t>Git (Hub, Lab, Kraken)</w:t>
            </w:r>
          </w:p>
          <w:p w14:paraId="34F8D90B" w14:textId="77777777" w:rsidR="0013459E" w:rsidRDefault="0013459E" w:rsidP="00FE3D79">
            <w:pPr>
              <w:pStyle w:val="ListBullet"/>
              <w:numPr>
                <w:ilvl w:val="0"/>
                <w:numId w:val="29"/>
              </w:numPr>
              <w:ind w:left="720"/>
            </w:pPr>
            <w:r>
              <w:t>Confluence</w:t>
            </w:r>
          </w:p>
          <w:p w14:paraId="3655EF08" w14:textId="67677E38" w:rsidR="002B6160" w:rsidRPr="00736E66" w:rsidRDefault="002B6160" w:rsidP="002B6160">
            <w:pPr>
              <w:pStyle w:val="Heading2"/>
              <w:rPr>
                <w:lang w:val="en-GB"/>
              </w:rPr>
            </w:pPr>
            <w:r w:rsidRPr="00736E66">
              <w:rPr>
                <w:lang w:val="en-GB"/>
              </w:rPr>
              <w:t>Statistical Packages</w:t>
            </w:r>
          </w:p>
          <w:p w14:paraId="2A41FA9D" w14:textId="77777777" w:rsidR="002B6160" w:rsidRPr="00736E66" w:rsidRDefault="002B6160" w:rsidP="0013459E">
            <w:pPr>
              <w:pStyle w:val="ListBullet"/>
              <w:numPr>
                <w:ilvl w:val="0"/>
                <w:numId w:val="11"/>
              </w:numPr>
              <w:ind w:left="900"/>
              <w:rPr>
                <w:lang w:val="en-GB"/>
              </w:rPr>
            </w:pPr>
            <w:r w:rsidRPr="00736E66">
              <w:rPr>
                <w:lang w:val="en-GB"/>
              </w:rPr>
              <w:t>R</w:t>
            </w:r>
          </w:p>
          <w:p w14:paraId="4260D05B" w14:textId="77777777" w:rsidR="002B6160" w:rsidRDefault="002B6160" w:rsidP="0013459E">
            <w:pPr>
              <w:pStyle w:val="ListBullet"/>
              <w:numPr>
                <w:ilvl w:val="0"/>
                <w:numId w:val="11"/>
              </w:numPr>
              <w:ind w:left="900"/>
              <w:rPr>
                <w:lang w:val="en-GB"/>
              </w:rPr>
            </w:pPr>
            <w:r w:rsidRPr="00736E66">
              <w:rPr>
                <w:lang w:val="en-GB"/>
              </w:rPr>
              <w:t>Tableau</w:t>
            </w:r>
          </w:p>
          <w:p w14:paraId="1725FAFE" w14:textId="77777777" w:rsidR="00670B51" w:rsidRPr="00670B51" w:rsidRDefault="00670B51" w:rsidP="00670B51">
            <w:pPr>
              <w:pStyle w:val="Heading2"/>
            </w:pPr>
            <w:r w:rsidRPr="00670B51">
              <w:t>CMS</w:t>
            </w:r>
          </w:p>
          <w:p w14:paraId="271AA423" w14:textId="77777777" w:rsidR="00670B51" w:rsidRPr="00736E66" w:rsidRDefault="00670B51" w:rsidP="0013459E">
            <w:pPr>
              <w:pStyle w:val="ListBullet"/>
              <w:numPr>
                <w:ilvl w:val="0"/>
                <w:numId w:val="11"/>
              </w:numPr>
              <w:ind w:left="900"/>
              <w:rPr>
                <w:lang w:val="en-GB"/>
              </w:rPr>
            </w:pPr>
            <w:r w:rsidRPr="00736E66">
              <w:rPr>
                <w:lang w:val="en-GB"/>
              </w:rPr>
              <w:t>Moodle</w:t>
            </w:r>
          </w:p>
          <w:p w14:paraId="44179F97" w14:textId="77777777" w:rsidR="00670B51" w:rsidRPr="00736E66" w:rsidRDefault="00670B51" w:rsidP="0013459E">
            <w:pPr>
              <w:pStyle w:val="ListBullet"/>
              <w:numPr>
                <w:ilvl w:val="0"/>
                <w:numId w:val="11"/>
              </w:numPr>
              <w:ind w:left="900"/>
              <w:rPr>
                <w:lang w:val="en-GB"/>
              </w:rPr>
            </w:pPr>
            <w:r w:rsidRPr="00736E66">
              <w:rPr>
                <w:lang w:val="en-GB"/>
              </w:rPr>
              <w:t>Drupal</w:t>
            </w:r>
          </w:p>
          <w:p w14:paraId="59524BA1" w14:textId="77777777" w:rsidR="00670B51" w:rsidRPr="00736E66" w:rsidRDefault="00670B51" w:rsidP="0013459E">
            <w:pPr>
              <w:pStyle w:val="ListBullet"/>
              <w:numPr>
                <w:ilvl w:val="0"/>
                <w:numId w:val="11"/>
              </w:numPr>
              <w:ind w:left="900"/>
              <w:rPr>
                <w:lang w:val="en-GB"/>
              </w:rPr>
            </w:pPr>
            <w:r w:rsidRPr="00736E66">
              <w:rPr>
                <w:lang w:val="en-GB"/>
              </w:rPr>
              <w:t>Blackboard</w:t>
            </w:r>
          </w:p>
          <w:p w14:paraId="452C4F48" w14:textId="77777777" w:rsidR="00670B51" w:rsidRDefault="00670B51" w:rsidP="0013459E">
            <w:pPr>
              <w:pStyle w:val="ListBullet"/>
              <w:numPr>
                <w:ilvl w:val="0"/>
                <w:numId w:val="11"/>
              </w:numPr>
              <w:ind w:left="900"/>
              <w:rPr>
                <w:lang w:val="en-GB"/>
              </w:rPr>
            </w:pPr>
            <w:proofErr w:type="spellStart"/>
            <w:r w:rsidRPr="00736E66">
              <w:rPr>
                <w:lang w:val="en-GB"/>
              </w:rPr>
              <w:t>Wordpress</w:t>
            </w:r>
            <w:proofErr w:type="spellEnd"/>
          </w:p>
          <w:p w14:paraId="4FEA574B" w14:textId="77777777" w:rsidR="00670B51" w:rsidRPr="00736E66" w:rsidRDefault="00670B51" w:rsidP="00670B51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Legal Research</w:t>
            </w:r>
          </w:p>
          <w:p w14:paraId="6C23C5CA" w14:textId="77777777" w:rsidR="00670B51" w:rsidRDefault="00670B51" w:rsidP="0013459E">
            <w:pPr>
              <w:pStyle w:val="ListBullet"/>
              <w:numPr>
                <w:ilvl w:val="0"/>
                <w:numId w:val="11"/>
              </w:numPr>
              <w:ind w:left="90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WestLaw</w:t>
            </w:r>
            <w:proofErr w:type="spellEnd"/>
          </w:p>
          <w:p w14:paraId="589EECA0" w14:textId="2D07FF1A" w:rsidR="00670B51" w:rsidRPr="00736E66" w:rsidRDefault="00670B51" w:rsidP="00804EAF">
            <w:pPr>
              <w:pStyle w:val="ListBullet"/>
              <w:numPr>
                <w:ilvl w:val="0"/>
                <w:numId w:val="11"/>
              </w:numPr>
              <w:ind w:left="900"/>
              <w:rPr>
                <w:lang w:val="en-GB"/>
              </w:rPr>
            </w:pPr>
            <w:r>
              <w:rPr>
                <w:lang w:val="en-GB"/>
              </w:rPr>
              <w:t>Lexis-Nexis</w:t>
            </w:r>
          </w:p>
        </w:tc>
        <w:tc>
          <w:tcPr>
            <w:tcW w:w="234" w:type="dxa"/>
            <w:gridSpan w:val="3"/>
          </w:tcPr>
          <w:p w14:paraId="63E89D56" w14:textId="77777777" w:rsidR="0016351B" w:rsidRPr="00736E66" w:rsidRDefault="0016351B" w:rsidP="0016351B">
            <w:pPr>
              <w:rPr>
                <w:lang w:val="en-GB"/>
              </w:rPr>
            </w:pPr>
          </w:p>
        </w:tc>
        <w:tc>
          <w:tcPr>
            <w:tcW w:w="6170" w:type="dxa"/>
            <w:vMerge w:val="restart"/>
          </w:tcPr>
          <w:p w14:paraId="470E8A75" w14:textId="77777777" w:rsidR="0016351B" w:rsidRDefault="00736E66" w:rsidP="00804EAF">
            <w:pPr>
              <w:pStyle w:val="Heading1"/>
              <w:spacing w:after="0"/>
              <w:rPr>
                <w:lang w:val="en-GB"/>
              </w:rPr>
            </w:pPr>
            <w:r>
              <w:rPr>
                <w:lang w:val="en-GB"/>
              </w:rPr>
              <w:t>Continuing educati</w:t>
            </w:r>
            <w:r w:rsidR="00F84E7D">
              <w:rPr>
                <w:lang w:val="en-GB"/>
              </w:rPr>
              <w:t>On</w:t>
            </w:r>
          </w:p>
          <w:p w14:paraId="023960D6" w14:textId="1AF5C093" w:rsidR="00F84E7D" w:rsidRDefault="00F84E7D" w:rsidP="0013459E">
            <w:pPr>
              <w:pStyle w:val="titlebullets"/>
            </w:pPr>
            <w:r>
              <w:t>Coursera</w:t>
            </w:r>
          </w:p>
          <w:p w14:paraId="09E5AF38" w14:textId="77777777" w:rsidR="00B8045C" w:rsidRDefault="00B8045C" w:rsidP="0013459E">
            <w:pPr>
              <w:pStyle w:val="ListBullet"/>
            </w:pPr>
            <w:r>
              <w:t>Introduction to Software Product Management</w:t>
            </w:r>
          </w:p>
          <w:p w14:paraId="29BDA9E0" w14:textId="4B7FA8CC" w:rsidR="00B8045C" w:rsidRDefault="00B8045C" w:rsidP="0013459E">
            <w:pPr>
              <w:pStyle w:val="ListBullet"/>
            </w:pPr>
            <w:r>
              <w:t>Software Processes and Agile Practices</w:t>
            </w:r>
          </w:p>
          <w:p w14:paraId="7B7B6F73" w14:textId="0C6826DD" w:rsidR="00B8045C" w:rsidRDefault="00B8045C" w:rsidP="0013459E">
            <w:pPr>
              <w:pStyle w:val="ListBullet"/>
            </w:pPr>
            <w:r w:rsidRPr="00B8045C">
              <w:t>Client Needs and Software Requirements</w:t>
            </w:r>
          </w:p>
          <w:p w14:paraId="12A79520" w14:textId="128B1537" w:rsidR="00B8045C" w:rsidRDefault="00B8045C" w:rsidP="0013459E">
            <w:pPr>
              <w:pStyle w:val="ListBullet"/>
            </w:pPr>
            <w:r w:rsidRPr="00B8045C">
              <w:t>Agile Planning for Software Products</w:t>
            </w:r>
          </w:p>
          <w:p w14:paraId="7CB9ABEE" w14:textId="1B8F3526" w:rsidR="00B8045C" w:rsidRDefault="00B8045C" w:rsidP="0013459E">
            <w:pPr>
              <w:pStyle w:val="ListBullet"/>
            </w:pPr>
            <w:r w:rsidRPr="00B8045C">
              <w:t>Reviews &amp; Metrics for Software Improvements</w:t>
            </w:r>
          </w:p>
          <w:p w14:paraId="5FF6A47B" w14:textId="1B595208" w:rsidR="00B8045C" w:rsidRDefault="00B8045C" w:rsidP="0013459E">
            <w:pPr>
              <w:pStyle w:val="ListBullet"/>
            </w:pPr>
            <w:r w:rsidRPr="00B8045C">
              <w:t>Agile Meets Design Thinking</w:t>
            </w:r>
          </w:p>
          <w:p w14:paraId="4CACAD03" w14:textId="5986F0B8" w:rsidR="00B8045C" w:rsidRDefault="00B8045C" w:rsidP="0013459E">
            <w:pPr>
              <w:pStyle w:val="ListBullet"/>
            </w:pPr>
            <w:r w:rsidRPr="00B8045C">
              <w:t>Hypothesis-Driven Development</w:t>
            </w:r>
          </w:p>
          <w:p w14:paraId="28CDA7EC" w14:textId="519672F4" w:rsidR="00B8045C" w:rsidRDefault="00B8045C" w:rsidP="0013459E">
            <w:pPr>
              <w:pStyle w:val="ListBullet"/>
            </w:pPr>
            <w:r w:rsidRPr="00B8045C">
              <w:t>Agile Analytics</w:t>
            </w:r>
          </w:p>
          <w:p w14:paraId="13C4E75D" w14:textId="56ABC2D7" w:rsidR="00B8045C" w:rsidRPr="00B8045C" w:rsidRDefault="00670B51" w:rsidP="0013459E">
            <w:pPr>
              <w:pStyle w:val="ListBullet"/>
            </w:pPr>
            <w:r w:rsidRPr="00670B51">
              <w:t>Managing an Agile Team</w:t>
            </w:r>
          </w:p>
          <w:p w14:paraId="740FD502" w14:textId="63756557" w:rsidR="00F84E7D" w:rsidRDefault="00F84E7D" w:rsidP="0013459E">
            <w:pPr>
              <w:pStyle w:val="ListBullet"/>
            </w:pPr>
            <w:r>
              <w:t>COVID-19 Contact Tracing</w:t>
            </w:r>
          </w:p>
          <w:p w14:paraId="7D913901" w14:textId="77777777" w:rsidR="00F84E7D" w:rsidRDefault="00F84E7D" w:rsidP="0013459E">
            <w:pPr>
              <w:pStyle w:val="ListBullet"/>
            </w:pPr>
            <w:r>
              <w:t>Python Data Structures</w:t>
            </w:r>
          </w:p>
          <w:p w14:paraId="44D29B4E" w14:textId="77777777" w:rsidR="00F84E7D" w:rsidRDefault="00F84E7D" w:rsidP="0013459E">
            <w:pPr>
              <w:pStyle w:val="ListBullet"/>
            </w:pPr>
            <w:r>
              <w:t>Using Databases with Python</w:t>
            </w:r>
          </w:p>
          <w:p w14:paraId="708C3118" w14:textId="77777777" w:rsidR="00F84E7D" w:rsidRDefault="00F84E7D" w:rsidP="0013459E">
            <w:pPr>
              <w:pStyle w:val="ListBullet"/>
            </w:pPr>
            <w:r>
              <w:t>R Programming</w:t>
            </w:r>
          </w:p>
          <w:p w14:paraId="731EE8FC" w14:textId="77777777" w:rsidR="00F84E7D" w:rsidRDefault="00F84E7D" w:rsidP="0013459E">
            <w:pPr>
              <w:pStyle w:val="ListBullet"/>
            </w:pPr>
            <w:r>
              <w:t>Using Python to Access Web Data</w:t>
            </w:r>
          </w:p>
          <w:p w14:paraId="2DECEDC7" w14:textId="77777777" w:rsidR="00F84E7D" w:rsidRDefault="00F84E7D" w:rsidP="0013459E">
            <w:pPr>
              <w:pStyle w:val="ListBullet"/>
            </w:pPr>
            <w:proofErr w:type="spellStart"/>
            <w:r>
              <w:t>Espace</w:t>
            </w:r>
            <w:proofErr w:type="spellEnd"/>
            <w:r>
              <w:t xml:space="preserve"> </w:t>
            </w:r>
            <w:proofErr w:type="spellStart"/>
            <w:r>
              <w:t>mondial</w:t>
            </w:r>
            <w:proofErr w:type="spellEnd"/>
            <w:r>
              <w:t>, a French vision of Global studies</w:t>
            </w:r>
          </w:p>
          <w:p w14:paraId="6AD0FA89" w14:textId="77777777" w:rsidR="00F84E7D" w:rsidRDefault="00F84E7D" w:rsidP="0013459E">
            <w:pPr>
              <w:pStyle w:val="ListBullet"/>
            </w:pPr>
            <w:r>
              <w:t>A Crash Course in Data Science</w:t>
            </w:r>
          </w:p>
          <w:p w14:paraId="1E1CF8E2" w14:textId="77777777" w:rsidR="00F84E7D" w:rsidRPr="0013459E" w:rsidRDefault="00F84E7D" w:rsidP="0013459E">
            <w:pPr>
              <w:pStyle w:val="ListBullet"/>
            </w:pPr>
            <w:r w:rsidRPr="0013459E">
              <w:t>The Changing Global Order</w:t>
            </w:r>
          </w:p>
          <w:p w14:paraId="3C3B68B2" w14:textId="78F9A091" w:rsidR="00F84E7D" w:rsidRDefault="00F84E7D" w:rsidP="0013459E">
            <w:pPr>
              <w:pStyle w:val="ListBullet"/>
            </w:pPr>
            <w:r>
              <w:t>Introduction to International Criminal Law</w:t>
            </w:r>
          </w:p>
          <w:p w14:paraId="33B76EC5" w14:textId="77777777" w:rsidR="00F84E7D" w:rsidRDefault="00F84E7D" w:rsidP="0013459E">
            <w:pPr>
              <w:pStyle w:val="ListBullet"/>
            </w:pPr>
            <w:r>
              <w:t>The Power of Macroeconomics: Economic Principles in the Real World</w:t>
            </w:r>
          </w:p>
          <w:p w14:paraId="64E704A5" w14:textId="77777777" w:rsidR="00B8045C" w:rsidRDefault="00B8045C" w:rsidP="0013459E">
            <w:pPr>
              <w:pStyle w:val="ListBullet"/>
            </w:pPr>
            <w:r>
              <w:t>The Power of Microeconomics: Economic Principles in the Real World</w:t>
            </w:r>
          </w:p>
          <w:p w14:paraId="30F642AA" w14:textId="77777777" w:rsidR="00B8045C" w:rsidRDefault="00B8045C" w:rsidP="0013459E">
            <w:pPr>
              <w:pStyle w:val="ListBullet"/>
            </w:pPr>
            <w:r>
              <w:t>Introduction to Environmental Law and Policy</w:t>
            </w:r>
          </w:p>
          <w:p w14:paraId="4E9780B8" w14:textId="5B318E40" w:rsidR="00B8045C" w:rsidRDefault="00B8045C" w:rsidP="0013459E">
            <w:pPr>
              <w:pStyle w:val="ListBullet"/>
            </w:pPr>
            <w:r>
              <w:t>English Common Law: Structure and Principles</w:t>
            </w:r>
          </w:p>
          <w:p w14:paraId="404BA496" w14:textId="77777777" w:rsidR="00AC1F30" w:rsidRDefault="00B8045C" w:rsidP="0013459E">
            <w:pPr>
              <w:pStyle w:val="ListBullet"/>
            </w:pPr>
            <w:r>
              <w:t>Terrorism and Counterterrorism: Comparing Theory and Practice</w:t>
            </w:r>
          </w:p>
          <w:p w14:paraId="782752CA" w14:textId="77777777" w:rsidR="00AC1F30" w:rsidRDefault="00670B51" w:rsidP="0013459E">
            <w:pPr>
              <w:pStyle w:val="titlebullets"/>
              <w:rPr>
                <w:szCs w:val="22"/>
              </w:rPr>
            </w:pPr>
            <w:r w:rsidRPr="00AC1F30">
              <w:t>United States Institute of Peace</w:t>
            </w:r>
            <w:r w:rsidR="00AC1F30" w:rsidRPr="00AC1F30">
              <w:t xml:space="preserve"> </w:t>
            </w:r>
            <w:proofErr w:type="spellStart"/>
            <w:r w:rsidR="00AC1F30" w:rsidRPr="00AC1F30">
              <w:t>eCourses</w:t>
            </w:r>
            <w:proofErr w:type="spellEnd"/>
            <w:r w:rsidR="00AC1F30" w:rsidRPr="00AC1F30">
              <w:rPr>
                <w:szCs w:val="22"/>
              </w:rPr>
              <w:t xml:space="preserve"> </w:t>
            </w:r>
          </w:p>
          <w:p w14:paraId="7C586A46" w14:textId="1A3B8343" w:rsidR="00AC1F30" w:rsidRPr="0013459E" w:rsidRDefault="00670B51" w:rsidP="0013459E">
            <w:pPr>
              <w:pStyle w:val="ListBullet"/>
            </w:pPr>
            <w:r w:rsidRPr="0013459E">
              <w:t>UN CM</w:t>
            </w:r>
            <w:r w:rsidR="00AC1F30" w:rsidRPr="0013459E">
              <w:t>-Coord</w:t>
            </w:r>
          </w:p>
          <w:p w14:paraId="4B20C4F7" w14:textId="77777777" w:rsidR="00AC1F30" w:rsidRPr="00AC1F30" w:rsidRDefault="00AC1F30" w:rsidP="0013459E">
            <w:pPr>
              <w:pStyle w:val="titlebullets"/>
            </w:pPr>
            <w:r w:rsidRPr="00AC1F30">
              <w:t xml:space="preserve">United Nations </w:t>
            </w:r>
            <w:proofErr w:type="spellStart"/>
            <w:r w:rsidRPr="00AC1F30">
              <w:t>eCourses</w:t>
            </w:r>
            <w:proofErr w:type="spellEnd"/>
          </w:p>
          <w:p w14:paraId="0B4383BA" w14:textId="59A286F8" w:rsidR="00AC1F30" w:rsidRPr="00AC1F30" w:rsidRDefault="00AC1F30" w:rsidP="0013459E">
            <w:pPr>
              <w:pStyle w:val="ListBullet"/>
              <w:rPr>
                <w:sz w:val="22"/>
                <w:szCs w:val="22"/>
              </w:rPr>
            </w:pPr>
            <w:r>
              <w:t>OSSOC Awareness Course</w:t>
            </w:r>
          </w:p>
          <w:p w14:paraId="19876AFF" w14:textId="104B725E" w:rsidR="00F84E7D" w:rsidRPr="00AC1F30" w:rsidRDefault="00F84E7D" w:rsidP="0013459E">
            <w:pPr>
              <w:pStyle w:val="titlebullets"/>
            </w:pPr>
            <w:r w:rsidRPr="00AC1F30">
              <w:t>Community College of New Mexico</w:t>
            </w:r>
          </w:p>
          <w:p w14:paraId="24D2325E" w14:textId="7AC384D6" w:rsidR="00F84E7D" w:rsidRDefault="00F84E7D" w:rsidP="0013459E">
            <w:pPr>
              <w:pStyle w:val="ListBullet"/>
            </w:pPr>
            <w:r>
              <w:t>Post-graduate certificate in Paralegal Studies (incomplete)</w:t>
            </w:r>
          </w:p>
          <w:p w14:paraId="63C1FE96" w14:textId="560F127D" w:rsidR="00670B51" w:rsidRPr="00AC1F30" w:rsidRDefault="00670B51" w:rsidP="0013459E">
            <w:pPr>
              <w:pStyle w:val="titlebullets"/>
            </w:pPr>
            <w:r w:rsidRPr="00AC1F30">
              <w:t>Johns Hopkins University</w:t>
            </w:r>
          </w:p>
          <w:p w14:paraId="39CC0AAA" w14:textId="2D5F1EE0" w:rsidR="00670B51" w:rsidRDefault="00804EAF" w:rsidP="0013459E">
            <w:pPr>
              <w:pStyle w:val="ListBullet"/>
            </w:pPr>
            <w:r>
              <w:t>Biostatistics</w:t>
            </w:r>
          </w:p>
          <w:p w14:paraId="6B2D3F43" w14:textId="353032F2" w:rsidR="00AC1F30" w:rsidRDefault="00AC1F30" w:rsidP="0013459E">
            <w:pPr>
              <w:pStyle w:val="ListBullet"/>
            </w:pPr>
            <w:r>
              <w:t>Biochemistry</w:t>
            </w:r>
          </w:p>
          <w:p w14:paraId="151F30E7" w14:textId="6B2607D9" w:rsidR="00804EAF" w:rsidRDefault="00804EAF" w:rsidP="0013459E">
            <w:pPr>
              <w:pStyle w:val="ListBullet"/>
            </w:pPr>
            <w:r>
              <w:t>Data Structures</w:t>
            </w:r>
          </w:p>
          <w:p w14:paraId="41070F29" w14:textId="0479B20F" w:rsidR="00AC1F30" w:rsidRPr="00AC1F30" w:rsidRDefault="00AC1F30" w:rsidP="0013459E">
            <w:pPr>
              <w:pStyle w:val="titlebullets"/>
            </w:pPr>
            <w:r w:rsidRPr="00AC1F30">
              <w:t>University of Maryland</w:t>
            </w:r>
            <w:r w:rsidR="00804EAF">
              <w:t xml:space="preserve"> – College Park</w:t>
            </w:r>
          </w:p>
          <w:p w14:paraId="32B6AFEB" w14:textId="1DA443E0" w:rsidR="00AC1F30" w:rsidRPr="00AC1F30" w:rsidRDefault="00804EAF" w:rsidP="0013459E">
            <w:pPr>
              <w:pStyle w:val="ListBullet"/>
            </w:pPr>
            <w:r>
              <w:t>Problems of Global Security</w:t>
            </w:r>
          </w:p>
          <w:p w14:paraId="35EC4772" w14:textId="2257B354" w:rsidR="00F84E7D" w:rsidRPr="00F84E7D" w:rsidRDefault="00F84E7D" w:rsidP="00F84E7D"/>
        </w:tc>
      </w:tr>
      <w:tr w:rsidR="0016351B" w:rsidRPr="00F84E7D" w14:paraId="68AF984A" w14:textId="77777777" w:rsidTr="00804EAF">
        <w:trPr>
          <w:gridAfter w:val="1"/>
          <w:wAfter w:w="62" w:type="dxa"/>
          <w:trHeight w:val="723"/>
        </w:trPr>
        <w:tc>
          <w:tcPr>
            <w:tcW w:w="4230" w:type="dxa"/>
            <w:gridSpan w:val="4"/>
            <w:vMerge/>
          </w:tcPr>
          <w:p w14:paraId="23E3DDDE" w14:textId="77777777" w:rsidR="0016351B" w:rsidRPr="00F84E7D" w:rsidRDefault="0016351B" w:rsidP="0016351B"/>
        </w:tc>
        <w:tc>
          <w:tcPr>
            <w:tcW w:w="234" w:type="dxa"/>
            <w:gridSpan w:val="3"/>
          </w:tcPr>
          <w:p w14:paraId="77C35D12" w14:textId="77777777" w:rsidR="0016351B" w:rsidRPr="00F84E7D" w:rsidRDefault="0016351B" w:rsidP="0016351B"/>
        </w:tc>
        <w:tc>
          <w:tcPr>
            <w:tcW w:w="6170" w:type="dxa"/>
            <w:vMerge/>
          </w:tcPr>
          <w:p w14:paraId="1CD66A10" w14:textId="77777777" w:rsidR="0016351B" w:rsidRPr="00F84E7D" w:rsidRDefault="0016351B" w:rsidP="0016351B"/>
        </w:tc>
      </w:tr>
      <w:tr w:rsidR="0038339D" w:rsidRPr="00F84E7D" w14:paraId="344B355A" w14:textId="77777777" w:rsidTr="00804EAF">
        <w:trPr>
          <w:gridAfter w:val="1"/>
          <w:wAfter w:w="62" w:type="dxa"/>
          <w:trHeight w:val="289"/>
        </w:trPr>
        <w:tc>
          <w:tcPr>
            <w:tcW w:w="4230" w:type="dxa"/>
            <w:gridSpan w:val="4"/>
            <w:vMerge/>
          </w:tcPr>
          <w:p w14:paraId="33723CBB" w14:textId="77777777" w:rsidR="001E5E81" w:rsidRPr="00F84E7D" w:rsidRDefault="001E5E81" w:rsidP="008B6389"/>
        </w:tc>
        <w:tc>
          <w:tcPr>
            <w:tcW w:w="234" w:type="dxa"/>
            <w:gridSpan w:val="3"/>
          </w:tcPr>
          <w:p w14:paraId="40909059" w14:textId="77777777" w:rsidR="001E5E81" w:rsidRPr="00F84E7D" w:rsidRDefault="001E5E81" w:rsidP="008B6389"/>
        </w:tc>
        <w:tc>
          <w:tcPr>
            <w:tcW w:w="6170" w:type="dxa"/>
            <w:vMerge/>
          </w:tcPr>
          <w:p w14:paraId="04FE8BF0" w14:textId="77777777" w:rsidR="001E5E81" w:rsidRPr="00F84E7D" w:rsidRDefault="001E5E81" w:rsidP="008B6389"/>
        </w:tc>
      </w:tr>
    </w:tbl>
    <w:p w14:paraId="730DC3FA" w14:textId="77777777" w:rsidR="00F84E7D" w:rsidRPr="00736E66" w:rsidRDefault="00F84E7D" w:rsidP="00804EAF">
      <w:pPr>
        <w:pStyle w:val="ListBullet"/>
        <w:numPr>
          <w:ilvl w:val="0"/>
          <w:numId w:val="0"/>
        </w:numPr>
        <w:rPr>
          <w:lang w:val="en-GB"/>
        </w:rPr>
      </w:pPr>
    </w:p>
    <w:sectPr w:rsidR="00F84E7D" w:rsidRPr="00736E66" w:rsidSect="00A36DAA">
      <w:headerReference w:type="default" r:id="rId25"/>
      <w:footerReference w:type="default" r:id="rId26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6A66" w14:textId="77777777" w:rsidR="00C45386" w:rsidRDefault="00C45386" w:rsidP="00B21D64">
      <w:pPr>
        <w:spacing w:after="0" w:line="240" w:lineRule="auto"/>
      </w:pPr>
      <w:r>
        <w:separator/>
      </w:r>
    </w:p>
  </w:endnote>
  <w:endnote w:type="continuationSeparator" w:id="0">
    <w:p w14:paraId="256C218B" w14:textId="77777777" w:rsidR="00C45386" w:rsidRDefault="00C4538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026E" w14:textId="77777777" w:rsidR="00AF06B5" w:rsidRDefault="00AF06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E5AD6" wp14:editId="0C3BAC4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729030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7FC5" w14:textId="77777777" w:rsidR="00C45386" w:rsidRDefault="00C45386" w:rsidP="00B21D64">
      <w:pPr>
        <w:spacing w:after="0" w:line="240" w:lineRule="auto"/>
      </w:pPr>
      <w:r>
        <w:separator/>
      </w:r>
    </w:p>
  </w:footnote>
  <w:footnote w:type="continuationSeparator" w:id="0">
    <w:p w14:paraId="2C198883" w14:textId="77777777" w:rsidR="00C45386" w:rsidRDefault="00C4538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8B4C" w14:textId="77777777" w:rsidR="00AF06B5" w:rsidRDefault="00AF06B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4022D44" wp14:editId="228F64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 hidden="1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272D0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2EE8"/>
    <w:multiLevelType w:val="multilevel"/>
    <w:tmpl w:val="4BAC9780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0993"/>
    <w:multiLevelType w:val="hybridMultilevel"/>
    <w:tmpl w:val="0D18B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BBF"/>
    <w:multiLevelType w:val="hybridMultilevel"/>
    <w:tmpl w:val="0212C3BC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F48411A"/>
    <w:multiLevelType w:val="hybridMultilevel"/>
    <w:tmpl w:val="6BC04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066C2"/>
    <w:multiLevelType w:val="hybridMultilevel"/>
    <w:tmpl w:val="DA42CD94"/>
    <w:lvl w:ilvl="0" w:tplc="4DAC1A32">
      <w:start w:val="1"/>
      <w:numFmt w:val="bullet"/>
      <w:pStyle w:val="tit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E565C"/>
    <w:multiLevelType w:val="hybridMultilevel"/>
    <w:tmpl w:val="C41A969A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AA80094"/>
    <w:multiLevelType w:val="hybridMultilevel"/>
    <w:tmpl w:val="DC46129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CF2105"/>
    <w:multiLevelType w:val="multilevel"/>
    <w:tmpl w:val="7C14A07C"/>
    <w:lvl w:ilvl="0">
      <w:start w:val="1"/>
      <w:numFmt w:val="bullet"/>
      <w:lvlText w:val=""/>
      <w:lvlJc w:val="left"/>
      <w:pPr>
        <w:ind w:left="86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B92782"/>
    <w:multiLevelType w:val="multilevel"/>
    <w:tmpl w:val="DDC8C1D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575FAB"/>
    <w:multiLevelType w:val="hybridMultilevel"/>
    <w:tmpl w:val="E7F64C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1535A6"/>
    <w:multiLevelType w:val="hybridMultilevel"/>
    <w:tmpl w:val="A5F2AF3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5C7F4922"/>
    <w:multiLevelType w:val="hybridMultilevel"/>
    <w:tmpl w:val="DCFA1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5D7985"/>
    <w:multiLevelType w:val="hybridMultilevel"/>
    <w:tmpl w:val="6D0A8156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6018455F"/>
    <w:multiLevelType w:val="multilevel"/>
    <w:tmpl w:val="2D5C99B0"/>
    <w:lvl w:ilvl="0">
      <w:start w:val="1"/>
      <w:numFmt w:val="bullet"/>
      <w:lvlText w:val=""/>
      <w:lvlJc w:val="left"/>
      <w:pPr>
        <w:ind w:left="86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4C16A3"/>
    <w:multiLevelType w:val="hybridMultilevel"/>
    <w:tmpl w:val="5720CAF2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3CD58DF"/>
    <w:multiLevelType w:val="multilevel"/>
    <w:tmpl w:val="6BBEC6F8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D3D30"/>
    <w:multiLevelType w:val="multilevel"/>
    <w:tmpl w:val="2B26C0A4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07C27"/>
    <w:multiLevelType w:val="multilevel"/>
    <w:tmpl w:val="8BEEA164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92379">
    <w:abstractNumId w:val="17"/>
  </w:num>
  <w:num w:numId="2" w16cid:durableId="125634355">
    <w:abstractNumId w:val="22"/>
  </w:num>
  <w:num w:numId="3" w16cid:durableId="578490676">
    <w:abstractNumId w:val="13"/>
  </w:num>
  <w:num w:numId="4" w16cid:durableId="736319499">
    <w:abstractNumId w:val="9"/>
  </w:num>
  <w:num w:numId="5" w16cid:durableId="1635057807">
    <w:abstractNumId w:val="11"/>
  </w:num>
  <w:num w:numId="6" w16cid:durableId="1183975444">
    <w:abstractNumId w:val="20"/>
  </w:num>
  <w:num w:numId="7" w16cid:durableId="1738698166">
    <w:abstractNumId w:val="0"/>
  </w:num>
  <w:num w:numId="8" w16cid:durableId="1905096015">
    <w:abstractNumId w:val="1"/>
  </w:num>
  <w:num w:numId="9" w16cid:durableId="754326340">
    <w:abstractNumId w:val="10"/>
  </w:num>
  <w:num w:numId="10" w16cid:durableId="960382022">
    <w:abstractNumId w:val="5"/>
  </w:num>
  <w:num w:numId="11" w16cid:durableId="436028196">
    <w:abstractNumId w:val="14"/>
  </w:num>
  <w:num w:numId="12" w16cid:durableId="1155342487">
    <w:abstractNumId w:val="3"/>
  </w:num>
  <w:num w:numId="13" w16cid:durableId="780566199">
    <w:abstractNumId w:val="16"/>
  </w:num>
  <w:num w:numId="14" w16cid:durableId="132990676">
    <w:abstractNumId w:val="6"/>
  </w:num>
  <w:num w:numId="15" w16cid:durableId="1584220040">
    <w:abstractNumId w:val="10"/>
  </w:num>
  <w:num w:numId="16" w16cid:durableId="1738629642">
    <w:abstractNumId w:val="10"/>
  </w:num>
  <w:num w:numId="17" w16cid:durableId="340670153">
    <w:abstractNumId w:val="10"/>
  </w:num>
  <w:num w:numId="18" w16cid:durableId="2021811591">
    <w:abstractNumId w:val="23"/>
  </w:num>
  <w:num w:numId="19" w16cid:durableId="1469975634">
    <w:abstractNumId w:val="24"/>
  </w:num>
  <w:num w:numId="20" w16cid:durableId="1912765171">
    <w:abstractNumId w:val="19"/>
  </w:num>
  <w:num w:numId="21" w16cid:durableId="850606764">
    <w:abstractNumId w:val="2"/>
  </w:num>
  <w:num w:numId="22" w16cid:durableId="1047022261">
    <w:abstractNumId w:val="12"/>
  </w:num>
  <w:num w:numId="23" w16cid:durableId="1686634731">
    <w:abstractNumId w:val="25"/>
  </w:num>
  <w:num w:numId="24" w16cid:durableId="1100950810">
    <w:abstractNumId w:val="21"/>
  </w:num>
  <w:num w:numId="25" w16cid:durableId="1324705035">
    <w:abstractNumId w:val="4"/>
  </w:num>
  <w:num w:numId="26" w16cid:durableId="1519080443">
    <w:abstractNumId w:val="18"/>
  </w:num>
  <w:num w:numId="27" w16cid:durableId="1458521355">
    <w:abstractNumId w:val="7"/>
  </w:num>
  <w:num w:numId="28" w16cid:durableId="817654542">
    <w:abstractNumId w:val="15"/>
  </w:num>
  <w:num w:numId="29" w16cid:durableId="521750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2F"/>
    <w:rsid w:val="00007AC9"/>
    <w:rsid w:val="000141A3"/>
    <w:rsid w:val="000161E1"/>
    <w:rsid w:val="00021303"/>
    <w:rsid w:val="00051F35"/>
    <w:rsid w:val="00064474"/>
    <w:rsid w:val="00095133"/>
    <w:rsid w:val="000C10E0"/>
    <w:rsid w:val="00107E81"/>
    <w:rsid w:val="00113A54"/>
    <w:rsid w:val="00120CE4"/>
    <w:rsid w:val="0013459E"/>
    <w:rsid w:val="00144072"/>
    <w:rsid w:val="0016351B"/>
    <w:rsid w:val="00166F40"/>
    <w:rsid w:val="00172F9B"/>
    <w:rsid w:val="001C1505"/>
    <w:rsid w:val="001E5E81"/>
    <w:rsid w:val="001E77A0"/>
    <w:rsid w:val="0021475C"/>
    <w:rsid w:val="00227BC7"/>
    <w:rsid w:val="002B0815"/>
    <w:rsid w:val="002B6160"/>
    <w:rsid w:val="0034754F"/>
    <w:rsid w:val="00382B6E"/>
    <w:rsid w:val="0038339D"/>
    <w:rsid w:val="003B66B9"/>
    <w:rsid w:val="003C0BB5"/>
    <w:rsid w:val="003C17B1"/>
    <w:rsid w:val="003C77C8"/>
    <w:rsid w:val="004067B9"/>
    <w:rsid w:val="004103C0"/>
    <w:rsid w:val="00452292"/>
    <w:rsid w:val="00464B17"/>
    <w:rsid w:val="004865C2"/>
    <w:rsid w:val="0049593A"/>
    <w:rsid w:val="004B4147"/>
    <w:rsid w:val="005232E3"/>
    <w:rsid w:val="00552F9B"/>
    <w:rsid w:val="005636A7"/>
    <w:rsid w:val="005900FE"/>
    <w:rsid w:val="005A06B8"/>
    <w:rsid w:val="005A20B8"/>
    <w:rsid w:val="005B7DB3"/>
    <w:rsid w:val="0061400D"/>
    <w:rsid w:val="00621B5C"/>
    <w:rsid w:val="00641C76"/>
    <w:rsid w:val="006557B2"/>
    <w:rsid w:val="00670B51"/>
    <w:rsid w:val="006A5A63"/>
    <w:rsid w:val="006C2DFF"/>
    <w:rsid w:val="006D7E41"/>
    <w:rsid w:val="007136EE"/>
    <w:rsid w:val="00736E66"/>
    <w:rsid w:val="00736F93"/>
    <w:rsid w:val="007571B5"/>
    <w:rsid w:val="00772A07"/>
    <w:rsid w:val="007772B1"/>
    <w:rsid w:val="00787190"/>
    <w:rsid w:val="00792784"/>
    <w:rsid w:val="007D185E"/>
    <w:rsid w:val="007F0C5C"/>
    <w:rsid w:val="00804EAF"/>
    <w:rsid w:val="0084169F"/>
    <w:rsid w:val="008424CE"/>
    <w:rsid w:val="00890F1A"/>
    <w:rsid w:val="008C60D3"/>
    <w:rsid w:val="008E2197"/>
    <w:rsid w:val="008F53DF"/>
    <w:rsid w:val="009076ED"/>
    <w:rsid w:val="00936E8D"/>
    <w:rsid w:val="00997E86"/>
    <w:rsid w:val="009B7D45"/>
    <w:rsid w:val="00A21AF8"/>
    <w:rsid w:val="00A36DAA"/>
    <w:rsid w:val="00A403BD"/>
    <w:rsid w:val="00A46775"/>
    <w:rsid w:val="00A6425D"/>
    <w:rsid w:val="00A71068"/>
    <w:rsid w:val="00A86C31"/>
    <w:rsid w:val="00A96376"/>
    <w:rsid w:val="00AC1F30"/>
    <w:rsid w:val="00AD5CC8"/>
    <w:rsid w:val="00AF06B5"/>
    <w:rsid w:val="00B03ED5"/>
    <w:rsid w:val="00B164CD"/>
    <w:rsid w:val="00B21D64"/>
    <w:rsid w:val="00B34843"/>
    <w:rsid w:val="00B34AC3"/>
    <w:rsid w:val="00B50027"/>
    <w:rsid w:val="00B57FAA"/>
    <w:rsid w:val="00B73E22"/>
    <w:rsid w:val="00B8045C"/>
    <w:rsid w:val="00BB7CE4"/>
    <w:rsid w:val="00BC33C3"/>
    <w:rsid w:val="00BC3F15"/>
    <w:rsid w:val="00BF0DAF"/>
    <w:rsid w:val="00C02FB3"/>
    <w:rsid w:val="00C05345"/>
    <w:rsid w:val="00C15FD7"/>
    <w:rsid w:val="00C344AA"/>
    <w:rsid w:val="00C37B1A"/>
    <w:rsid w:val="00C43997"/>
    <w:rsid w:val="00C45386"/>
    <w:rsid w:val="00C523E5"/>
    <w:rsid w:val="00C777FF"/>
    <w:rsid w:val="00C77EFB"/>
    <w:rsid w:val="00CD2FD2"/>
    <w:rsid w:val="00D12DFD"/>
    <w:rsid w:val="00D146C5"/>
    <w:rsid w:val="00D36C2F"/>
    <w:rsid w:val="00D62B7E"/>
    <w:rsid w:val="00D934FF"/>
    <w:rsid w:val="00DB749C"/>
    <w:rsid w:val="00DD6F58"/>
    <w:rsid w:val="00EB75BC"/>
    <w:rsid w:val="00F17462"/>
    <w:rsid w:val="00F45429"/>
    <w:rsid w:val="00F52EAA"/>
    <w:rsid w:val="00F7712A"/>
    <w:rsid w:val="00F84E7D"/>
    <w:rsid w:val="00FC3C8F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CBC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E81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1E5E81"/>
    <w:pPr>
      <w:ind w:right="288"/>
    </w:pPr>
    <w:rPr>
      <w:i/>
      <w:color w:val="1D3251" w:themeColor="accent5" w:themeShade="40"/>
      <w:sz w:val="24"/>
      <w:szCs w:val="16"/>
      <w:lang w:val="fr-FR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1E5E81"/>
    <w:rPr>
      <w:i/>
      <w:color w:val="1D3251" w:themeColor="accent5" w:themeShade="40"/>
      <w:sz w:val="24"/>
      <w:szCs w:val="16"/>
      <w:lang w:val="fr-FR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5E81"/>
    <w:rPr>
      <w:rFonts w:eastAsiaTheme="majorEastAsia" w:cstheme="majorBidi"/>
      <w:color w:val="1D3251" w:themeColor="accent1"/>
      <w:sz w:val="22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13459E"/>
    <w:pPr>
      <w:numPr>
        <w:ilvl w:val="1"/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A46775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75"/>
    <w:rPr>
      <w:color w:val="605E5C"/>
      <w:shd w:val="clear" w:color="auto" w:fill="E1DFDD"/>
    </w:rPr>
  </w:style>
  <w:style w:type="paragraph" w:customStyle="1" w:styleId="titlebullets">
    <w:name w:val="titlebullets"/>
    <w:basedOn w:val="Heading2"/>
    <w:link w:val="titlebulletsChar"/>
    <w:qFormat/>
    <w:rsid w:val="0013459E"/>
    <w:pPr>
      <w:numPr>
        <w:numId w:val="14"/>
      </w:numPr>
    </w:pPr>
    <w:rPr>
      <w:lang w:val="en-GB"/>
    </w:rPr>
  </w:style>
  <w:style w:type="character" w:customStyle="1" w:styleId="titlebulletsChar">
    <w:name w:val="titlebullets Char"/>
    <w:basedOn w:val="Heading2Char"/>
    <w:link w:val="titlebullets"/>
    <w:rsid w:val="0013459E"/>
    <w:rPr>
      <w:rFonts w:eastAsiaTheme="majorEastAsia" w:cstheme="majorBidi"/>
      <w:color w:val="1D3251" w:themeColor="accent1"/>
      <w:sz w:val="22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felicityfoste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fosterfl.github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e3kiel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3E2BE-5222-4B36-A883-EE600B9584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2020-10-22T16:08:00Z</dcterms:created>
  <dcterms:modified xsi:type="dcterms:W3CDTF">2023-04-26T11:14:00Z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