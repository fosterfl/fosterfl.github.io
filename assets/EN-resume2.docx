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724"/>
        <w:gridCol w:w="11"/>
        <w:gridCol w:w="1705"/>
        <w:gridCol w:w="421"/>
        <w:gridCol w:w="562"/>
        <w:gridCol w:w="444"/>
        <w:gridCol w:w="5352"/>
      </w:tblGrid>
      <w:tr w:rsidR="00F52EAA" w:rsidRPr="002B6160" w14:paraId="713D910A" w14:textId="77777777" w:rsidTr="0016351B">
        <w:tc>
          <w:tcPr>
            <w:tcW w:w="2407" w:type="dxa"/>
            <w:gridSpan w:val="3"/>
            <w:vMerge w:val="restart"/>
          </w:tcPr>
          <w:p w14:paraId="079B2A2F" w14:textId="01F91F6F" w:rsidR="00F52EAA" w:rsidRPr="002B6160" w:rsidRDefault="00F52EAA" w:rsidP="004B4147">
            <w:pPr>
              <w:pStyle w:val="Logo"/>
            </w:pPr>
          </w:p>
        </w:tc>
        <w:tc>
          <w:tcPr>
            <w:tcW w:w="8484" w:type="dxa"/>
            <w:gridSpan w:val="5"/>
          </w:tcPr>
          <w:p w14:paraId="66AE0F4F" w14:textId="7B874F63" w:rsidR="00F52EAA" w:rsidRPr="002B6160" w:rsidRDefault="00F52EAA" w:rsidP="004B4147">
            <w:pPr>
              <w:pStyle w:val="Title"/>
            </w:pPr>
            <w:r w:rsidRPr="002B6160">
              <w:t>Felicity</w:t>
            </w:r>
          </w:p>
          <w:p w14:paraId="3E8E396B" w14:textId="6BEC24E5" w:rsidR="00F52EAA" w:rsidRPr="002B6160" w:rsidRDefault="00F52EAA" w:rsidP="00A21AF8">
            <w:pPr>
              <w:pStyle w:val="Subtitle"/>
            </w:pPr>
            <w:r w:rsidRPr="002B6160">
              <w:t>FOSTER-CARTY</w:t>
            </w:r>
          </w:p>
        </w:tc>
      </w:tr>
      <w:tr w:rsidR="00F52EAA" w:rsidRPr="002B6160" w14:paraId="18645FFB" w14:textId="77777777" w:rsidTr="0016351B">
        <w:tc>
          <w:tcPr>
            <w:tcW w:w="2407" w:type="dxa"/>
            <w:gridSpan w:val="3"/>
            <w:vMerge/>
          </w:tcPr>
          <w:p w14:paraId="61F21E4C" w14:textId="77777777" w:rsidR="00F52EAA" w:rsidRPr="002B6160" w:rsidRDefault="00F52EAA" w:rsidP="000161E1"/>
        </w:tc>
        <w:tc>
          <w:tcPr>
            <w:tcW w:w="8484" w:type="dxa"/>
            <w:gridSpan w:val="5"/>
          </w:tcPr>
          <w:p w14:paraId="20813895" w14:textId="7D5E87CE" w:rsidR="00F52EAA" w:rsidRPr="002B6160" w:rsidRDefault="009076ED" w:rsidP="00A21AF8">
            <w:pPr>
              <w:pStyle w:val="Jobtitle"/>
            </w:pPr>
            <w:r>
              <w:t>CLIENT-DEV INTERPRETER</w:t>
            </w:r>
          </w:p>
        </w:tc>
      </w:tr>
      <w:tr w:rsidR="007772B1" w:rsidRPr="002B6160" w14:paraId="5C12C2A4" w14:textId="77777777" w:rsidTr="0016351B">
        <w:trPr>
          <w:trHeight w:val="720"/>
        </w:trPr>
        <w:tc>
          <w:tcPr>
            <w:tcW w:w="2407" w:type="dxa"/>
            <w:gridSpan w:val="3"/>
          </w:tcPr>
          <w:p w14:paraId="5DC2EE55" w14:textId="77777777" w:rsidR="007772B1" w:rsidRPr="002B6160" w:rsidRDefault="007772B1" w:rsidP="00A21AF8"/>
        </w:tc>
        <w:tc>
          <w:tcPr>
            <w:tcW w:w="8484" w:type="dxa"/>
            <w:gridSpan w:val="5"/>
          </w:tcPr>
          <w:p w14:paraId="1A3E1E07" w14:textId="77777777" w:rsidR="007772B1" w:rsidRPr="002B6160" w:rsidRDefault="007772B1" w:rsidP="00A21AF8">
            <w:pPr>
              <w:pStyle w:val="Jobtitle"/>
            </w:pPr>
          </w:p>
        </w:tc>
      </w:tr>
      <w:tr w:rsidR="00736F93" w:rsidRPr="002B6160" w14:paraId="718929E4" w14:textId="77777777" w:rsidTr="0016351B">
        <w:tc>
          <w:tcPr>
            <w:tcW w:w="672" w:type="dxa"/>
            <w:vAlign w:val="center"/>
          </w:tcPr>
          <w:p w14:paraId="56C1EE16" w14:textId="1804386B" w:rsidR="00736F93" w:rsidRPr="002B6160" w:rsidRDefault="00736F93" w:rsidP="00736F93">
            <w:pPr>
              <w:pStyle w:val="Contact"/>
            </w:pPr>
            <w:r w:rsidRPr="002B6160">
              <w:rPr>
                <w:noProof/>
              </w:rPr>
              <mc:AlternateContent>
                <mc:Choice Requires="wpg">
                  <w:drawing>
                    <wp:inline distT="0" distB="0" distL="0" distR="0" wp14:anchorId="74F51910" wp14:editId="79CF83DA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9F9220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3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40" w:type="dxa"/>
            <w:gridSpan w:val="3"/>
            <w:vAlign w:val="center"/>
          </w:tcPr>
          <w:p w14:paraId="68D79A08" w14:textId="36838143" w:rsidR="00736F93" w:rsidRPr="002B6160" w:rsidRDefault="007D185E" w:rsidP="00736F93">
            <w:pPr>
              <w:pStyle w:val="Contact"/>
            </w:pPr>
            <w:r w:rsidRPr="002B6160">
              <w:t>Paris region, France</w:t>
            </w:r>
          </w:p>
        </w:tc>
        <w:tc>
          <w:tcPr>
            <w:tcW w:w="421" w:type="dxa"/>
          </w:tcPr>
          <w:p w14:paraId="323D0F28" w14:textId="77777777" w:rsidR="00736F93" w:rsidRPr="002B6160" w:rsidRDefault="00736F93" w:rsidP="00736F93"/>
        </w:tc>
        <w:tc>
          <w:tcPr>
            <w:tcW w:w="6358" w:type="dxa"/>
            <w:gridSpan w:val="3"/>
          </w:tcPr>
          <w:p w14:paraId="6B7B3ABC" w14:textId="591F52BE" w:rsidR="00736F93" w:rsidRPr="002B6160" w:rsidRDefault="007D185E" w:rsidP="00736F93">
            <w:pPr>
              <w:pStyle w:val="Heading1"/>
            </w:pPr>
            <w:r w:rsidRPr="002B6160">
              <w:t>BIOGRAPHY</w:t>
            </w:r>
          </w:p>
        </w:tc>
      </w:tr>
      <w:tr w:rsidR="00064474" w:rsidRPr="002B6160" w14:paraId="7BC9022D" w14:textId="77777777" w:rsidTr="0016351B">
        <w:tc>
          <w:tcPr>
            <w:tcW w:w="672" w:type="dxa"/>
            <w:vAlign w:val="center"/>
          </w:tcPr>
          <w:p w14:paraId="361909BD" w14:textId="77777777" w:rsidR="00064474" w:rsidRPr="002B6160" w:rsidRDefault="00064474" w:rsidP="00BF0DAF">
            <w:pPr>
              <w:pStyle w:val="Contact"/>
            </w:pPr>
            <w:r w:rsidRPr="002B6160">
              <w:rPr>
                <w:noProof/>
              </w:rPr>
              <mc:AlternateContent>
                <mc:Choice Requires="wpg">
                  <w:drawing>
                    <wp:inline distT="0" distB="0" distL="0" distR="0" wp14:anchorId="531C2C42" wp14:editId="7ADACE6B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A7D771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40" w:type="dxa"/>
            <w:gridSpan w:val="3"/>
            <w:vAlign w:val="center"/>
          </w:tcPr>
          <w:p w14:paraId="79975F83" w14:textId="27D10FDB" w:rsidR="00064474" w:rsidRPr="002B6160" w:rsidRDefault="00A46775" w:rsidP="00BF0DAF">
            <w:pPr>
              <w:pStyle w:val="Contact"/>
            </w:pPr>
            <w:r w:rsidRPr="002B6160">
              <w:t>foster.felicity@gmail.com</w:t>
            </w:r>
          </w:p>
        </w:tc>
        <w:tc>
          <w:tcPr>
            <w:tcW w:w="421" w:type="dxa"/>
          </w:tcPr>
          <w:p w14:paraId="3F382C36" w14:textId="77777777" w:rsidR="00064474" w:rsidRPr="002B6160" w:rsidRDefault="00064474" w:rsidP="00BF0DAF"/>
        </w:tc>
        <w:tc>
          <w:tcPr>
            <w:tcW w:w="6358" w:type="dxa"/>
            <w:gridSpan w:val="3"/>
            <w:vMerge w:val="restart"/>
          </w:tcPr>
          <w:p w14:paraId="6904E4C3" w14:textId="58441DEA" w:rsidR="00064474" w:rsidRPr="002B6160" w:rsidRDefault="005232E3" w:rsidP="001E5E81">
            <w:pPr>
              <w:pStyle w:val="Introduction"/>
              <w:rPr>
                <w:sz w:val="22"/>
                <w:szCs w:val="22"/>
                <w:lang w:val="en-US"/>
              </w:rPr>
            </w:pPr>
            <w:r w:rsidRPr="002B6160">
              <w:rPr>
                <w:sz w:val="22"/>
                <w:szCs w:val="22"/>
                <w:lang w:val="en-US"/>
              </w:rPr>
              <w:t xml:space="preserve">As part of a career-change, </w:t>
            </w:r>
            <w:r w:rsidR="003C17B1" w:rsidRPr="002B6160">
              <w:rPr>
                <w:sz w:val="22"/>
                <w:szCs w:val="22"/>
                <w:lang w:val="en-US"/>
              </w:rPr>
              <w:t>I am completing an undergraduate degree in computer science (in French). The transition from end</w:t>
            </w:r>
            <w:r w:rsidRPr="002B6160">
              <w:rPr>
                <w:sz w:val="22"/>
                <w:szCs w:val="22"/>
                <w:lang w:val="en-US"/>
              </w:rPr>
              <w:t>-</w:t>
            </w:r>
            <w:r w:rsidR="003C17B1" w:rsidRPr="002B6160">
              <w:rPr>
                <w:sz w:val="22"/>
                <w:szCs w:val="22"/>
                <w:lang w:val="en-US"/>
              </w:rPr>
              <w:t>user to a role where I can be more responsible for the development and conception of software and their UX is where I hope to find myself at the end of this degree</w:t>
            </w:r>
            <w:r w:rsidRPr="002B6160">
              <w:rPr>
                <w:sz w:val="22"/>
                <w:szCs w:val="22"/>
                <w:lang w:val="en-US"/>
              </w:rPr>
              <w:t>.</w:t>
            </w:r>
          </w:p>
        </w:tc>
      </w:tr>
      <w:tr w:rsidR="00064474" w:rsidRPr="002B6160" w14:paraId="77A53F70" w14:textId="77777777" w:rsidTr="0016351B">
        <w:trPr>
          <w:trHeight w:val="432"/>
        </w:trPr>
        <w:tc>
          <w:tcPr>
            <w:tcW w:w="672" w:type="dxa"/>
            <w:vAlign w:val="center"/>
          </w:tcPr>
          <w:p w14:paraId="6965636B" w14:textId="2DC00B04" w:rsidR="00064474" w:rsidRPr="002B6160" w:rsidRDefault="00064474" w:rsidP="00936E8D">
            <w:pPr>
              <w:pStyle w:val="Contact"/>
            </w:pPr>
            <w:r w:rsidRPr="002B6160">
              <w:rPr>
                <w:noProof/>
              </w:rPr>
              <mc:AlternateContent>
                <mc:Choice Requires="wpg">
                  <w:drawing>
                    <wp:inline distT="0" distB="0" distL="0" distR="0" wp14:anchorId="3B735719" wp14:editId="3DB0F3B7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D2A8F3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19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40" w:type="dxa"/>
            <w:gridSpan w:val="3"/>
            <w:vAlign w:val="center"/>
          </w:tcPr>
          <w:p w14:paraId="71A3EF70" w14:textId="33391EF5" w:rsidR="00064474" w:rsidRPr="002B6160" w:rsidRDefault="00000000" w:rsidP="00936E8D">
            <w:pPr>
              <w:pStyle w:val="Contact"/>
            </w:pPr>
            <w:hyperlink r:id="rId20" w:history="1">
              <w:r w:rsidR="00A46775" w:rsidRPr="002B6160">
                <w:rPr>
                  <w:rStyle w:val="Hyperlink"/>
                  <w:sz w:val="16"/>
                  <w:szCs w:val="12"/>
                </w:rPr>
                <w:t>https://www.linkedin.com/in/felicityfoster/</w:t>
              </w:r>
            </w:hyperlink>
          </w:p>
        </w:tc>
        <w:tc>
          <w:tcPr>
            <w:tcW w:w="421" w:type="dxa"/>
          </w:tcPr>
          <w:p w14:paraId="39258749" w14:textId="77777777" w:rsidR="00064474" w:rsidRPr="002B6160" w:rsidRDefault="00064474" w:rsidP="00936E8D"/>
        </w:tc>
        <w:tc>
          <w:tcPr>
            <w:tcW w:w="6358" w:type="dxa"/>
            <w:gridSpan w:val="3"/>
            <w:vMerge/>
          </w:tcPr>
          <w:p w14:paraId="45EB86F5" w14:textId="40F1AD2B" w:rsidR="00064474" w:rsidRPr="002B6160" w:rsidRDefault="00064474" w:rsidP="00936E8D"/>
        </w:tc>
      </w:tr>
      <w:tr w:rsidR="00064474" w:rsidRPr="002B6160" w14:paraId="4A255B50" w14:textId="77777777" w:rsidTr="0016351B">
        <w:tc>
          <w:tcPr>
            <w:tcW w:w="672" w:type="dxa"/>
            <w:vAlign w:val="center"/>
          </w:tcPr>
          <w:p w14:paraId="197FB51C" w14:textId="74F0EBC3" w:rsidR="00064474" w:rsidRPr="002B6160" w:rsidRDefault="00064474" w:rsidP="00936E8D">
            <w:pPr>
              <w:pStyle w:val="Contact"/>
            </w:pPr>
            <w:r w:rsidRPr="002B6160">
              <w:rPr>
                <w:noProof/>
              </w:rPr>
              <mc:AlternateContent>
                <mc:Choice Requires="wpg">
                  <w:drawing>
                    <wp:inline distT="0" distB="0" distL="0" distR="0" wp14:anchorId="59919784" wp14:editId="416E9093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63647E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3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40" w:type="dxa"/>
            <w:gridSpan w:val="3"/>
            <w:vAlign w:val="center"/>
          </w:tcPr>
          <w:p w14:paraId="5353ABBE" w14:textId="0DFA4694" w:rsidR="00064474" w:rsidRPr="002B6160" w:rsidRDefault="00B55A63" w:rsidP="00936E8D">
            <w:pPr>
              <w:pStyle w:val="Contact"/>
            </w:pPr>
            <w:hyperlink r:id="rId24" w:history="1">
              <w:r w:rsidRPr="00657C99">
                <w:rPr>
                  <w:rStyle w:val="Hyperlink"/>
                  <w:sz w:val="16"/>
                  <w:szCs w:val="16"/>
                </w:rPr>
                <w:t>https://fosterfl.github.io/</w:t>
              </w:r>
            </w:hyperlink>
          </w:p>
        </w:tc>
        <w:tc>
          <w:tcPr>
            <w:tcW w:w="421" w:type="dxa"/>
          </w:tcPr>
          <w:p w14:paraId="4BF0772F" w14:textId="77777777" w:rsidR="00064474" w:rsidRPr="002B6160" w:rsidRDefault="00064474" w:rsidP="00936E8D"/>
        </w:tc>
        <w:tc>
          <w:tcPr>
            <w:tcW w:w="6358" w:type="dxa"/>
            <w:gridSpan w:val="3"/>
            <w:vMerge/>
          </w:tcPr>
          <w:p w14:paraId="54187AA1" w14:textId="64BDEA73" w:rsidR="00064474" w:rsidRPr="002B6160" w:rsidRDefault="00064474" w:rsidP="00936E8D"/>
        </w:tc>
      </w:tr>
      <w:tr w:rsidR="003C77C8" w:rsidRPr="002B6160" w14:paraId="7755DB7D" w14:textId="77777777" w:rsidTr="0016351B">
        <w:tc>
          <w:tcPr>
            <w:tcW w:w="4112" w:type="dxa"/>
            <w:gridSpan w:val="4"/>
            <w:vMerge w:val="restart"/>
          </w:tcPr>
          <w:p w14:paraId="49F077BF" w14:textId="3FD1B328" w:rsidR="003C77C8" w:rsidRPr="002B6160" w:rsidRDefault="00A403BD" w:rsidP="003C77C8">
            <w:pPr>
              <w:pStyle w:val="Heading1"/>
            </w:pPr>
            <w:r>
              <w:br/>
            </w:r>
            <w:r w:rsidR="003C77C8" w:rsidRPr="002B6160">
              <w:t>Certifications</w:t>
            </w:r>
          </w:p>
          <w:p w14:paraId="7FD34618" w14:textId="61897B5E" w:rsidR="003C77C8" w:rsidRPr="002B6160" w:rsidRDefault="003C77C8" w:rsidP="003C77C8">
            <w:r w:rsidRPr="002B6160">
              <w:t>Certification PIX – 2019</w:t>
            </w:r>
            <w:r w:rsidRPr="002B6160">
              <w:br/>
            </w:r>
          </w:p>
          <w:p w14:paraId="6734F1DD" w14:textId="04A017EC" w:rsidR="003C77C8" w:rsidRPr="002B6160" w:rsidRDefault="003C77C8" w:rsidP="003C77C8">
            <w:pPr>
              <w:pStyle w:val="Heading1"/>
            </w:pPr>
            <w:r w:rsidRPr="002B6160">
              <w:t>Lang</w:t>
            </w:r>
            <w:r w:rsidR="007D185E" w:rsidRPr="002B6160">
              <w:t>uages</w:t>
            </w:r>
          </w:p>
          <w:p w14:paraId="3F62BCA3" w14:textId="4508FD52" w:rsidR="003C77C8" w:rsidRPr="002B6160" w:rsidRDefault="005232E3" w:rsidP="003C77C8">
            <w:r w:rsidRPr="002B6160">
              <w:t>English</w:t>
            </w:r>
            <w:r w:rsidR="003C77C8" w:rsidRPr="002B6160">
              <w:t xml:space="preserve"> –</w:t>
            </w:r>
            <w:r w:rsidR="00EB75BC" w:rsidRPr="002B6160">
              <w:t xml:space="preserve"> C2</w:t>
            </w:r>
            <w:r w:rsidR="003C77C8" w:rsidRPr="002B6160">
              <w:t xml:space="preserve"> </w:t>
            </w:r>
            <w:r w:rsidRPr="002B6160">
              <w:t>(native speaker)</w:t>
            </w:r>
            <w:r w:rsidR="00EB75BC" w:rsidRPr="002B6160">
              <w:br/>
            </w:r>
            <w:r w:rsidR="003C77C8" w:rsidRPr="002B6160">
              <w:t>Fr</w:t>
            </w:r>
            <w:r w:rsidRPr="002B6160">
              <w:t>ench</w:t>
            </w:r>
            <w:r w:rsidR="003C77C8" w:rsidRPr="002B6160">
              <w:t>– C1</w:t>
            </w:r>
          </w:p>
          <w:p w14:paraId="49EB892A" w14:textId="77777777" w:rsidR="003C77C8" w:rsidRPr="002B6160" w:rsidRDefault="003C77C8" w:rsidP="003C77C8"/>
          <w:p w14:paraId="6BF9E2D4" w14:textId="19B2A5CF" w:rsidR="003C77C8" w:rsidRPr="002B6160" w:rsidRDefault="007D185E" w:rsidP="003C77C8">
            <w:pPr>
              <w:pStyle w:val="Heading1"/>
            </w:pPr>
            <w:r w:rsidRPr="002B6160">
              <w:t>e</w:t>
            </w:r>
            <w:r w:rsidR="003C77C8" w:rsidRPr="002B6160">
              <w:t>ducation</w:t>
            </w:r>
          </w:p>
          <w:p w14:paraId="6C7FBF4C" w14:textId="50920990" w:rsidR="003C77C8" w:rsidRPr="009076ED" w:rsidRDefault="00AD5CC8" w:rsidP="003C77C8">
            <w:pPr>
              <w:pStyle w:val="Heading2"/>
              <w:rPr>
                <w:lang w:val="fr-FR"/>
              </w:rPr>
            </w:pPr>
            <w:r w:rsidRPr="009076ED">
              <w:rPr>
                <w:lang w:val="fr-FR"/>
              </w:rPr>
              <w:t>Licence</w:t>
            </w:r>
            <w:r w:rsidR="005232E3" w:rsidRPr="009076ED">
              <w:rPr>
                <w:lang w:val="fr-FR"/>
              </w:rPr>
              <w:t xml:space="preserve"> Computer Science</w:t>
            </w:r>
          </w:p>
          <w:p w14:paraId="7BDAB02E" w14:textId="68243A4B" w:rsidR="003C77C8" w:rsidRPr="009076ED" w:rsidRDefault="00464B17" w:rsidP="003C77C8">
            <w:pPr>
              <w:pStyle w:val="Heading4"/>
              <w:rPr>
                <w:lang w:val="fr-FR"/>
              </w:rPr>
            </w:pPr>
            <w:r w:rsidRPr="009076ED">
              <w:rPr>
                <w:lang w:val="fr-FR"/>
              </w:rPr>
              <w:t>Université</w:t>
            </w:r>
            <w:r w:rsidR="003C77C8" w:rsidRPr="009076ED">
              <w:rPr>
                <w:lang w:val="fr-FR"/>
              </w:rPr>
              <w:t xml:space="preserve"> Paris 8</w:t>
            </w:r>
          </w:p>
          <w:p w14:paraId="0FA5D25E" w14:textId="68AFD098" w:rsidR="003C77C8" w:rsidRPr="002B6160" w:rsidRDefault="005232E3" w:rsidP="003C77C8">
            <w:r w:rsidRPr="002B6160">
              <w:t xml:space="preserve">In progress (in </w:t>
            </w:r>
            <w:proofErr w:type="spellStart"/>
            <w:r w:rsidRPr="002B6160">
              <w:t>french</w:t>
            </w:r>
            <w:proofErr w:type="spellEnd"/>
            <w:r w:rsidRPr="002B6160">
              <w:t>)</w:t>
            </w:r>
          </w:p>
          <w:p w14:paraId="4390FD65" w14:textId="71435C39" w:rsidR="003C77C8" w:rsidRPr="002B6160" w:rsidRDefault="005232E3" w:rsidP="003C77C8">
            <w:pPr>
              <w:pStyle w:val="Heading2"/>
            </w:pPr>
            <w:r w:rsidRPr="002B6160">
              <w:t>BS Occupational Health Science</w:t>
            </w:r>
          </w:p>
          <w:p w14:paraId="2C55DE30" w14:textId="43E1BB10" w:rsidR="003C77C8" w:rsidRPr="002B6160" w:rsidRDefault="006557B2" w:rsidP="003C77C8">
            <w:pPr>
              <w:pStyle w:val="Heading4"/>
            </w:pPr>
            <w:r w:rsidRPr="002B6160">
              <w:t>Purdue University</w:t>
            </w:r>
          </w:p>
          <w:p w14:paraId="542638F5" w14:textId="7539B0C0" w:rsidR="003C77C8" w:rsidRPr="002B6160" w:rsidRDefault="003C77C8" w:rsidP="003C77C8">
            <w:r w:rsidRPr="002B6160">
              <w:t>2002-2008</w:t>
            </w:r>
          </w:p>
        </w:tc>
        <w:tc>
          <w:tcPr>
            <w:tcW w:w="421" w:type="dxa"/>
          </w:tcPr>
          <w:p w14:paraId="596401CB" w14:textId="77777777" w:rsidR="003C77C8" w:rsidRPr="002B6160" w:rsidRDefault="003C77C8" w:rsidP="003C77C8"/>
        </w:tc>
        <w:tc>
          <w:tcPr>
            <w:tcW w:w="6358" w:type="dxa"/>
            <w:gridSpan w:val="3"/>
            <w:vMerge/>
          </w:tcPr>
          <w:p w14:paraId="2AED940F" w14:textId="6CF0D58C" w:rsidR="003C77C8" w:rsidRPr="002B6160" w:rsidRDefault="003C77C8" w:rsidP="003C77C8"/>
        </w:tc>
      </w:tr>
      <w:tr w:rsidR="003C77C8" w:rsidRPr="002B6160" w14:paraId="09C36F82" w14:textId="77777777" w:rsidTr="0016351B">
        <w:tc>
          <w:tcPr>
            <w:tcW w:w="4112" w:type="dxa"/>
            <w:gridSpan w:val="4"/>
            <w:vMerge/>
          </w:tcPr>
          <w:p w14:paraId="223B00C0" w14:textId="08BCB175" w:rsidR="003C77C8" w:rsidRPr="002B6160" w:rsidRDefault="003C77C8" w:rsidP="00113A54"/>
        </w:tc>
        <w:tc>
          <w:tcPr>
            <w:tcW w:w="421" w:type="dxa"/>
          </w:tcPr>
          <w:p w14:paraId="4C9898EC" w14:textId="77777777" w:rsidR="003C77C8" w:rsidRPr="002B6160" w:rsidRDefault="003C77C8" w:rsidP="00064474"/>
        </w:tc>
        <w:tc>
          <w:tcPr>
            <w:tcW w:w="6358" w:type="dxa"/>
            <w:gridSpan w:val="3"/>
            <w:vMerge w:val="restart"/>
          </w:tcPr>
          <w:p w14:paraId="5E6A871C" w14:textId="4F757314" w:rsidR="003C77C8" w:rsidRPr="002B6160" w:rsidRDefault="003C77C8" w:rsidP="00064474">
            <w:pPr>
              <w:pStyle w:val="Heading1"/>
            </w:pPr>
            <w:r w:rsidRPr="002B6160">
              <w:t>EXp</w:t>
            </w:r>
            <w:r w:rsidR="007D185E" w:rsidRPr="002B6160">
              <w:t>e</w:t>
            </w:r>
            <w:r w:rsidRPr="002B6160">
              <w:t>Rience</w:t>
            </w:r>
          </w:p>
          <w:p w14:paraId="37CE1A3C" w14:textId="1A77740E" w:rsidR="003C77C8" w:rsidRPr="002B6160" w:rsidRDefault="005232E3" w:rsidP="001E5E81">
            <w:pPr>
              <w:pStyle w:val="Heading3"/>
              <w:rPr>
                <w:lang w:val="en-US"/>
              </w:rPr>
            </w:pPr>
            <w:r w:rsidRPr="002B6160">
              <w:rPr>
                <w:lang w:val="en-US"/>
              </w:rPr>
              <w:t>Freelance web and app de</w:t>
            </w:r>
            <w:r w:rsidR="002B6160" w:rsidRPr="002B6160">
              <w:rPr>
                <w:lang w:val="en-US"/>
              </w:rPr>
              <w:t>signer, project manager</w:t>
            </w:r>
          </w:p>
          <w:p w14:paraId="78D13A33" w14:textId="60E37879" w:rsidR="003C77C8" w:rsidRPr="002B6160" w:rsidRDefault="005232E3" w:rsidP="00064474">
            <w:pPr>
              <w:pStyle w:val="Heading5"/>
            </w:pPr>
            <w:r w:rsidRPr="002B6160">
              <w:t>Self-employed</w:t>
            </w:r>
            <w:r w:rsidR="003C77C8" w:rsidRPr="002B6160">
              <w:t xml:space="preserve">, </w:t>
            </w:r>
            <w:r w:rsidRPr="002B6160">
              <w:t>Paris, France</w:t>
            </w:r>
            <w:r w:rsidR="003C77C8" w:rsidRPr="002B6160">
              <w:t>, 2018 – pr</w:t>
            </w:r>
            <w:r w:rsidR="00AD5CC8">
              <w:t>e</w:t>
            </w:r>
            <w:r w:rsidR="003C77C8" w:rsidRPr="002B6160">
              <w:t>sent</w:t>
            </w:r>
          </w:p>
          <w:p w14:paraId="7E9B0FA3" w14:textId="46CCB8B4" w:rsidR="003C77C8" w:rsidRPr="002B6160" w:rsidRDefault="005232E3" w:rsidP="00113A54">
            <w:pPr>
              <w:pStyle w:val="JobDescription"/>
            </w:pPr>
            <w:r w:rsidRPr="002B6160">
              <w:t>Freelance web d</w:t>
            </w:r>
            <w:r w:rsidR="00AD5CC8">
              <w:t>e</w:t>
            </w:r>
            <w:r w:rsidRPr="002B6160">
              <w:t xml:space="preserve">veloper for several clients : </w:t>
            </w:r>
          </w:p>
          <w:p w14:paraId="18423FCB" w14:textId="13DF6FA3" w:rsidR="003C77C8" w:rsidRPr="002B6160" w:rsidRDefault="005232E3" w:rsidP="006F7DB6">
            <w:pPr>
              <w:pStyle w:val="ListBullet"/>
            </w:pPr>
            <w:r w:rsidRPr="002B6160">
              <w:t>Profession websites for clients, created concept of the presentation and navigation</w:t>
            </w:r>
          </w:p>
          <w:p w14:paraId="3EACDD9D" w14:textId="6F9BD3CA" w:rsidR="003C77C8" w:rsidRPr="002B6160" w:rsidRDefault="005232E3" w:rsidP="00113A54">
            <w:pPr>
              <w:pStyle w:val="ListBullet"/>
            </w:pPr>
            <w:r w:rsidRPr="002B6160">
              <w:t>Logo and icon design</w:t>
            </w:r>
          </w:p>
          <w:p w14:paraId="1D3C8DFF" w14:textId="627B297D" w:rsidR="00A86C31" w:rsidRPr="002B6160" w:rsidRDefault="005232E3" w:rsidP="00113A54">
            <w:pPr>
              <w:pStyle w:val="ListBullet"/>
            </w:pPr>
            <w:r w:rsidRPr="002B6160">
              <w:t>Color pale</w:t>
            </w:r>
            <w:r w:rsidR="002B6160">
              <w:t>t</w:t>
            </w:r>
            <w:r w:rsidRPr="002B6160">
              <w:t>te selection</w:t>
            </w:r>
          </w:p>
          <w:p w14:paraId="413C24FC" w14:textId="580AD952" w:rsidR="005232E3" w:rsidRPr="002B6160" w:rsidRDefault="005232E3" w:rsidP="00113A54">
            <w:pPr>
              <w:pStyle w:val="ListBullet"/>
            </w:pPr>
            <w:r w:rsidRPr="002B6160">
              <w:t xml:space="preserve">Minimal </w:t>
            </w:r>
            <w:r w:rsidR="002B6160">
              <w:t>v</w:t>
            </w:r>
            <w:r w:rsidRPr="002B6160">
              <w:t xml:space="preserve">iable </w:t>
            </w:r>
            <w:r w:rsidR="002B6160">
              <w:t>p</w:t>
            </w:r>
            <w:r w:rsidRPr="002B6160">
              <w:t>roduct design, workflow, and project management.</w:t>
            </w:r>
          </w:p>
          <w:p w14:paraId="0BB04DD6" w14:textId="3DB1CF00" w:rsidR="00B34AC3" w:rsidRPr="002B6160" w:rsidRDefault="005232E3" w:rsidP="001E5E81">
            <w:pPr>
              <w:pStyle w:val="ListBullet"/>
            </w:pPr>
            <w:r w:rsidRPr="002B6160">
              <w:t>Client expectations management and interpretation</w:t>
            </w:r>
          </w:p>
          <w:p w14:paraId="16B0FE2F" w14:textId="7B388415" w:rsidR="003C77C8" w:rsidRPr="002B6160" w:rsidRDefault="005232E3" w:rsidP="001E5E81">
            <w:pPr>
              <w:pStyle w:val="Heading3"/>
              <w:rPr>
                <w:lang w:val="en-US"/>
              </w:rPr>
            </w:pPr>
            <w:r w:rsidRPr="002B6160">
              <w:rPr>
                <w:lang w:val="en-US"/>
              </w:rPr>
              <w:t>H&amp;S compliance</w:t>
            </w:r>
            <w:r w:rsidR="006557B2" w:rsidRPr="002B6160">
              <w:rPr>
                <w:lang w:val="en-US"/>
              </w:rPr>
              <w:t xml:space="preserve"> (</w:t>
            </w:r>
            <w:r w:rsidR="003C77C8" w:rsidRPr="002B6160">
              <w:rPr>
                <w:lang w:val="en-US"/>
              </w:rPr>
              <w:t>Freelance</w:t>
            </w:r>
            <w:r w:rsidR="002B6160">
              <w:rPr>
                <w:lang w:val="en-US"/>
              </w:rPr>
              <w:t xml:space="preserve"> </w:t>
            </w:r>
            <w:r w:rsidR="002B6160" w:rsidRPr="002B6160">
              <w:rPr>
                <w:lang w:val="en-US"/>
              </w:rPr>
              <w:t>Consultant</w:t>
            </w:r>
            <w:r w:rsidR="006557B2" w:rsidRPr="002B6160">
              <w:rPr>
                <w:lang w:val="en-US"/>
              </w:rPr>
              <w:t>)</w:t>
            </w:r>
          </w:p>
          <w:p w14:paraId="1F140959" w14:textId="23ED52E2" w:rsidR="003C77C8" w:rsidRPr="002B6160" w:rsidRDefault="005232E3" w:rsidP="00064474">
            <w:pPr>
              <w:pStyle w:val="Heading5"/>
            </w:pPr>
            <w:r w:rsidRPr="002B6160">
              <w:t>Self-employed</w:t>
            </w:r>
            <w:r w:rsidR="00051F35">
              <w:t xml:space="preserve">, </w:t>
            </w:r>
            <w:r w:rsidRPr="002B6160">
              <w:t>UK</w:t>
            </w:r>
            <w:r w:rsidR="003C77C8" w:rsidRPr="002B6160">
              <w:t>, 2015-present</w:t>
            </w:r>
          </w:p>
          <w:p w14:paraId="5EB75E9E" w14:textId="0289AA2D" w:rsidR="003C77C8" w:rsidRPr="002B6160" w:rsidRDefault="005232E3" w:rsidP="00064474">
            <w:pPr>
              <w:pStyle w:val="JobDescription"/>
              <w:rPr>
                <w:rStyle w:val="JobDescriptionChar"/>
              </w:rPr>
            </w:pPr>
            <w:r w:rsidRPr="002B6160">
              <w:t>Independent compliance auditor and program developer</w:t>
            </w:r>
            <w:r w:rsidR="003C77C8" w:rsidRPr="002B6160">
              <w:t>,</w:t>
            </w:r>
            <w:r w:rsidRPr="002B6160">
              <w:t xml:space="preserve"> helping local resources to respond to American expectations.</w:t>
            </w:r>
          </w:p>
          <w:p w14:paraId="13710864" w14:textId="3A51AA76" w:rsidR="00EB75BC" w:rsidRPr="002B6160" w:rsidRDefault="005232E3" w:rsidP="00064474">
            <w:pPr>
              <w:pStyle w:val="ListBullet"/>
            </w:pPr>
            <w:r w:rsidRPr="002B6160">
              <w:t>Management of complex projects</w:t>
            </w:r>
            <w:r w:rsidR="003C77C8" w:rsidRPr="002B6160">
              <w:t xml:space="preserve">, </w:t>
            </w:r>
          </w:p>
          <w:p w14:paraId="634261D9" w14:textId="62600007" w:rsidR="00EB75BC" w:rsidRPr="002B6160" w:rsidRDefault="005232E3" w:rsidP="00064474">
            <w:pPr>
              <w:pStyle w:val="ListBullet"/>
            </w:pPr>
            <w:r w:rsidRPr="002B6160">
              <w:t>Cultural interpr</w:t>
            </w:r>
            <w:r w:rsidR="00AD5CC8">
              <w:t>e</w:t>
            </w:r>
            <w:r w:rsidRPr="002B6160">
              <w:t xml:space="preserve">ter, </w:t>
            </w:r>
          </w:p>
          <w:p w14:paraId="0BBA3977" w14:textId="77777777" w:rsidR="00EB75BC" w:rsidRPr="002B6160" w:rsidRDefault="00EB75BC" w:rsidP="00064474">
            <w:pPr>
              <w:pStyle w:val="ListBullet"/>
            </w:pPr>
            <w:r w:rsidRPr="002B6160">
              <w:t>C</w:t>
            </w:r>
            <w:r w:rsidR="003C77C8" w:rsidRPr="002B6160">
              <w:t xml:space="preserve">oaching, </w:t>
            </w:r>
          </w:p>
          <w:p w14:paraId="45D6986D" w14:textId="6DF774F0" w:rsidR="003C77C8" w:rsidRPr="002B6160" w:rsidRDefault="002B6160" w:rsidP="00064474">
            <w:pPr>
              <w:pStyle w:val="ListBullet"/>
            </w:pPr>
            <w:r w:rsidRPr="002B6160">
              <w:t xml:space="preserve">Continuous improvement </w:t>
            </w:r>
            <w:r w:rsidR="00EB75BC" w:rsidRPr="002B6160">
              <w:t xml:space="preserve">(Plan-Do-Check-Act, </w:t>
            </w:r>
            <w:r w:rsidRPr="002B6160">
              <w:t xml:space="preserve">the </w:t>
            </w:r>
            <w:proofErr w:type="spellStart"/>
            <w:r w:rsidR="00EB75BC" w:rsidRPr="002B6160">
              <w:t>Demming</w:t>
            </w:r>
            <w:proofErr w:type="spellEnd"/>
            <w:r w:rsidRPr="002B6160">
              <w:t xml:space="preserve"> cycle</w:t>
            </w:r>
            <w:r w:rsidR="00EB75BC" w:rsidRPr="002B6160">
              <w:t>)</w:t>
            </w:r>
          </w:p>
          <w:p w14:paraId="54A2718D" w14:textId="05A6D3CD" w:rsidR="003C77C8" w:rsidRPr="002B6160" w:rsidRDefault="003C77C8" w:rsidP="001E5E81">
            <w:pPr>
              <w:pStyle w:val="Heading3"/>
              <w:rPr>
                <w:lang w:val="en-US"/>
              </w:rPr>
            </w:pPr>
            <w:r w:rsidRPr="002B6160">
              <w:rPr>
                <w:lang w:val="en-US"/>
              </w:rPr>
              <w:t>Alcoa</w:t>
            </w:r>
          </w:p>
          <w:p w14:paraId="76EB13E6" w14:textId="78B45B5D" w:rsidR="003C77C8" w:rsidRPr="002B6160" w:rsidRDefault="002B6160" w:rsidP="00064474">
            <w:pPr>
              <w:pStyle w:val="Heading5"/>
            </w:pPr>
            <w:r w:rsidRPr="002B6160">
              <w:t>EHS Manager</w:t>
            </w:r>
            <w:r w:rsidR="003C77C8" w:rsidRPr="002B6160">
              <w:t>, USA, 2010-2013</w:t>
            </w:r>
          </w:p>
          <w:p w14:paraId="4CA2BCB5" w14:textId="77777777" w:rsidR="002B6160" w:rsidRPr="002B6160" w:rsidRDefault="002B6160" w:rsidP="002B6160">
            <w:pPr>
              <w:pStyle w:val="JobDescription"/>
            </w:pPr>
            <w:r w:rsidRPr="002B6160">
              <w:t>Manage all health, safety and environmental compliance activities for a given location. Liaise with unions, company management, federal and state authorities.</w:t>
            </w:r>
          </w:p>
          <w:p w14:paraId="1A2E5901" w14:textId="77777777" w:rsidR="002B6160" w:rsidRPr="002B6160" w:rsidRDefault="002B6160" w:rsidP="002B6160">
            <w:pPr>
              <w:pStyle w:val="JobDescription"/>
              <w:numPr>
                <w:ilvl w:val="0"/>
                <w:numId w:val="10"/>
              </w:numPr>
            </w:pPr>
            <w:r w:rsidRPr="002B6160">
              <w:t>Worked with international sites (South Korea, Germany)</w:t>
            </w:r>
          </w:p>
          <w:p w14:paraId="7F192864" w14:textId="77777777" w:rsidR="002B6160" w:rsidRPr="002B6160" w:rsidRDefault="002B6160" w:rsidP="002B6160">
            <w:pPr>
              <w:pStyle w:val="JobDescription"/>
              <w:numPr>
                <w:ilvl w:val="0"/>
                <w:numId w:val="10"/>
              </w:numPr>
            </w:pPr>
            <w:r w:rsidRPr="002B6160">
              <w:t>Training development and implementation</w:t>
            </w:r>
          </w:p>
          <w:p w14:paraId="032F8AE7" w14:textId="77777777" w:rsidR="002B6160" w:rsidRPr="002B6160" w:rsidRDefault="002B6160" w:rsidP="002B6160">
            <w:pPr>
              <w:pStyle w:val="ListBullet"/>
              <w:numPr>
                <w:ilvl w:val="0"/>
                <w:numId w:val="10"/>
              </w:numPr>
            </w:pPr>
            <w:r w:rsidRPr="002B6160">
              <w:t>Collection of information and observations required for the reports.</w:t>
            </w:r>
          </w:p>
          <w:p w14:paraId="6C4B2977" w14:textId="77777777" w:rsidR="003C17B1" w:rsidRPr="002B6160" w:rsidRDefault="003C17B1" w:rsidP="003C17B1">
            <w:pPr>
              <w:pStyle w:val="Heading3"/>
              <w:rPr>
                <w:lang w:val="en-US"/>
              </w:rPr>
            </w:pPr>
            <w:r w:rsidRPr="002B6160">
              <w:rPr>
                <w:lang w:val="en-US"/>
              </w:rPr>
              <w:t>Early professional activities</w:t>
            </w:r>
          </w:p>
          <w:p w14:paraId="55AA852A" w14:textId="1A82AE72" w:rsidR="003C77C8" w:rsidRPr="002B6160" w:rsidRDefault="003C17B1" w:rsidP="003C17B1">
            <w:pPr>
              <w:pStyle w:val="JobDescription"/>
            </w:pPr>
            <w:r w:rsidRPr="002B6160">
              <w:t>Early in my professional life, I was in customer service in fast-paced operations. Having good time and money management, as well as an excellent customer-facing personality, has given me led to increasing responsibility in all my roles.</w:t>
            </w:r>
          </w:p>
        </w:tc>
      </w:tr>
      <w:tr w:rsidR="003C77C8" w:rsidRPr="002B6160" w14:paraId="2CE1A662" w14:textId="77777777" w:rsidTr="0016351B">
        <w:trPr>
          <w:trHeight w:val="720"/>
        </w:trPr>
        <w:tc>
          <w:tcPr>
            <w:tcW w:w="4112" w:type="dxa"/>
            <w:gridSpan w:val="4"/>
            <w:vMerge/>
          </w:tcPr>
          <w:p w14:paraId="29997A23" w14:textId="3BFB57A8" w:rsidR="003C77C8" w:rsidRPr="002B6160" w:rsidRDefault="003C77C8" w:rsidP="00064474"/>
        </w:tc>
        <w:tc>
          <w:tcPr>
            <w:tcW w:w="421" w:type="dxa"/>
          </w:tcPr>
          <w:p w14:paraId="7FEF551F" w14:textId="77777777" w:rsidR="003C77C8" w:rsidRPr="002B6160" w:rsidRDefault="003C77C8" w:rsidP="00064474"/>
        </w:tc>
        <w:tc>
          <w:tcPr>
            <w:tcW w:w="6358" w:type="dxa"/>
            <w:gridSpan w:val="3"/>
            <w:vMerge/>
          </w:tcPr>
          <w:p w14:paraId="1DC1BFA4" w14:textId="3DD32A81" w:rsidR="003C77C8" w:rsidRPr="002B6160" w:rsidRDefault="003C77C8" w:rsidP="00064474"/>
        </w:tc>
      </w:tr>
      <w:tr w:rsidR="003C77C8" w:rsidRPr="002B6160" w14:paraId="6B19DD8C" w14:textId="77777777" w:rsidTr="0016351B">
        <w:trPr>
          <w:trHeight w:val="288"/>
        </w:trPr>
        <w:tc>
          <w:tcPr>
            <w:tcW w:w="4112" w:type="dxa"/>
            <w:gridSpan w:val="4"/>
            <w:vMerge/>
          </w:tcPr>
          <w:p w14:paraId="67B8D318" w14:textId="77777777" w:rsidR="003C77C8" w:rsidRPr="002B6160" w:rsidRDefault="003C77C8" w:rsidP="00064474"/>
        </w:tc>
        <w:tc>
          <w:tcPr>
            <w:tcW w:w="421" w:type="dxa"/>
          </w:tcPr>
          <w:p w14:paraId="38872339" w14:textId="77777777" w:rsidR="003C77C8" w:rsidRPr="002B6160" w:rsidRDefault="003C77C8" w:rsidP="00064474"/>
        </w:tc>
        <w:tc>
          <w:tcPr>
            <w:tcW w:w="6358" w:type="dxa"/>
            <w:gridSpan w:val="3"/>
            <w:vMerge/>
          </w:tcPr>
          <w:p w14:paraId="63F28D0B" w14:textId="1B7AB857" w:rsidR="003C77C8" w:rsidRPr="002B6160" w:rsidRDefault="003C77C8" w:rsidP="00064474"/>
        </w:tc>
      </w:tr>
      <w:tr w:rsidR="001E5E81" w:rsidRPr="002B6160" w14:paraId="034A2DE2" w14:textId="77777777" w:rsidTr="0016351B">
        <w:tc>
          <w:tcPr>
            <w:tcW w:w="2396" w:type="dxa"/>
            <w:gridSpan w:val="2"/>
            <w:vMerge w:val="restart"/>
          </w:tcPr>
          <w:p w14:paraId="51B35EDB" w14:textId="77777777" w:rsidR="001E5E81" w:rsidRPr="002B6160" w:rsidRDefault="001E5E81" w:rsidP="008B6389">
            <w:pPr>
              <w:pStyle w:val="Logo"/>
            </w:pPr>
          </w:p>
        </w:tc>
        <w:tc>
          <w:tcPr>
            <w:tcW w:w="8495" w:type="dxa"/>
            <w:gridSpan w:val="6"/>
          </w:tcPr>
          <w:p w14:paraId="694AC93A" w14:textId="77777777" w:rsidR="001E5E81" w:rsidRPr="002B6160" w:rsidRDefault="001E5E81" w:rsidP="008B6389">
            <w:pPr>
              <w:pStyle w:val="Title"/>
            </w:pPr>
            <w:r w:rsidRPr="002B6160">
              <w:t>Felicity</w:t>
            </w:r>
          </w:p>
          <w:p w14:paraId="7516B5D2" w14:textId="77777777" w:rsidR="001E5E81" w:rsidRPr="002B6160" w:rsidRDefault="001E5E81" w:rsidP="008B6389">
            <w:pPr>
              <w:pStyle w:val="Subtitle"/>
            </w:pPr>
            <w:r w:rsidRPr="002B6160">
              <w:t>FOSTER-CARTY</w:t>
            </w:r>
          </w:p>
        </w:tc>
      </w:tr>
      <w:tr w:rsidR="001E5E81" w:rsidRPr="002B6160" w14:paraId="2F3052A3" w14:textId="77777777" w:rsidTr="0016351B">
        <w:tc>
          <w:tcPr>
            <w:tcW w:w="2396" w:type="dxa"/>
            <w:gridSpan w:val="2"/>
            <w:vMerge/>
          </w:tcPr>
          <w:p w14:paraId="4FCEDC7D" w14:textId="77777777" w:rsidR="001E5E81" w:rsidRPr="002B6160" w:rsidRDefault="001E5E81" w:rsidP="008B6389"/>
        </w:tc>
        <w:tc>
          <w:tcPr>
            <w:tcW w:w="8495" w:type="dxa"/>
            <w:gridSpan w:val="6"/>
          </w:tcPr>
          <w:p w14:paraId="4DED99C1" w14:textId="322760CB" w:rsidR="001E5E81" w:rsidRPr="002B6160" w:rsidRDefault="009076ED" w:rsidP="008B6389">
            <w:pPr>
              <w:pStyle w:val="Jobtitle"/>
            </w:pPr>
            <w:r>
              <w:t>CLIENT-DEV INTERPRETER</w:t>
            </w:r>
          </w:p>
        </w:tc>
      </w:tr>
      <w:tr w:rsidR="001E5E81" w:rsidRPr="002B6160" w14:paraId="0232DC03" w14:textId="77777777" w:rsidTr="0016351B">
        <w:trPr>
          <w:trHeight w:val="720"/>
        </w:trPr>
        <w:tc>
          <w:tcPr>
            <w:tcW w:w="2396" w:type="dxa"/>
            <w:gridSpan w:val="2"/>
          </w:tcPr>
          <w:p w14:paraId="6BDF02AA" w14:textId="77777777" w:rsidR="001E5E81" w:rsidRPr="002B6160" w:rsidRDefault="001E5E81" w:rsidP="008B6389"/>
        </w:tc>
        <w:tc>
          <w:tcPr>
            <w:tcW w:w="8495" w:type="dxa"/>
            <w:gridSpan w:val="6"/>
          </w:tcPr>
          <w:p w14:paraId="65763096" w14:textId="77777777" w:rsidR="001E5E81" w:rsidRPr="002B6160" w:rsidRDefault="001E5E81" w:rsidP="0038339D">
            <w:pPr>
              <w:pStyle w:val="JobDescription"/>
            </w:pPr>
          </w:p>
        </w:tc>
      </w:tr>
      <w:tr w:rsidR="0016351B" w:rsidRPr="002B6160" w14:paraId="447DA9B2" w14:textId="77777777" w:rsidTr="0016351B">
        <w:tc>
          <w:tcPr>
            <w:tcW w:w="5095" w:type="dxa"/>
            <w:gridSpan w:val="6"/>
            <w:vMerge w:val="restart"/>
          </w:tcPr>
          <w:p w14:paraId="18544DAE" w14:textId="5F62241C" w:rsidR="0016351B" w:rsidRPr="002B6160" w:rsidRDefault="0016351B" w:rsidP="0016351B">
            <w:pPr>
              <w:pStyle w:val="Heading1"/>
            </w:pPr>
            <w:r w:rsidRPr="002B6160">
              <w:t>competanc</w:t>
            </w:r>
            <w:r w:rsidR="005232E3" w:rsidRPr="002B6160">
              <w:t>i</w:t>
            </w:r>
            <w:r w:rsidRPr="002B6160">
              <w:t>es</w:t>
            </w:r>
          </w:p>
          <w:p w14:paraId="3F09B216" w14:textId="77777777" w:rsidR="0016351B" w:rsidRPr="002B6160" w:rsidRDefault="0016351B" w:rsidP="0016351B">
            <w:pPr>
              <w:pStyle w:val="Heading2"/>
            </w:pPr>
            <w:r w:rsidRPr="002B6160">
              <w:t>Programming Languages</w:t>
            </w:r>
          </w:p>
          <w:p w14:paraId="5EF73340" w14:textId="197B776C" w:rsidR="0016351B" w:rsidRPr="002B6160" w:rsidRDefault="0016351B" w:rsidP="0016351B">
            <w:pPr>
              <w:pStyle w:val="ListBullet"/>
            </w:pPr>
            <w:r w:rsidRPr="002B6160">
              <w:t>C/C++</w:t>
            </w:r>
          </w:p>
          <w:p w14:paraId="30A128F3" w14:textId="0B8219CE" w:rsidR="0016351B" w:rsidRPr="002B6160" w:rsidRDefault="0016351B" w:rsidP="0016351B">
            <w:pPr>
              <w:pStyle w:val="ListBullet"/>
            </w:pPr>
            <w:r w:rsidRPr="002B6160">
              <w:t>Python</w:t>
            </w:r>
          </w:p>
          <w:p w14:paraId="1924A990" w14:textId="36A6B64D" w:rsidR="0016351B" w:rsidRPr="002B6160" w:rsidRDefault="0016351B" w:rsidP="0016351B">
            <w:pPr>
              <w:pStyle w:val="ListBullet"/>
            </w:pPr>
            <w:r w:rsidRPr="002B6160">
              <w:t>HTML/CSS/</w:t>
            </w:r>
            <w:proofErr w:type="spellStart"/>
            <w:r w:rsidRPr="002B6160">
              <w:t>js</w:t>
            </w:r>
            <w:proofErr w:type="spellEnd"/>
          </w:p>
          <w:p w14:paraId="1BBB3CE9" w14:textId="026A117D" w:rsidR="0016351B" w:rsidRPr="002B6160" w:rsidRDefault="0016351B" w:rsidP="0016351B">
            <w:pPr>
              <w:pStyle w:val="ListBullet"/>
            </w:pPr>
            <w:proofErr w:type="spellStart"/>
            <w:r w:rsidRPr="002B6160">
              <w:t>Clisp</w:t>
            </w:r>
            <w:proofErr w:type="spellEnd"/>
          </w:p>
          <w:p w14:paraId="3A2D888E" w14:textId="3875AFFE" w:rsidR="0016351B" w:rsidRPr="002B6160" w:rsidRDefault="0016351B" w:rsidP="0016351B">
            <w:pPr>
              <w:pStyle w:val="ListBullet"/>
            </w:pPr>
            <w:r w:rsidRPr="002B6160">
              <w:t>Prolog</w:t>
            </w:r>
          </w:p>
          <w:p w14:paraId="6ACEEBB3" w14:textId="77777777" w:rsidR="0016351B" w:rsidRPr="002B6160" w:rsidRDefault="0016351B" w:rsidP="0016351B">
            <w:pPr>
              <w:pStyle w:val="Heading2"/>
            </w:pPr>
            <w:r w:rsidRPr="002B6160">
              <w:t>Program Suites</w:t>
            </w:r>
          </w:p>
          <w:p w14:paraId="52DAA285" w14:textId="34AC73F3" w:rsidR="0016351B" w:rsidRPr="002B6160" w:rsidRDefault="0016351B" w:rsidP="0016351B">
            <w:pPr>
              <w:pStyle w:val="ListBullet"/>
            </w:pPr>
            <w:r w:rsidRPr="002B6160">
              <w:t>Microsoft Office (XP à 365)</w:t>
            </w:r>
          </w:p>
          <w:p w14:paraId="56E91229" w14:textId="56794897" w:rsidR="0016351B" w:rsidRPr="002B6160" w:rsidRDefault="0016351B" w:rsidP="0016351B">
            <w:pPr>
              <w:pStyle w:val="ListBullet"/>
            </w:pPr>
            <w:r w:rsidRPr="002B6160">
              <w:t>LibreOffice</w:t>
            </w:r>
          </w:p>
          <w:p w14:paraId="05E2B967" w14:textId="68BA264D" w:rsidR="0016351B" w:rsidRPr="002B6160" w:rsidRDefault="0016351B" w:rsidP="0016351B">
            <w:pPr>
              <w:pStyle w:val="ListBullet"/>
            </w:pPr>
            <w:proofErr w:type="spellStart"/>
            <w:r w:rsidRPr="002B6160">
              <w:t>GoogleDrive</w:t>
            </w:r>
            <w:proofErr w:type="spellEnd"/>
          </w:p>
          <w:p w14:paraId="25988B4F" w14:textId="0A333D9A" w:rsidR="0016351B" w:rsidRPr="002B6160" w:rsidRDefault="0016351B" w:rsidP="0016351B">
            <w:pPr>
              <w:pStyle w:val="Heading2"/>
            </w:pPr>
            <w:r w:rsidRPr="002B6160">
              <w:t>Databases</w:t>
            </w:r>
          </w:p>
          <w:p w14:paraId="68252B31" w14:textId="48356482" w:rsidR="0016351B" w:rsidRPr="002B6160" w:rsidRDefault="0016351B" w:rsidP="0016351B">
            <w:pPr>
              <w:pStyle w:val="ListBullet"/>
            </w:pPr>
            <w:r w:rsidRPr="002B6160">
              <w:t>SQLite</w:t>
            </w:r>
          </w:p>
          <w:p w14:paraId="435DA53F" w14:textId="1FF7DAA2" w:rsidR="0016351B" w:rsidRPr="002B6160" w:rsidRDefault="0016351B" w:rsidP="0016351B">
            <w:pPr>
              <w:pStyle w:val="ListBullet"/>
            </w:pPr>
            <w:r w:rsidRPr="002B6160">
              <w:t>MariaDB</w:t>
            </w:r>
          </w:p>
          <w:p w14:paraId="11D0ECA5" w14:textId="77777777" w:rsidR="0016351B" w:rsidRPr="002B6160" w:rsidRDefault="0016351B" w:rsidP="0016351B">
            <w:pPr>
              <w:pStyle w:val="Heading2"/>
            </w:pPr>
            <w:r w:rsidRPr="002B6160">
              <w:t>Design</w:t>
            </w:r>
          </w:p>
          <w:p w14:paraId="4E2B44B6" w14:textId="06423369" w:rsidR="0016351B" w:rsidRPr="002B6160" w:rsidRDefault="0016351B" w:rsidP="0016351B">
            <w:pPr>
              <w:pStyle w:val="ListBullet"/>
            </w:pPr>
            <w:r w:rsidRPr="002B6160">
              <w:t>Inkscape</w:t>
            </w:r>
          </w:p>
          <w:p w14:paraId="7C263D2E" w14:textId="18D93E7B" w:rsidR="0016351B" w:rsidRPr="002B6160" w:rsidRDefault="0016351B" w:rsidP="0016351B">
            <w:pPr>
              <w:pStyle w:val="ListBullet"/>
            </w:pPr>
            <w:r w:rsidRPr="002B6160">
              <w:t>GIMP/Photoshop</w:t>
            </w:r>
          </w:p>
          <w:p w14:paraId="613EADDA" w14:textId="2F88C3F5" w:rsidR="0016351B" w:rsidRPr="002B6160" w:rsidRDefault="0016351B" w:rsidP="0016351B">
            <w:pPr>
              <w:pStyle w:val="ListBullet"/>
            </w:pPr>
            <w:r w:rsidRPr="002B6160">
              <w:t>Blender</w:t>
            </w:r>
          </w:p>
          <w:p w14:paraId="291FFB8B" w14:textId="77777777" w:rsidR="0016351B" w:rsidRPr="002B6160" w:rsidRDefault="0016351B" w:rsidP="0016351B">
            <w:pPr>
              <w:pStyle w:val="Heading2"/>
            </w:pPr>
            <w:r w:rsidRPr="002B6160">
              <w:t>Code Management, version control</w:t>
            </w:r>
          </w:p>
          <w:p w14:paraId="1F706817" w14:textId="0BDC39A7" w:rsidR="002B6160" w:rsidRDefault="0016351B" w:rsidP="002B6160">
            <w:pPr>
              <w:pStyle w:val="ListBullet"/>
            </w:pPr>
            <w:r w:rsidRPr="002B6160">
              <w:t>Git (Hub, Lab, Kraken)</w:t>
            </w:r>
          </w:p>
          <w:p w14:paraId="3655EF08" w14:textId="67677E38" w:rsidR="002B6160" w:rsidRPr="002B6160" w:rsidRDefault="002B6160" w:rsidP="002B6160">
            <w:pPr>
              <w:pStyle w:val="Heading2"/>
            </w:pPr>
            <w:r w:rsidRPr="002B6160">
              <w:t>Statistical Pa</w:t>
            </w:r>
            <w:r>
              <w:t>ckages</w:t>
            </w:r>
          </w:p>
          <w:p w14:paraId="2A41FA9D" w14:textId="77777777" w:rsidR="002B6160" w:rsidRDefault="002B6160" w:rsidP="002B6160">
            <w:pPr>
              <w:pStyle w:val="ListBullet"/>
              <w:numPr>
                <w:ilvl w:val="0"/>
                <w:numId w:val="11"/>
              </w:numPr>
              <w:ind w:left="810"/>
            </w:pPr>
            <w:r>
              <w:t>R</w:t>
            </w:r>
          </w:p>
          <w:p w14:paraId="589EECA0" w14:textId="24ECC2F5" w:rsidR="002B6160" w:rsidRPr="002B6160" w:rsidRDefault="002B6160" w:rsidP="002B6160">
            <w:pPr>
              <w:pStyle w:val="ListBullet"/>
              <w:numPr>
                <w:ilvl w:val="0"/>
                <w:numId w:val="11"/>
              </w:numPr>
              <w:ind w:left="810"/>
            </w:pPr>
            <w:r>
              <w:t>Tableau</w:t>
            </w:r>
          </w:p>
        </w:tc>
        <w:tc>
          <w:tcPr>
            <w:tcW w:w="444" w:type="dxa"/>
          </w:tcPr>
          <w:p w14:paraId="63E89D56" w14:textId="77777777" w:rsidR="0016351B" w:rsidRPr="002B6160" w:rsidRDefault="0016351B" w:rsidP="0016351B"/>
        </w:tc>
        <w:tc>
          <w:tcPr>
            <w:tcW w:w="5352" w:type="dxa"/>
            <w:vMerge w:val="restart"/>
          </w:tcPr>
          <w:p w14:paraId="5D7A2377" w14:textId="77777777" w:rsidR="0016351B" w:rsidRPr="002B6160" w:rsidRDefault="0016351B" w:rsidP="0016351B">
            <w:pPr>
              <w:pStyle w:val="Heading1"/>
            </w:pPr>
            <w:r w:rsidRPr="002B6160">
              <w:t>VOLUNTEERING WORK</w:t>
            </w:r>
          </w:p>
          <w:p w14:paraId="31AF671F" w14:textId="77777777" w:rsidR="0016351B" w:rsidRPr="002B6160" w:rsidRDefault="0016351B" w:rsidP="0016351B">
            <w:pPr>
              <w:pStyle w:val="Heading2"/>
            </w:pPr>
            <w:r w:rsidRPr="002B6160">
              <w:t>One Young World</w:t>
            </w:r>
          </w:p>
          <w:p w14:paraId="3113D067" w14:textId="77777777" w:rsidR="0016351B" w:rsidRPr="002B6160" w:rsidRDefault="0016351B" w:rsidP="0016351B">
            <w:pPr>
              <w:pStyle w:val="ListBullet"/>
              <w:numPr>
                <w:ilvl w:val="0"/>
                <w:numId w:val="8"/>
              </w:numPr>
            </w:pPr>
            <w:r w:rsidRPr="002B6160">
              <w:t>Ambassador (2012-present)</w:t>
            </w:r>
          </w:p>
          <w:p w14:paraId="602EC579" w14:textId="77777777" w:rsidR="0016351B" w:rsidRPr="002B6160" w:rsidRDefault="0016351B" w:rsidP="0016351B">
            <w:pPr>
              <w:pStyle w:val="Heading2"/>
            </w:pPr>
            <w:r w:rsidRPr="002B6160">
              <w:t>École de Guerre de France</w:t>
            </w:r>
          </w:p>
          <w:p w14:paraId="7D5AACC9" w14:textId="1D15F93C" w:rsidR="0016351B" w:rsidRPr="002B6160" w:rsidRDefault="0016351B" w:rsidP="0016351B">
            <w:pPr>
              <w:pStyle w:val="ListBullet"/>
              <w:numPr>
                <w:ilvl w:val="0"/>
                <w:numId w:val="8"/>
              </w:numPr>
            </w:pPr>
            <w:r w:rsidRPr="002B6160">
              <w:t>Participant in the annual CAX (2015-</w:t>
            </w:r>
            <w:r w:rsidR="002B6160">
              <w:t>present</w:t>
            </w:r>
            <w:r w:rsidRPr="002B6160">
              <w:t>)</w:t>
            </w:r>
          </w:p>
          <w:p w14:paraId="1AA3A890" w14:textId="77777777" w:rsidR="0016351B" w:rsidRPr="002B6160" w:rsidRDefault="0016351B" w:rsidP="0016351B">
            <w:pPr>
              <w:pStyle w:val="Heading2"/>
            </w:pPr>
            <w:proofErr w:type="spellStart"/>
            <w:r w:rsidRPr="002B6160">
              <w:t>Auroville</w:t>
            </w:r>
            <w:proofErr w:type="spellEnd"/>
            <w:r w:rsidRPr="002B6160">
              <w:t>, India</w:t>
            </w:r>
          </w:p>
          <w:p w14:paraId="13865470" w14:textId="77777777" w:rsidR="0016351B" w:rsidRPr="002B6160" w:rsidRDefault="0016351B" w:rsidP="0016351B">
            <w:pPr>
              <w:pStyle w:val="ListBullet"/>
              <w:numPr>
                <w:ilvl w:val="0"/>
                <w:numId w:val="8"/>
              </w:numPr>
            </w:pPr>
            <w:r w:rsidRPr="002B6160">
              <w:t>Photographer in the Botanical Garden (2014-15)</w:t>
            </w:r>
          </w:p>
          <w:p w14:paraId="2362020A" w14:textId="77777777" w:rsidR="0016351B" w:rsidRPr="002B6160" w:rsidRDefault="0016351B" w:rsidP="0016351B">
            <w:pPr>
              <w:pStyle w:val="Heading2"/>
            </w:pPr>
            <w:r w:rsidRPr="002B6160">
              <w:t>The American University of Paris</w:t>
            </w:r>
          </w:p>
          <w:p w14:paraId="01F4F9B3" w14:textId="77777777" w:rsidR="0016351B" w:rsidRPr="002B6160" w:rsidRDefault="0016351B" w:rsidP="0016351B">
            <w:pPr>
              <w:pStyle w:val="ListBullet"/>
              <w:numPr>
                <w:ilvl w:val="0"/>
                <w:numId w:val="8"/>
              </w:numPr>
            </w:pPr>
            <w:r w:rsidRPr="002B6160">
              <w:t>Research assistant for the Center for Critical Democracy Studies (2016)</w:t>
            </w:r>
          </w:p>
          <w:p w14:paraId="2E1C071E" w14:textId="77777777" w:rsidR="0016351B" w:rsidRPr="002B6160" w:rsidRDefault="0016351B" w:rsidP="0016351B">
            <w:pPr>
              <w:pStyle w:val="ListBullet"/>
              <w:numPr>
                <w:ilvl w:val="0"/>
                <w:numId w:val="8"/>
              </w:numPr>
            </w:pPr>
            <w:r w:rsidRPr="002B6160">
              <w:t>Graduate Student Council President (2015)</w:t>
            </w:r>
          </w:p>
          <w:p w14:paraId="0449E17F" w14:textId="77777777" w:rsidR="0016351B" w:rsidRPr="002B6160" w:rsidRDefault="0016351B" w:rsidP="0016351B">
            <w:pPr>
              <w:pStyle w:val="ListBullet"/>
              <w:numPr>
                <w:ilvl w:val="0"/>
                <w:numId w:val="8"/>
              </w:numPr>
            </w:pPr>
            <w:r w:rsidRPr="002B6160">
              <w:t>Student Services Communication Strategy and Website Content Coordination Assistant (2015)</w:t>
            </w:r>
          </w:p>
          <w:p w14:paraId="35EC4772" w14:textId="215C7638" w:rsidR="0016351B" w:rsidRPr="002B6160" w:rsidRDefault="0016351B" w:rsidP="0016351B">
            <w:pPr>
              <w:pStyle w:val="ListBullet"/>
            </w:pPr>
            <w:r w:rsidRPr="002B6160">
              <w:t>Alumni Communications Assistant (2015)</w:t>
            </w:r>
          </w:p>
        </w:tc>
      </w:tr>
      <w:tr w:rsidR="0016351B" w:rsidRPr="002B6160" w14:paraId="68AF984A" w14:textId="77777777" w:rsidTr="0016351B">
        <w:trPr>
          <w:trHeight w:val="720"/>
        </w:trPr>
        <w:tc>
          <w:tcPr>
            <w:tcW w:w="5095" w:type="dxa"/>
            <w:gridSpan w:val="6"/>
            <w:vMerge/>
          </w:tcPr>
          <w:p w14:paraId="23E3DDDE" w14:textId="77777777" w:rsidR="0016351B" w:rsidRPr="002B6160" w:rsidRDefault="0016351B" w:rsidP="0016351B"/>
        </w:tc>
        <w:tc>
          <w:tcPr>
            <w:tcW w:w="444" w:type="dxa"/>
          </w:tcPr>
          <w:p w14:paraId="77C35D12" w14:textId="77777777" w:rsidR="0016351B" w:rsidRPr="002B6160" w:rsidRDefault="0016351B" w:rsidP="0016351B"/>
        </w:tc>
        <w:tc>
          <w:tcPr>
            <w:tcW w:w="5352" w:type="dxa"/>
            <w:vMerge/>
          </w:tcPr>
          <w:p w14:paraId="1CD66A10" w14:textId="77777777" w:rsidR="0016351B" w:rsidRPr="002B6160" w:rsidRDefault="0016351B" w:rsidP="0016351B"/>
        </w:tc>
      </w:tr>
      <w:tr w:rsidR="0038339D" w:rsidRPr="002B6160" w14:paraId="344B355A" w14:textId="77777777" w:rsidTr="0016351B">
        <w:trPr>
          <w:trHeight w:val="288"/>
        </w:trPr>
        <w:tc>
          <w:tcPr>
            <w:tcW w:w="5095" w:type="dxa"/>
            <w:gridSpan w:val="6"/>
            <w:vMerge/>
          </w:tcPr>
          <w:p w14:paraId="33723CBB" w14:textId="77777777" w:rsidR="001E5E81" w:rsidRPr="002B6160" w:rsidRDefault="001E5E81" w:rsidP="008B6389"/>
        </w:tc>
        <w:tc>
          <w:tcPr>
            <w:tcW w:w="444" w:type="dxa"/>
          </w:tcPr>
          <w:p w14:paraId="40909059" w14:textId="77777777" w:rsidR="001E5E81" w:rsidRPr="002B6160" w:rsidRDefault="001E5E81" w:rsidP="008B6389"/>
        </w:tc>
        <w:tc>
          <w:tcPr>
            <w:tcW w:w="5352" w:type="dxa"/>
            <w:vMerge/>
          </w:tcPr>
          <w:p w14:paraId="04FE8BF0" w14:textId="77777777" w:rsidR="001E5E81" w:rsidRPr="002B6160" w:rsidRDefault="001E5E81" w:rsidP="008B6389"/>
        </w:tc>
      </w:tr>
    </w:tbl>
    <w:p w14:paraId="3C558C83" w14:textId="1B467997" w:rsidR="009076ED" w:rsidRPr="002B6160" w:rsidRDefault="009076ED" w:rsidP="009076ED">
      <w:pPr>
        <w:pStyle w:val="Heading2"/>
      </w:pPr>
      <w:r>
        <w:t>CMS</w:t>
      </w:r>
    </w:p>
    <w:p w14:paraId="38FC4931" w14:textId="36E029A7" w:rsidR="009076ED" w:rsidRDefault="009076ED" w:rsidP="009076ED">
      <w:pPr>
        <w:pStyle w:val="ListBullet"/>
        <w:numPr>
          <w:ilvl w:val="0"/>
          <w:numId w:val="11"/>
        </w:numPr>
        <w:ind w:left="810"/>
      </w:pPr>
      <w:r>
        <w:t>Moodle</w:t>
      </w:r>
    </w:p>
    <w:p w14:paraId="5AA38EB6" w14:textId="3F43B5F5" w:rsidR="005A20B8" w:rsidRDefault="0049593A" w:rsidP="009076ED">
      <w:pPr>
        <w:pStyle w:val="ListBullet"/>
        <w:numPr>
          <w:ilvl w:val="0"/>
          <w:numId w:val="11"/>
        </w:numPr>
        <w:ind w:left="810"/>
      </w:pPr>
      <w:r>
        <w:t>Drupal</w:t>
      </w:r>
    </w:p>
    <w:p w14:paraId="23A8428F" w14:textId="20410B11" w:rsidR="0049593A" w:rsidRDefault="0049593A" w:rsidP="009076ED">
      <w:pPr>
        <w:pStyle w:val="ListBullet"/>
        <w:numPr>
          <w:ilvl w:val="0"/>
          <w:numId w:val="11"/>
        </w:numPr>
        <w:ind w:left="810"/>
      </w:pPr>
      <w:r>
        <w:t>Blackboard</w:t>
      </w:r>
    </w:p>
    <w:p w14:paraId="7A525966" w14:textId="55C150C1" w:rsidR="0049593A" w:rsidRPr="002B6160" w:rsidRDefault="0049593A" w:rsidP="009076ED">
      <w:pPr>
        <w:pStyle w:val="ListBullet"/>
        <w:numPr>
          <w:ilvl w:val="0"/>
          <w:numId w:val="11"/>
        </w:numPr>
        <w:ind w:left="810"/>
      </w:pPr>
      <w:proofErr w:type="spellStart"/>
      <w:r>
        <w:t>Wordpress</w:t>
      </w:r>
      <w:proofErr w:type="spellEnd"/>
    </w:p>
    <w:sectPr w:rsidR="0049593A" w:rsidRPr="002B6160" w:rsidSect="00C777FF">
      <w:headerReference w:type="default" r:id="rId25"/>
      <w:footerReference w:type="default" r:id="rId26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B7FD1" w14:textId="77777777" w:rsidR="00E76345" w:rsidRDefault="00E76345" w:rsidP="00B21D64">
      <w:pPr>
        <w:spacing w:after="0" w:line="240" w:lineRule="auto"/>
      </w:pPr>
      <w:r>
        <w:separator/>
      </w:r>
    </w:p>
  </w:endnote>
  <w:endnote w:type="continuationSeparator" w:id="0">
    <w:p w14:paraId="5EAAA2DD" w14:textId="77777777" w:rsidR="00E76345" w:rsidRDefault="00E76345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026E" w14:textId="77777777" w:rsidR="00AF06B5" w:rsidRDefault="00AF06B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1E5AD6" wp14:editId="0C3BAC4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729030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24AFF" w14:textId="77777777" w:rsidR="00E76345" w:rsidRDefault="00E76345" w:rsidP="00B21D64">
      <w:pPr>
        <w:spacing w:after="0" w:line="240" w:lineRule="auto"/>
      </w:pPr>
      <w:r>
        <w:separator/>
      </w:r>
    </w:p>
  </w:footnote>
  <w:footnote w:type="continuationSeparator" w:id="0">
    <w:p w14:paraId="23ADC7D1" w14:textId="77777777" w:rsidR="00E76345" w:rsidRDefault="00E76345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8B4C" w14:textId="77777777" w:rsidR="00AF06B5" w:rsidRDefault="00AF06B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44022D44" wp14:editId="228F64E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 hidden="1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272D08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8411A"/>
    <w:multiLevelType w:val="hybridMultilevel"/>
    <w:tmpl w:val="6BC04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75FAB"/>
    <w:multiLevelType w:val="hybridMultilevel"/>
    <w:tmpl w:val="E7F64C5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83522323">
    <w:abstractNumId w:val="8"/>
  </w:num>
  <w:num w:numId="2" w16cid:durableId="1158107081">
    <w:abstractNumId w:val="10"/>
  </w:num>
  <w:num w:numId="3" w16cid:durableId="1084186201">
    <w:abstractNumId w:val="6"/>
  </w:num>
  <w:num w:numId="4" w16cid:durableId="1248270591">
    <w:abstractNumId w:val="3"/>
  </w:num>
  <w:num w:numId="5" w16cid:durableId="718867834">
    <w:abstractNumId w:val="5"/>
  </w:num>
  <w:num w:numId="6" w16cid:durableId="1786344754">
    <w:abstractNumId w:val="9"/>
  </w:num>
  <w:num w:numId="7" w16cid:durableId="1306860977">
    <w:abstractNumId w:val="0"/>
  </w:num>
  <w:num w:numId="8" w16cid:durableId="1904024261">
    <w:abstractNumId w:val="1"/>
  </w:num>
  <w:num w:numId="9" w16cid:durableId="1368948472">
    <w:abstractNumId w:val="4"/>
  </w:num>
  <w:num w:numId="10" w16cid:durableId="956258308">
    <w:abstractNumId w:val="2"/>
  </w:num>
  <w:num w:numId="11" w16cid:durableId="11099288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removePersonalInformation/>
  <w:removeDateAndTime/>
  <w:proofState w:spelling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2F"/>
    <w:rsid w:val="00007AC9"/>
    <w:rsid w:val="000141A3"/>
    <w:rsid w:val="000161E1"/>
    <w:rsid w:val="00021303"/>
    <w:rsid w:val="00051F35"/>
    <w:rsid w:val="00064474"/>
    <w:rsid w:val="000650AB"/>
    <w:rsid w:val="00095133"/>
    <w:rsid w:val="000C10E0"/>
    <w:rsid w:val="00107E81"/>
    <w:rsid w:val="00113A54"/>
    <w:rsid w:val="00144072"/>
    <w:rsid w:val="0016351B"/>
    <w:rsid w:val="00172F9B"/>
    <w:rsid w:val="001C1505"/>
    <w:rsid w:val="001C688C"/>
    <w:rsid w:val="001E5E81"/>
    <w:rsid w:val="001E77A0"/>
    <w:rsid w:val="0021475C"/>
    <w:rsid w:val="00227BC7"/>
    <w:rsid w:val="002B6160"/>
    <w:rsid w:val="0034754F"/>
    <w:rsid w:val="00382B6E"/>
    <w:rsid w:val="0038339D"/>
    <w:rsid w:val="003B66B9"/>
    <w:rsid w:val="003C0BB5"/>
    <w:rsid w:val="003C17B1"/>
    <w:rsid w:val="003C77C8"/>
    <w:rsid w:val="004067B9"/>
    <w:rsid w:val="004103C0"/>
    <w:rsid w:val="00452292"/>
    <w:rsid w:val="00464B17"/>
    <w:rsid w:val="004865C2"/>
    <w:rsid w:val="0049593A"/>
    <w:rsid w:val="004B4147"/>
    <w:rsid w:val="005232E3"/>
    <w:rsid w:val="00552F9B"/>
    <w:rsid w:val="005636A7"/>
    <w:rsid w:val="005900FE"/>
    <w:rsid w:val="005A06B8"/>
    <w:rsid w:val="005A20B8"/>
    <w:rsid w:val="005B7DB3"/>
    <w:rsid w:val="0061400D"/>
    <w:rsid w:val="00621B5C"/>
    <w:rsid w:val="00641C76"/>
    <w:rsid w:val="006557B2"/>
    <w:rsid w:val="006C2DFF"/>
    <w:rsid w:val="006D7E41"/>
    <w:rsid w:val="007136EE"/>
    <w:rsid w:val="00736F93"/>
    <w:rsid w:val="007571B5"/>
    <w:rsid w:val="007772B1"/>
    <w:rsid w:val="00787190"/>
    <w:rsid w:val="007D185E"/>
    <w:rsid w:val="007F0C5C"/>
    <w:rsid w:val="0084169F"/>
    <w:rsid w:val="008424CE"/>
    <w:rsid w:val="00890F1A"/>
    <w:rsid w:val="008C60D3"/>
    <w:rsid w:val="008E2197"/>
    <w:rsid w:val="008F53DF"/>
    <w:rsid w:val="009076ED"/>
    <w:rsid w:val="00936E8D"/>
    <w:rsid w:val="00997E86"/>
    <w:rsid w:val="009B7D45"/>
    <w:rsid w:val="00A21AF8"/>
    <w:rsid w:val="00A403BD"/>
    <w:rsid w:val="00A46775"/>
    <w:rsid w:val="00A6425D"/>
    <w:rsid w:val="00A71068"/>
    <w:rsid w:val="00A86C31"/>
    <w:rsid w:val="00A96376"/>
    <w:rsid w:val="00AD5CC8"/>
    <w:rsid w:val="00AF06B5"/>
    <w:rsid w:val="00B03ED5"/>
    <w:rsid w:val="00B164CD"/>
    <w:rsid w:val="00B21D64"/>
    <w:rsid w:val="00B34843"/>
    <w:rsid w:val="00B34AC3"/>
    <w:rsid w:val="00B50027"/>
    <w:rsid w:val="00B55A63"/>
    <w:rsid w:val="00B57FAA"/>
    <w:rsid w:val="00B73E22"/>
    <w:rsid w:val="00BB7CE4"/>
    <w:rsid w:val="00BC33C3"/>
    <w:rsid w:val="00BC3F15"/>
    <w:rsid w:val="00BF0DAF"/>
    <w:rsid w:val="00C02FB3"/>
    <w:rsid w:val="00C05345"/>
    <w:rsid w:val="00C15FD7"/>
    <w:rsid w:val="00C344AA"/>
    <w:rsid w:val="00C37B1A"/>
    <w:rsid w:val="00C43997"/>
    <w:rsid w:val="00C523E5"/>
    <w:rsid w:val="00C777FF"/>
    <w:rsid w:val="00C77EFB"/>
    <w:rsid w:val="00CD2FD2"/>
    <w:rsid w:val="00D12DFD"/>
    <w:rsid w:val="00D146C5"/>
    <w:rsid w:val="00D36C2F"/>
    <w:rsid w:val="00D62B7E"/>
    <w:rsid w:val="00D934FF"/>
    <w:rsid w:val="00DB749C"/>
    <w:rsid w:val="00DD6F58"/>
    <w:rsid w:val="00E76345"/>
    <w:rsid w:val="00EB75BC"/>
    <w:rsid w:val="00F17462"/>
    <w:rsid w:val="00F45429"/>
    <w:rsid w:val="00F52EAA"/>
    <w:rsid w:val="00F7712A"/>
    <w:rsid w:val="00FC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CBC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E81"/>
    <w:pPr>
      <w:keepNext/>
      <w:keepLines/>
      <w:spacing w:after="0"/>
      <w:outlineLvl w:val="2"/>
    </w:pPr>
    <w:rPr>
      <w:rFonts w:eastAsiaTheme="majorEastAsia" w:cstheme="majorBidi"/>
      <w:color w:val="1D3251" w:themeColor="accent1"/>
      <w:sz w:val="22"/>
      <w:szCs w:val="24"/>
      <w:lang w:val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1E5E81"/>
    <w:pPr>
      <w:ind w:right="288"/>
    </w:pPr>
    <w:rPr>
      <w:i/>
      <w:color w:val="1D3251" w:themeColor="accent5" w:themeShade="40"/>
      <w:sz w:val="24"/>
      <w:szCs w:val="16"/>
      <w:lang w:val="fr-FR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1E5E81"/>
    <w:rPr>
      <w:i/>
      <w:color w:val="1D3251" w:themeColor="accent5" w:themeShade="40"/>
      <w:sz w:val="24"/>
      <w:szCs w:val="16"/>
      <w:lang w:val="fr-FR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E5E81"/>
    <w:rPr>
      <w:rFonts w:eastAsiaTheme="majorEastAsia" w:cstheme="majorBidi"/>
      <w:color w:val="1D3251" w:themeColor="accent1"/>
      <w:sz w:val="22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A46775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linkedin.com/in/felicityfoste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fosterfl.github.io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sv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ze3kiel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13E2BE-5222-4B36-A883-EE600B9584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2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2020-10-22T16:08:00Z</dcterms:created>
  <dcterms:modified xsi:type="dcterms:W3CDTF">2023-04-26T11:14:00Z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