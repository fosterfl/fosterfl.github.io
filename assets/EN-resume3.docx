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1735"/>
        <w:gridCol w:w="1705"/>
        <w:gridCol w:w="377"/>
        <w:gridCol w:w="6075"/>
      </w:tblGrid>
      <w:tr w:rsidR="00F52EAA" w:rsidRPr="002B6160" w14:paraId="713D910A" w14:textId="77777777" w:rsidTr="001F503E">
        <w:tc>
          <w:tcPr>
            <w:tcW w:w="2397" w:type="dxa"/>
            <w:gridSpan w:val="2"/>
            <w:vMerge w:val="restart"/>
          </w:tcPr>
          <w:p w14:paraId="079B2A2F" w14:textId="01F91F6F" w:rsidR="00F52EAA" w:rsidRPr="002B6160" w:rsidRDefault="00F52EAA" w:rsidP="004B4147">
            <w:pPr>
              <w:pStyle w:val="Logo"/>
            </w:pPr>
          </w:p>
        </w:tc>
        <w:tc>
          <w:tcPr>
            <w:tcW w:w="8157" w:type="dxa"/>
            <w:gridSpan w:val="3"/>
          </w:tcPr>
          <w:p w14:paraId="66AE0F4F" w14:textId="7B874F63" w:rsidR="00F52EAA" w:rsidRPr="002B6160" w:rsidRDefault="00F52EAA" w:rsidP="004B4147">
            <w:pPr>
              <w:pStyle w:val="Title"/>
            </w:pPr>
            <w:r w:rsidRPr="002B6160">
              <w:t>Felicity</w:t>
            </w:r>
          </w:p>
          <w:p w14:paraId="3E8E396B" w14:textId="6BEC24E5" w:rsidR="00F52EAA" w:rsidRPr="002B6160" w:rsidRDefault="00F52EAA" w:rsidP="00A21AF8">
            <w:pPr>
              <w:pStyle w:val="Subtitle"/>
            </w:pPr>
            <w:r w:rsidRPr="002B6160">
              <w:t>FOSTER-CARTY</w:t>
            </w:r>
          </w:p>
        </w:tc>
      </w:tr>
      <w:tr w:rsidR="00F52EAA" w:rsidRPr="002B6160" w14:paraId="18645FFB" w14:textId="77777777" w:rsidTr="001F503E">
        <w:tc>
          <w:tcPr>
            <w:tcW w:w="2397" w:type="dxa"/>
            <w:gridSpan w:val="2"/>
            <w:vMerge/>
          </w:tcPr>
          <w:p w14:paraId="61F21E4C" w14:textId="77777777" w:rsidR="00F52EAA" w:rsidRPr="002B6160" w:rsidRDefault="00F52EAA" w:rsidP="000161E1"/>
        </w:tc>
        <w:tc>
          <w:tcPr>
            <w:tcW w:w="8157" w:type="dxa"/>
            <w:gridSpan w:val="3"/>
          </w:tcPr>
          <w:p w14:paraId="20813895" w14:textId="77675E30" w:rsidR="00F52EAA" w:rsidRPr="002B6160" w:rsidRDefault="00005DBA" w:rsidP="00A21AF8">
            <w:pPr>
              <w:pStyle w:val="Jobtitle"/>
            </w:pPr>
            <w:r>
              <w:t>PROJECT MANAGER</w:t>
            </w:r>
          </w:p>
        </w:tc>
      </w:tr>
      <w:tr w:rsidR="007772B1" w:rsidRPr="002B6160" w14:paraId="5C12C2A4" w14:textId="77777777" w:rsidTr="001F503E">
        <w:trPr>
          <w:trHeight w:val="720"/>
        </w:trPr>
        <w:tc>
          <w:tcPr>
            <w:tcW w:w="2397" w:type="dxa"/>
            <w:gridSpan w:val="2"/>
          </w:tcPr>
          <w:p w14:paraId="5DC2EE55" w14:textId="77777777" w:rsidR="007772B1" w:rsidRPr="002B6160" w:rsidRDefault="007772B1" w:rsidP="00A21AF8"/>
        </w:tc>
        <w:tc>
          <w:tcPr>
            <w:tcW w:w="8157" w:type="dxa"/>
            <w:gridSpan w:val="3"/>
          </w:tcPr>
          <w:p w14:paraId="1A3E1E07" w14:textId="77777777" w:rsidR="007772B1" w:rsidRPr="002B6160" w:rsidRDefault="007772B1" w:rsidP="00A21AF8">
            <w:pPr>
              <w:pStyle w:val="Jobtitle"/>
            </w:pPr>
          </w:p>
        </w:tc>
      </w:tr>
      <w:tr w:rsidR="00736F93" w:rsidRPr="002B6160" w14:paraId="718929E4" w14:textId="77777777" w:rsidTr="001F503E">
        <w:tc>
          <w:tcPr>
            <w:tcW w:w="662" w:type="dxa"/>
            <w:vAlign w:val="center"/>
          </w:tcPr>
          <w:p w14:paraId="56C1EE16" w14:textId="1804386B" w:rsidR="00736F93" w:rsidRPr="002B6160" w:rsidRDefault="00736F93" w:rsidP="00736F93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74F51910" wp14:editId="79CF83D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F922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3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2"/>
            <w:vAlign w:val="center"/>
          </w:tcPr>
          <w:p w14:paraId="68D79A08" w14:textId="36838143" w:rsidR="00736F93" w:rsidRPr="002B6160" w:rsidRDefault="007D185E" w:rsidP="00736F93">
            <w:pPr>
              <w:pStyle w:val="Contact"/>
            </w:pPr>
            <w:r w:rsidRPr="002B6160">
              <w:t>Paris region, France</w:t>
            </w:r>
          </w:p>
        </w:tc>
        <w:tc>
          <w:tcPr>
            <w:tcW w:w="377" w:type="dxa"/>
          </w:tcPr>
          <w:p w14:paraId="323D0F28" w14:textId="77777777" w:rsidR="00736F93" w:rsidRPr="002B6160" w:rsidRDefault="00736F93" w:rsidP="00736F93"/>
        </w:tc>
        <w:tc>
          <w:tcPr>
            <w:tcW w:w="6075" w:type="dxa"/>
          </w:tcPr>
          <w:p w14:paraId="6B7B3ABC" w14:textId="591F52BE" w:rsidR="00736F93" w:rsidRPr="002B6160" w:rsidRDefault="007D185E" w:rsidP="00754E22">
            <w:pPr>
              <w:pStyle w:val="Heading1"/>
              <w:spacing w:after="0"/>
            </w:pPr>
            <w:r w:rsidRPr="002B6160">
              <w:t>BIOGRAPHY</w:t>
            </w:r>
          </w:p>
        </w:tc>
      </w:tr>
      <w:tr w:rsidR="00064474" w:rsidRPr="002B6160" w14:paraId="7BC9022D" w14:textId="77777777" w:rsidTr="001F503E">
        <w:tc>
          <w:tcPr>
            <w:tcW w:w="662" w:type="dxa"/>
            <w:vAlign w:val="center"/>
          </w:tcPr>
          <w:p w14:paraId="361909BD" w14:textId="77777777" w:rsidR="00064474" w:rsidRPr="002B6160" w:rsidRDefault="00064474" w:rsidP="00BF0DAF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531C2C42" wp14:editId="7ADACE6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7D77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2"/>
            <w:vAlign w:val="center"/>
          </w:tcPr>
          <w:p w14:paraId="79975F83" w14:textId="27D10FDB" w:rsidR="00064474" w:rsidRPr="002B6160" w:rsidRDefault="00A46775" w:rsidP="00BF0DAF">
            <w:pPr>
              <w:pStyle w:val="Contact"/>
            </w:pPr>
            <w:r w:rsidRPr="002B6160">
              <w:t>foster.felicity@gmail.com</w:t>
            </w:r>
          </w:p>
        </w:tc>
        <w:tc>
          <w:tcPr>
            <w:tcW w:w="377" w:type="dxa"/>
          </w:tcPr>
          <w:p w14:paraId="3F382C36" w14:textId="77777777" w:rsidR="00064474" w:rsidRPr="002B6160" w:rsidRDefault="00064474" w:rsidP="00BF0DAF"/>
        </w:tc>
        <w:tc>
          <w:tcPr>
            <w:tcW w:w="6075" w:type="dxa"/>
            <w:vMerge w:val="restart"/>
          </w:tcPr>
          <w:p w14:paraId="6904E4C3" w14:textId="5D422153" w:rsidR="00064474" w:rsidRPr="002B6160" w:rsidRDefault="00005DBA" w:rsidP="001E5E81">
            <w:pPr>
              <w:pStyle w:val="Introduction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Throughout my previous career in heavy industry, I have been </w:t>
            </w:r>
            <w:r w:rsidR="00326768">
              <w:rPr>
                <w:sz w:val="22"/>
                <w:szCs w:val="22"/>
                <w:lang w:val="en-US"/>
              </w:rPr>
              <w:t>the process owner/</w:t>
            </w:r>
            <w:r>
              <w:rPr>
                <w:sz w:val="22"/>
                <w:szCs w:val="22"/>
                <w:lang w:val="en-US"/>
              </w:rPr>
              <w:t>project manage</w:t>
            </w:r>
            <w:r w:rsidR="00326768">
              <w:rPr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  <w:lang w:val="en-US"/>
              </w:rPr>
              <w:t xml:space="preserve"> at </w:t>
            </w:r>
            <w:r w:rsidR="00326768">
              <w:rPr>
                <w:sz w:val="22"/>
                <w:szCs w:val="22"/>
                <w:lang w:val="en-US"/>
              </w:rPr>
              <w:t xml:space="preserve">large and </w:t>
            </w:r>
            <w:r w:rsidR="00A52809">
              <w:rPr>
                <w:sz w:val="22"/>
                <w:szCs w:val="22"/>
                <w:lang w:val="en-US"/>
              </w:rPr>
              <w:t>small-</w:t>
            </w:r>
            <w:r w:rsidR="0032676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scale</w:t>
            </w:r>
            <w:r w:rsidR="00326768">
              <w:rPr>
                <w:sz w:val="22"/>
                <w:szCs w:val="22"/>
                <w:lang w:val="en-US"/>
              </w:rPr>
              <w:t xml:space="preserve"> projects</w:t>
            </w:r>
            <w:r>
              <w:rPr>
                <w:sz w:val="22"/>
                <w:szCs w:val="22"/>
                <w:lang w:val="en-US"/>
              </w:rPr>
              <w:t xml:space="preserve"> (corporate-wide software implementation and user testing, process change</w:t>
            </w:r>
            <w:r w:rsidR="00326768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="00326768">
              <w:rPr>
                <w:sz w:val="22"/>
                <w:szCs w:val="22"/>
                <w:lang w:val="en-US"/>
              </w:rPr>
              <w:t xml:space="preserve">and </w:t>
            </w:r>
            <w:r>
              <w:rPr>
                <w:sz w:val="22"/>
                <w:szCs w:val="22"/>
                <w:lang w:val="en-US"/>
              </w:rPr>
              <w:t>international</w:t>
            </w:r>
            <w:r w:rsidR="00326768">
              <w:rPr>
                <w:sz w:val="22"/>
                <w:szCs w:val="22"/>
                <w:lang w:val="en-US"/>
              </w:rPr>
              <w:t xml:space="preserve"> program</w:t>
            </w:r>
            <w:r>
              <w:rPr>
                <w:sz w:val="22"/>
                <w:szCs w:val="22"/>
                <w:lang w:val="en-US"/>
              </w:rPr>
              <w:t xml:space="preserve"> harmonization, for example). As part of my</w:t>
            </w:r>
            <w:r w:rsidR="00326768">
              <w:rPr>
                <w:sz w:val="22"/>
                <w:szCs w:val="22"/>
                <w:lang w:val="en-US"/>
              </w:rPr>
              <w:t xml:space="preserve"> career </w:t>
            </w:r>
            <w:r>
              <w:rPr>
                <w:sz w:val="22"/>
                <w:szCs w:val="22"/>
                <w:lang w:val="en-US"/>
              </w:rPr>
              <w:t>reorientation</w:t>
            </w:r>
            <w:r w:rsidR="00141D77">
              <w:rPr>
                <w:sz w:val="22"/>
                <w:szCs w:val="22"/>
                <w:lang w:val="en-US"/>
              </w:rPr>
              <w:t xml:space="preserve">, I am engaged in completing a </w:t>
            </w:r>
            <w:proofErr w:type="spellStart"/>
            <w:r w:rsidR="00141D77">
              <w:rPr>
                <w:sz w:val="22"/>
                <w:szCs w:val="22"/>
                <w:lang w:val="en-US"/>
              </w:rPr>
              <w:t>french</w:t>
            </w:r>
            <w:proofErr w:type="spellEnd"/>
            <w:r w:rsidR="00141D77">
              <w:rPr>
                <w:sz w:val="22"/>
                <w:szCs w:val="22"/>
                <w:lang w:val="en-US"/>
              </w:rPr>
              <w:t xml:space="preserve"> degree in computer science.</w:t>
            </w:r>
          </w:p>
        </w:tc>
      </w:tr>
      <w:tr w:rsidR="00064474" w:rsidRPr="002B6160" w14:paraId="77A53F70" w14:textId="77777777" w:rsidTr="001F503E">
        <w:trPr>
          <w:trHeight w:val="432"/>
        </w:trPr>
        <w:tc>
          <w:tcPr>
            <w:tcW w:w="662" w:type="dxa"/>
            <w:vAlign w:val="center"/>
          </w:tcPr>
          <w:p w14:paraId="6965636B" w14:textId="2DC00B04" w:rsidR="00064474" w:rsidRPr="002B6160" w:rsidRDefault="00064474" w:rsidP="00936E8D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3B735719" wp14:editId="3DB0F3B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2A8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19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2"/>
            <w:vAlign w:val="center"/>
          </w:tcPr>
          <w:p w14:paraId="71A3EF70" w14:textId="33391EF5" w:rsidR="00064474" w:rsidRPr="002B6160" w:rsidRDefault="00000000" w:rsidP="00936E8D">
            <w:pPr>
              <w:pStyle w:val="Contact"/>
            </w:pPr>
            <w:hyperlink r:id="rId20" w:history="1">
              <w:r w:rsidR="00A46775" w:rsidRPr="002B6160">
                <w:rPr>
                  <w:rStyle w:val="Hyperlink"/>
                  <w:sz w:val="16"/>
                  <w:szCs w:val="12"/>
                </w:rPr>
                <w:t>https://www.linkedin.com/in/felicityfoster/</w:t>
              </w:r>
            </w:hyperlink>
          </w:p>
        </w:tc>
        <w:tc>
          <w:tcPr>
            <w:tcW w:w="377" w:type="dxa"/>
          </w:tcPr>
          <w:p w14:paraId="39258749" w14:textId="77777777" w:rsidR="00064474" w:rsidRPr="002B6160" w:rsidRDefault="00064474" w:rsidP="00936E8D"/>
        </w:tc>
        <w:tc>
          <w:tcPr>
            <w:tcW w:w="6075" w:type="dxa"/>
            <w:vMerge/>
          </w:tcPr>
          <w:p w14:paraId="45EB86F5" w14:textId="40F1AD2B" w:rsidR="00064474" w:rsidRPr="002B6160" w:rsidRDefault="00064474" w:rsidP="00936E8D"/>
        </w:tc>
      </w:tr>
      <w:tr w:rsidR="00064474" w:rsidRPr="002B6160" w14:paraId="4A255B50" w14:textId="77777777" w:rsidTr="001F503E">
        <w:tc>
          <w:tcPr>
            <w:tcW w:w="662" w:type="dxa"/>
            <w:vAlign w:val="center"/>
          </w:tcPr>
          <w:p w14:paraId="197FB51C" w14:textId="74F0EBC3" w:rsidR="00064474" w:rsidRPr="002B6160" w:rsidRDefault="00064474" w:rsidP="00936E8D">
            <w:pPr>
              <w:pStyle w:val="Contact"/>
            </w:pPr>
            <w:r w:rsidRPr="002B6160">
              <w:rPr>
                <w:noProof/>
              </w:rPr>
              <mc:AlternateContent>
                <mc:Choice Requires="wpg">
                  <w:drawing>
                    <wp:inline distT="0" distB="0" distL="0" distR="0" wp14:anchorId="59919784" wp14:editId="416E909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3647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3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2"/>
            <w:vAlign w:val="center"/>
          </w:tcPr>
          <w:p w14:paraId="5353ABBE" w14:textId="5A1C1F5C" w:rsidR="00064474" w:rsidRPr="002B6160" w:rsidRDefault="009110EE" w:rsidP="00936E8D">
            <w:pPr>
              <w:pStyle w:val="Contact"/>
            </w:pPr>
            <w:hyperlink r:id="rId24" w:history="1">
              <w:r w:rsidRPr="00657C99">
                <w:rPr>
                  <w:rStyle w:val="Hyperlink"/>
                  <w:sz w:val="16"/>
                  <w:szCs w:val="16"/>
                </w:rPr>
                <w:t>https://fosterfl.github.io/</w:t>
              </w:r>
            </w:hyperlink>
          </w:p>
        </w:tc>
        <w:tc>
          <w:tcPr>
            <w:tcW w:w="377" w:type="dxa"/>
          </w:tcPr>
          <w:p w14:paraId="4BF0772F" w14:textId="77777777" w:rsidR="00064474" w:rsidRPr="002B6160" w:rsidRDefault="00064474" w:rsidP="00936E8D"/>
        </w:tc>
        <w:tc>
          <w:tcPr>
            <w:tcW w:w="6075" w:type="dxa"/>
            <w:vMerge/>
          </w:tcPr>
          <w:p w14:paraId="54187AA1" w14:textId="64BDEA73" w:rsidR="00064474" w:rsidRPr="002B6160" w:rsidRDefault="00064474" w:rsidP="00936E8D"/>
        </w:tc>
      </w:tr>
      <w:tr w:rsidR="003C77C8" w:rsidRPr="002B6160" w14:paraId="7755DB7D" w14:textId="77777777" w:rsidTr="001F503E">
        <w:tc>
          <w:tcPr>
            <w:tcW w:w="4102" w:type="dxa"/>
            <w:gridSpan w:val="3"/>
            <w:vMerge w:val="restart"/>
          </w:tcPr>
          <w:p w14:paraId="49F077BF" w14:textId="4D1DDD3F" w:rsidR="003C77C8" w:rsidRPr="00954083" w:rsidRDefault="00326768" w:rsidP="00326768">
            <w:pPr>
              <w:pStyle w:val="Heading1"/>
              <w:spacing w:after="0"/>
              <w:rPr>
                <w:lang w:val="fr-FR"/>
              </w:rPr>
            </w:pPr>
            <w:r w:rsidRPr="00954083">
              <w:rPr>
                <w:lang w:val="fr-FR"/>
              </w:rPr>
              <w:br/>
            </w:r>
            <w:r w:rsidR="00A403BD" w:rsidRPr="00954083">
              <w:rPr>
                <w:sz w:val="24"/>
                <w:szCs w:val="24"/>
                <w:lang w:val="fr-FR"/>
              </w:rPr>
              <w:br/>
            </w:r>
            <w:r w:rsidR="003C77C8" w:rsidRPr="00954083">
              <w:rPr>
                <w:lang w:val="fr-FR"/>
              </w:rPr>
              <w:t>Certifications</w:t>
            </w:r>
          </w:p>
          <w:p w14:paraId="7CBA39E9" w14:textId="77777777" w:rsidR="00005DBA" w:rsidRPr="00954083" w:rsidRDefault="00005DBA" w:rsidP="00005DBA">
            <w:pPr>
              <w:spacing w:after="0"/>
              <w:rPr>
                <w:rStyle w:val="Heading2Char"/>
                <w:lang w:val="fr-FR"/>
              </w:rPr>
            </w:pPr>
            <w:proofErr w:type="spellStart"/>
            <w:r w:rsidRPr="00954083">
              <w:rPr>
                <w:rStyle w:val="Heading2Char"/>
                <w:lang w:val="fr-FR"/>
              </w:rPr>
              <w:t>Humanitarian</w:t>
            </w:r>
            <w:proofErr w:type="spellEnd"/>
            <w:r w:rsidRPr="00954083">
              <w:rPr>
                <w:rStyle w:val="Heading2Char"/>
                <w:lang w:val="fr-FR"/>
              </w:rPr>
              <w:t xml:space="preserve"> </w:t>
            </w:r>
            <w:proofErr w:type="spellStart"/>
            <w:r w:rsidRPr="00954083">
              <w:rPr>
                <w:rStyle w:val="Heading2Char"/>
                <w:lang w:val="fr-FR"/>
              </w:rPr>
              <w:t>Logistics</w:t>
            </w:r>
            <w:proofErr w:type="spellEnd"/>
            <w:r w:rsidRPr="00954083">
              <w:rPr>
                <w:rStyle w:val="Heading2Char"/>
                <w:lang w:val="fr-FR"/>
              </w:rPr>
              <w:t xml:space="preserve"> Certification </w:t>
            </w:r>
          </w:p>
          <w:p w14:paraId="0F4C95A9" w14:textId="77777777" w:rsidR="00005DBA" w:rsidRPr="00954083" w:rsidRDefault="00005DBA" w:rsidP="00005DBA">
            <w:pPr>
              <w:spacing w:after="0"/>
              <w:rPr>
                <w:rStyle w:val="Heading4Char"/>
                <w:lang w:val="fr-FR"/>
              </w:rPr>
            </w:pPr>
            <w:r w:rsidRPr="00954083">
              <w:rPr>
                <w:rStyle w:val="Heading4Char"/>
                <w:lang w:val="fr-FR"/>
              </w:rPr>
              <w:t>(Fritz Institute, UK CILT)</w:t>
            </w:r>
          </w:p>
          <w:p w14:paraId="0B23EFFB" w14:textId="2FAD03E1" w:rsidR="00005DBA" w:rsidRPr="00954083" w:rsidRDefault="00005DBA" w:rsidP="00005DBA">
            <w:pPr>
              <w:rPr>
                <w:lang w:val="fr-FR"/>
              </w:rPr>
            </w:pPr>
            <w:r w:rsidRPr="00954083">
              <w:rPr>
                <w:lang w:val="fr-FR"/>
              </w:rPr>
              <w:t>2020</w:t>
            </w:r>
          </w:p>
          <w:p w14:paraId="42C4E5EE" w14:textId="77777777" w:rsidR="00005DBA" w:rsidRPr="00954083" w:rsidRDefault="003C77C8" w:rsidP="00005DBA">
            <w:pPr>
              <w:spacing w:after="0"/>
              <w:rPr>
                <w:lang w:val="fr-FR"/>
              </w:rPr>
            </w:pPr>
            <w:r w:rsidRPr="00954083">
              <w:rPr>
                <w:rStyle w:val="Heading2Char"/>
                <w:lang w:val="fr-FR"/>
              </w:rPr>
              <w:t>Certification PIX</w:t>
            </w:r>
            <w:r w:rsidRPr="00954083">
              <w:rPr>
                <w:lang w:val="fr-FR"/>
              </w:rPr>
              <w:t xml:space="preserve"> – </w:t>
            </w:r>
          </w:p>
          <w:p w14:paraId="5A046CBF" w14:textId="73E531E2" w:rsidR="00005DBA" w:rsidRPr="00005DBA" w:rsidRDefault="00005DBA" w:rsidP="00005DBA">
            <w:pPr>
              <w:pStyle w:val="Heading4"/>
              <w:rPr>
                <w:lang w:val="fr-FR"/>
              </w:rPr>
            </w:pPr>
            <w:r w:rsidRPr="00005DBA">
              <w:rPr>
                <w:lang w:val="fr-FR"/>
              </w:rPr>
              <w:t>(Ministère de l’Éducation N</w:t>
            </w:r>
            <w:r>
              <w:rPr>
                <w:lang w:val="fr-FR"/>
              </w:rPr>
              <w:t>ationale et Jeunesse)</w:t>
            </w:r>
          </w:p>
          <w:p w14:paraId="7FD34618" w14:textId="525134CF" w:rsidR="003C77C8" w:rsidRPr="00954083" w:rsidRDefault="003C77C8" w:rsidP="003C77C8">
            <w:r w:rsidRPr="00954083">
              <w:t>2019</w:t>
            </w:r>
          </w:p>
          <w:p w14:paraId="1063D360" w14:textId="77777777" w:rsidR="00754E22" w:rsidRPr="00954083" w:rsidRDefault="00754E22" w:rsidP="003C77C8"/>
          <w:p w14:paraId="6734F1DD" w14:textId="04A017EC" w:rsidR="003C77C8" w:rsidRPr="00954083" w:rsidRDefault="003C77C8" w:rsidP="003C77C8">
            <w:pPr>
              <w:pStyle w:val="Heading1"/>
            </w:pPr>
            <w:r w:rsidRPr="00954083">
              <w:t>Lang</w:t>
            </w:r>
            <w:r w:rsidR="007D185E" w:rsidRPr="00954083">
              <w:t>uages</w:t>
            </w:r>
          </w:p>
          <w:p w14:paraId="3F62BCA3" w14:textId="4508FD52" w:rsidR="003C77C8" w:rsidRPr="002B6160" w:rsidRDefault="005232E3" w:rsidP="003C77C8">
            <w:r w:rsidRPr="002B6160">
              <w:t>English</w:t>
            </w:r>
            <w:r w:rsidR="003C77C8" w:rsidRPr="002B6160">
              <w:t xml:space="preserve"> –</w:t>
            </w:r>
            <w:r w:rsidR="00EB75BC" w:rsidRPr="002B6160">
              <w:t xml:space="preserve"> C2</w:t>
            </w:r>
            <w:r w:rsidR="003C77C8" w:rsidRPr="002B6160">
              <w:t xml:space="preserve"> </w:t>
            </w:r>
            <w:r w:rsidRPr="002B6160">
              <w:t>(native speaker)</w:t>
            </w:r>
            <w:r w:rsidR="00EB75BC" w:rsidRPr="002B6160">
              <w:br/>
            </w:r>
            <w:r w:rsidR="003C77C8" w:rsidRPr="002B6160">
              <w:t>Fr</w:t>
            </w:r>
            <w:r w:rsidRPr="002B6160">
              <w:t>ench</w:t>
            </w:r>
            <w:r w:rsidR="003C77C8" w:rsidRPr="002B6160">
              <w:t>– C1</w:t>
            </w:r>
          </w:p>
          <w:p w14:paraId="49EB892A" w14:textId="77777777" w:rsidR="003C77C8" w:rsidRPr="002B6160" w:rsidRDefault="003C77C8" w:rsidP="003C77C8"/>
          <w:p w14:paraId="6BF9E2D4" w14:textId="19B2A5CF" w:rsidR="003C77C8" w:rsidRPr="00954083" w:rsidRDefault="007D185E" w:rsidP="003C77C8">
            <w:pPr>
              <w:pStyle w:val="Heading1"/>
              <w:rPr>
                <w:lang w:val="fr-FR"/>
              </w:rPr>
            </w:pPr>
            <w:r w:rsidRPr="00954083">
              <w:rPr>
                <w:lang w:val="fr-FR"/>
              </w:rPr>
              <w:t>e</w:t>
            </w:r>
            <w:r w:rsidR="003C77C8" w:rsidRPr="00954083">
              <w:rPr>
                <w:lang w:val="fr-FR"/>
              </w:rPr>
              <w:t>ducation</w:t>
            </w:r>
          </w:p>
          <w:p w14:paraId="6C7FBF4C" w14:textId="50920990" w:rsidR="003C77C8" w:rsidRPr="009076ED" w:rsidRDefault="00AD5CC8" w:rsidP="003C77C8">
            <w:pPr>
              <w:pStyle w:val="Heading2"/>
              <w:rPr>
                <w:lang w:val="fr-FR"/>
              </w:rPr>
            </w:pPr>
            <w:r w:rsidRPr="009076ED">
              <w:rPr>
                <w:lang w:val="fr-FR"/>
              </w:rPr>
              <w:t>Licence</w:t>
            </w:r>
            <w:r w:rsidR="005232E3" w:rsidRPr="009076ED">
              <w:rPr>
                <w:lang w:val="fr-FR"/>
              </w:rPr>
              <w:t xml:space="preserve"> Computer Science</w:t>
            </w:r>
          </w:p>
          <w:p w14:paraId="7BDAB02E" w14:textId="68243A4B" w:rsidR="003C77C8" w:rsidRPr="009076ED" w:rsidRDefault="00464B17" w:rsidP="003C77C8">
            <w:pPr>
              <w:pStyle w:val="Heading4"/>
              <w:rPr>
                <w:lang w:val="fr-FR"/>
              </w:rPr>
            </w:pPr>
            <w:r w:rsidRPr="009076ED">
              <w:rPr>
                <w:lang w:val="fr-FR"/>
              </w:rPr>
              <w:t>Université</w:t>
            </w:r>
            <w:r w:rsidR="003C77C8" w:rsidRPr="009076ED">
              <w:rPr>
                <w:lang w:val="fr-FR"/>
              </w:rPr>
              <w:t xml:space="preserve"> Paris 8</w:t>
            </w:r>
          </w:p>
          <w:p w14:paraId="0FA5D25E" w14:textId="79942276" w:rsidR="003C77C8" w:rsidRPr="002B6160" w:rsidRDefault="005232E3" w:rsidP="003C77C8">
            <w:r w:rsidRPr="002B6160">
              <w:t>In progress (</w:t>
            </w:r>
            <w:r w:rsidR="00141D77" w:rsidRPr="00141D77">
              <w:rPr>
                <w:i/>
                <w:iCs/>
              </w:rPr>
              <w:t xml:space="preserve">in </w:t>
            </w:r>
            <w:proofErr w:type="spellStart"/>
            <w:r w:rsidR="00141D77" w:rsidRPr="00141D77">
              <w:rPr>
                <w:i/>
                <w:iCs/>
              </w:rPr>
              <w:t>french</w:t>
            </w:r>
            <w:proofErr w:type="spellEnd"/>
            <w:r w:rsidRPr="002B6160">
              <w:t>)</w:t>
            </w:r>
          </w:p>
          <w:p w14:paraId="721DE646" w14:textId="77777777" w:rsidR="00141D77" w:rsidRPr="00834864" w:rsidRDefault="00141D77" w:rsidP="00141D77">
            <w:pPr>
              <w:pStyle w:val="Heading2"/>
            </w:pPr>
            <w:r w:rsidRPr="00834864">
              <w:t>MA International Affairs</w:t>
            </w:r>
          </w:p>
          <w:p w14:paraId="0017ED97" w14:textId="77777777" w:rsidR="00141D77" w:rsidRPr="00834864" w:rsidRDefault="00141D77" w:rsidP="00141D77">
            <w:pPr>
              <w:pStyle w:val="Heading4"/>
            </w:pPr>
            <w:r w:rsidRPr="00834864">
              <w:t>The American University of Paris</w:t>
            </w:r>
          </w:p>
          <w:p w14:paraId="31026B89" w14:textId="77777777" w:rsidR="00141D77" w:rsidRPr="00834864" w:rsidRDefault="00141D77" w:rsidP="00141D77">
            <w:r w:rsidRPr="00834864">
              <w:t>2014-2016</w:t>
            </w:r>
          </w:p>
          <w:p w14:paraId="44E42AA8" w14:textId="77777777" w:rsidR="00141D77" w:rsidRPr="00834864" w:rsidRDefault="00141D77" w:rsidP="00141D77">
            <w:pPr>
              <w:pStyle w:val="Heading2"/>
            </w:pPr>
            <w:r w:rsidRPr="00834864">
              <w:t>MPH Occupational H&amp;S Management</w:t>
            </w:r>
          </w:p>
          <w:p w14:paraId="004545E1" w14:textId="77777777" w:rsidR="00141D77" w:rsidRPr="00834864" w:rsidRDefault="00141D77" w:rsidP="00141D77">
            <w:pPr>
              <w:pStyle w:val="Heading4"/>
            </w:pPr>
            <w:r w:rsidRPr="00834864">
              <w:t>Tulane University</w:t>
            </w:r>
          </w:p>
          <w:p w14:paraId="7C9669DA" w14:textId="77777777" w:rsidR="00141D77" w:rsidRPr="00834864" w:rsidRDefault="00141D77" w:rsidP="00141D77">
            <w:r w:rsidRPr="00834864">
              <w:t>2014-2016</w:t>
            </w:r>
          </w:p>
          <w:p w14:paraId="4390FD65" w14:textId="71435C39" w:rsidR="003C77C8" w:rsidRPr="002B6160" w:rsidRDefault="005232E3" w:rsidP="003C77C8">
            <w:pPr>
              <w:pStyle w:val="Heading2"/>
            </w:pPr>
            <w:r w:rsidRPr="002B6160">
              <w:t>BS Occupational Health Science</w:t>
            </w:r>
          </w:p>
          <w:p w14:paraId="2C55DE30" w14:textId="43E1BB10" w:rsidR="003C77C8" w:rsidRPr="002B6160" w:rsidRDefault="006557B2" w:rsidP="003C77C8">
            <w:pPr>
              <w:pStyle w:val="Heading4"/>
            </w:pPr>
            <w:r w:rsidRPr="002B6160">
              <w:t>Purdue University</w:t>
            </w:r>
          </w:p>
          <w:p w14:paraId="542638F5" w14:textId="7539B0C0" w:rsidR="003C77C8" w:rsidRPr="002B6160" w:rsidRDefault="003C77C8" w:rsidP="003C77C8">
            <w:r w:rsidRPr="002B6160">
              <w:t>2002-2008</w:t>
            </w:r>
          </w:p>
        </w:tc>
        <w:tc>
          <w:tcPr>
            <w:tcW w:w="377" w:type="dxa"/>
          </w:tcPr>
          <w:p w14:paraId="596401CB" w14:textId="77777777" w:rsidR="003C77C8" w:rsidRPr="002B6160" w:rsidRDefault="003C77C8" w:rsidP="003C77C8"/>
        </w:tc>
        <w:tc>
          <w:tcPr>
            <w:tcW w:w="6075" w:type="dxa"/>
            <w:vMerge/>
          </w:tcPr>
          <w:p w14:paraId="2AED940F" w14:textId="6CF0D58C" w:rsidR="003C77C8" w:rsidRPr="002B6160" w:rsidRDefault="003C77C8" w:rsidP="003C77C8"/>
        </w:tc>
      </w:tr>
      <w:tr w:rsidR="003C77C8" w:rsidRPr="002B6160" w14:paraId="09C36F82" w14:textId="77777777" w:rsidTr="001F503E">
        <w:tc>
          <w:tcPr>
            <w:tcW w:w="4102" w:type="dxa"/>
            <w:gridSpan w:val="3"/>
            <w:vMerge/>
          </w:tcPr>
          <w:p w14:paraId="223B00C0" w14:textId="08BCB175" w:rsidR="003C77C8" w:rsidRPr="002B6160" w:rsidRDefault="003C77C8" w:rsidP="00113A54"/>
        </w:tc>
        <w:tc>
          <w:tcPr>
            <w:tcW w:w="377" w:type="dxa"/>
          </w:tcPr>
          <w:p w14:paraId="4C9898EC" w14:textId="77777777" w:rsidR="003C77C8" w:rsidRPr="002B6160" w:rsidRDefault="003C77C8" w:rsidP="00064474"/>
        </w:tc>
        <w:tc>
          <w:tcPr>
            <w:tcW w:w="6075" w:type="dxa"/>
            <w:vMerge w:val="restart"/>
          </w:tcPr>
          <w:p w14:paraId="5E6A871C" w14:textId="4F757314" w:rsidR="003C77C8" w:rsidRPr="002B6160" w:rsidRDefault="003C77C8" w:rsidP="00064474">
            <w:pPr>
              <w:pStyle w:val="Heading1"/>
            </w:pPr>
            <w:r w:rsidRPr="002B6160">
              <w:t>EXp</w:t>
            </w:r>
            <w:r w:rsidR="007D185E" w:rsidRPr="002B6160">
              <w:t>e</w:t>
            </w:r>
            <w:r w:rsidRPr="002B6160">
              <w:t>Rience</w:t>
            </w:r>
          </w:p>
          <w:p w14:paraId="37CE1A3C" w14:textId="1A77740E" w:rsidR="003C77C8" w:rsidRPr="002B6160" w:rsidRDefault="005232E3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Freelance web and app de</w:t>
            </w:r>
            <w:r w:rsidR="002B6160" w:rsidRPr="002B6160">
              <w:rPr>
                <w:lang w:val="en-US"/>
              </w:rPr>
              <w:t>signer, project manager</w:t>
            </w:r>
          </w:p>
          <w:p w14:paraId="78D13A33" w14:textId="60E37879" w:rsidR="003C77C8" w:rsidRPr="002B6160" w:rsidRDefault="005232E3" w:rsidP="00064474">
            <w:pPr>
              <w:pStyle w:val="Heading5"/>
            </w:pPr>
            <w:r w:rsidRPr="002B6160">
              <w:t>Self-employed</w:t>
            </w:r>
            <w:r w:rsidR="003C77C8" w:rsidRPr="002B6160">
              <w:t xml:space="preserve">, </w:t>
            </w:r>
            <w:r w:rsidRPr="002B6160">
              <w:t>Paris, France</w:t>
            </w:r>
            <w:r w:rsidR="003C77C8" w:rsidRPr="002B6160">
              <w:t>, 2018 – pr</w:t>
            </w:r>
            <w:r w:rsidR="00AD5CC8">
              <w:t>e</w:t>
            </w:r>
            <w:r w:rsidR="003C77C8" w:rsidRPr="002B6160">
              <w:t>sent</w:t>
            </w:r>
          </w:p>
          <w:p w14:paraId="7E9B0FA3" w14:textId="38ADCBC7" w:rsidR="003C77C8" w:rsidRPr="002B6160" w:rsidRDefault="005232E3" w:rsidP="00113A54">
            <w:pPr>
              <w:pStyle w:val="JobDescription"/>
            </w:pPr>
            <w:r w:rsidRPr="002B6160">
              <w:t xml:space="preserve">Freelance web </w:t>
            </w:r>
            <w:r w:rsidR="00754E22">
              <w:t xml:space="preserve">and app </w:t>
            </w:r>
            <w:r w:rsidRPr="002B6160">
              <w:t>d</w:t>
            </w:r>
            <w:r w:rsidR="00AD5CC8">
              <w:t>e</w:t>
            </w:r>
            <w:r w:rsidRPr="002B6160">
              <w:t xml:space="preserve">veloper for several clients : </w:t>
            </w:r>
          </w:p>
          <w:p w14:paraId="18423FCB" w14:textId="082DA970" w:rsidR="003C77C8" w:rsidRPr="002B6160" w:rsidRDefault="005232E3" w:rsidP="006F7DB6">
            <w:pPr>
              <w:pStyle w:val="ListBullet"/>
            </w:pPr>
            <w:r w:rsidRPr="002B6160">
              <w:t>Profession</w:t>
            </w:r>
            <w:r w:rsidR="00754E22">
              <w:t>al</w:t>
            </w:r>
            <w:r w:rsidRPr="002B6160">
              <w:t xml:space="preserve"> websites for clients, created concept</w:t>
            </w:r>
            <w:r w:rsidR="00754E22">
              <w:t xml:space="preserve">, </w:t>
            </w:r>
            <w:r w:rsidR="00326768" w:rsidRPr="002B6160">
              <w:t>presentation,</w:t>
            </w:r>
            <w:r w:rsidRPr="002B6160">
              <w:t xml:space="preserve"> and navigation</w:t>
            </w:r>
          </w:p>
          <w:p w14:paraId="413C24FC" w14:textId="580AD952" w:rsidR="005232E3" w:rsidRPr="002B6160" w:rsidRDefault="005232E3" w:rsidP="00113A54">
            <w:pPr>
              <w:pStyle w:val="ListBullet"/>
            </w:pPr>
            <w:r w:rsidRPr="002B6160">
              <w:t xml:space="preserve">Minimal </w:t>
            </w:r>
            <w:r w:rsidR="002B6160">
              <w:t>v</w:t>
            </w:r>
            <w:r w:rsidRPr="002B6160">
              <w:t xml:space="preserve">iable </w:t>
            </w:r>
            <w:r w:rsidR="002B6160">
              <w:t>p</w:t>
            </w:r>
            <w:r w:rsidRPr="002B6160">
              <w:t>roduct design, workflow, and project management.</w:t>
            </w:r>
          </w:p>
          <w:p w14:paraId="0BB04DD6" w14:textId="3DB1CF00" w:rsidR="00B34AC3" w:rsidRPr="002B6160" w:rsidRDefault="005232E3" w:rsidP="001E5E81">
            <w:pPr>
              <w:pStyle w:val="ListBullet"/>
            </w:pPr>
            <w:r w:rsidRPr="002B6160">
              <w:t>Client expectations management and interpretation</w:t>
            </w:r>
          </w:p>
          <w:p w14:paraId="16B0FE2F" w14:textId="2E90DFC7" w:rsidR="003C77C8" w:rsidRPr="002B6160" w:rsidRDefault="005232E3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H</w:t>
            </w:r>
            <w:r w:rsidR="00F947ED">
              <w:rPr>
                <w:lang w:val="en-US"/>
              </w:rPr>
              <w:t xml:space="preserve">ealth and </w:t>
            </w:r>
            <w:r w:rsidRPr="002B6160">
              <w:rPr>
                <w:lang w:val="en-US"/>
              </w:rPr>
              <w:t>S</w:t>
            </w:r>
            <w:r w:rsidR="00F947ED">
              <w:rPr>
                <w:lang w:val="en-US"/>
              </w:rPr>
              <w:t>afety</w:t>
            </w:r>
            <w:r w:rsidRPr="002B6160">
              <w:rPr>
                <w:lang w:val="en-US"/>
              </w:rPr>
              <w:t xml:space="preserve"> compliance</w:t>
            </w:r>
            <w:r w:rsidR="006557B2" w:rsidRPr="002B6160">
              <w:rPr>
                <w:lang w:val="en-US"/>
              </w:rPr>
              <w:t xml:space="preserve"> (</w:t>
            </w:r>
            <w:r w:rsidR="003C77C8" w:rsidRPr="002B6160">
              <w:rPr>
                <w:lang w:val="en-US"/>
              </w:rPr>
              <w:t>Freelance</w:t>
            </w:r>
            <w:r w:rsidR="002B6160">
              <w:rPr>
                <w:lang w:val="en-US"/>
              </w:rPr>
              <w:t xml:space="preserve"> </w:t>
            </w:r>
            <w:r w:rsidR="002B6160" w:rsidRPr="002B6160">
              <w:rPr>
                <w:lang w:val="en-US"/>
              </w:rPr>
              <w:t>Consultant</w:t>
            </w:r>
            <w:r w:rsidR="006557B2" w:rsidRPr="002B6160">
              <w:rPr>
                <w:lang w:val="en-US"/>
              </w:rPr>
              <w:t>)</w:t>
            </w:r>
          </w:p>
          <w:p w14:paraId="1F140959" w14:textId="67892602" w:rsidR="003C77C8" w:rsidRPr="002B6160" w:rsidRDefault="005232E3" w:rsidP="00064474">
            <w:pPr>
              <w:pStyle w:val="Heading5"/>
            </w:pPr>
            <w:r w:rsidRPr="002B6160">
              <w:t>Self-employed</w:t>
            </w:r>
            <w:r w:rsidR="00051F35">
              <w:t xml:space="preserve">, </w:t>
            </w:r>
            <w:r w:rsidR="00754E22">
              <w:t>France-</w:t>
            </w:r>
            <w:r w:rsidRPr="002B6160">
              <w:t>UK</w:t>
            </w:r>
            <w:r w:rsidR="003C77C8" w:rsidRPr="002B6160">
              <w:t>, 2015-present</w:t>
            </w:r>
          </w:p>
          <w:p w14:paraId="5EB75E9E" w14:textId="0289AA2D" w:rsidR="003C77C8" w:rsidRPr="002B6160" w:rsidRDefault="005232E3" w:rsidP="00064474">
            <w:pPr>
              <w:pStyle w:val="JobDescription"/>
              <w:rPr>
                <w:rStyle w:val="JobDescriptionChar"/>
              </w:rPr>
            </w:pPr>
            <w:r w:rsidRPr="002B6160">
              <w:t>Independent compliance auditor and program developer</w:t>
            </w:r>
            <w:r w:rsidR="003C77C8" w:rsidRPr="002B6160">
              <w:t>,</w:t>
            </w:r>
            <w:r w:rsidRPr="002B6160">
              <w:t xml:space="preserve"> helping local resources to respond to American expectations.</w:t>
            </w:r>
          </w:p>
          <w:p w14:paraId="13710864" w14:textId="3A51AA76" w:rsidR="00EB75BC" w:rsidRPr="002B6160" w:rsidRDefault="005232E3" w:rsidP="00064474">
            <w:pPr>
              <w:pStyle w:val="ListBullet"/>
            </w:pPr>
            <w:r w:rsidRPr="002B6160">
              <w:t>Management of complex projects</w:t>
            </w:r>
            <w:r w:rsidR="003C77C8" w:rsidRPr="002B6160">
              <w:t xml:space="preserve">, </w:t>
            </w:r>
          </w:p>
          <w:p w14:paraId="634261D9" w14:textId="62600007" w:rsidR="00EB75BC" w:rsidRPr="002B6160" w:rsidRDefault="005232E3" w:rsidP="00064474">
            <w:pPr>
              <w:pStyle w:val="ListBullet"/>
            </w:pPr>
            <w:r w:rsidRPr="002B6160">
              <w:t>Cultural interpr</w:t>
            </w:r>
            <w:r w:rsidR="00AD5CC8">
              <w:t>e</w:t>
            </w:r>
            <w:r w:rsidRPr="002B6160">
              <w:t xml:space="preserve">ter, </w:t>
            </w:r>
          </w:p>
          <w:p w14:paraId="0BBA3977" w14:textId="5D184AFC" w:rsidR="00EB75BC" w:rsidRPr="002B6160" w:rsidRDefault="00EB75BC" w:rsidP="00064474">
            <w:pPr>
              <w:pStyle w:val="ListBullet"/>
            </w:pPr>
            <w:r w:rsidRPr="002B6160">
              <w:t>C</w:t>
            </w:r>
            <w:r w:rsidR="003C77C8" w:rsidRPr="002B6160">
              <w:t>oaching</w:t>
            </w:r>
            <w:r w:rsidR="00285D78">
              <w:t xml:space="preserve"> subject matter experts</w:t>
            </w:r>
            <w:r w:rsidR="003C77C8" w:rsidRPr="002B6160">
              <w:t xml:space="preserve">, </w:t>
            </w:r>
          </w:p>
          <w:p w14:paraId="45D6986D" w14:textId="71463B23" w:rsidR="003C77C8" w:rsidRPr="002B6160" w:rsidRDefault="002B6160" w:rsidP="00064474">
            <w:pPr>
              <w:pStyle w:val="ListBullet"/>
            </w:pPr>
            <w:r w:rsidRPr="002B6160">
              <w:t>Continuous improvement</w:t>
            </w:r>
            <w:r w:rsidR="00285D78">
              <w:t xml:space="preserve"> plans</w:t>
            </w:r>
            <w:r w:rsidRPr="002B6160">
              <w:t xml:space="preserve"> </w:t>
            </w:r>
          </w:p>
          <w:p w14:paraId="54A2718D" w14:textId="05A6D3CD" w:rsidR="003C77C8" w:rsidRPr="002B6160" w:rsidRDefault="003C77C8" w:rsidP="001E5E8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Alcoa</w:t>
            </w:r>
          </w:p>
          <w:p w14:paraId="76EB13E6" w14:textId="78B45B5D" w:rsidR="003C77C8" w:rsidRPr="002B6160" w:rsidRDefault="002B6160" w:rsidP="00064474">
            <w:pPr>
              <w:pStyle w:val="Heading5"/>
            </w:pPr>
            <w:r w:rsidRPr="002B6160">
              <w:t>EHS Manager</w:t>
            </w:r>
            <w:r w:rsidR="003C77C8" w:rsidRPr="002B6160">
              <w:t>, USA, 2010-2013</w:t>
            </w:r>
          </w:p>
          <w:p w14:paraId="4CA2BCB5" w14:textId="39B9E1C3" w:rsidR="002B6160" w:rsidRPr="002B6160" w:rsidRDefault="00326768" w:rsidP="002B6160">
            <w:pPr>
              <w:pStyle w:val="JobDescription"/>
            </w:pPr>
            <w:r>
              <w:t>Process owner, c</w:t>
            </w:r>
            <w:r w:rsidR="00141D77">
              <w:t>reat</w:t>
            </w:r>
            <w:r>
              <w:t>ing</w:t>
            </w:r>
            <w:r w:rsidR="00141D77">
              <w:t xml:space="preserve"> and m</w:t>
            </w:r>
            <w:r w:rsidR="002B6160" w:rsidRPr="002B6160">
              <w:t>anag</w:t>
            </w:r>
            <w:r>
              <w:t>ing</w:t>
            </w:r>
            <w:r w:rsidR="002B6160" w:rsidRPr="002B6160">
              <w:t xml:space="preserve"> all health, safety and environmental compliance activities</w:t>
            </w:r>
            <w:r w:rsidR="00CA526A">
              <w:t xml:space="preserve">, programs, </w:t>
            </w:r>
            <w:r w:rsidR="00141D77">
              <w:t xml:space="preserve">and improvement projects </w:t>
            </w:r>
            <w:r w:rsidR="002B6160" w:rsidRPr="002B6160">
              <w:t>for a given location. Liais</w:t>
            </w:r>
            <w:r>
              <w:t>on</w:t>
            </w:r>
            <w:r w:rsidR="002B6160" w:rsidRPr="002B6160">
              <w:t xml:space="preserve"> with unions, company management, federal and state authorities.</w:t>
            </w:r>
          </w:p>
          <w:p w14:paraId="7F192864" w14:textId="0CA1A21A" w:rsidR="002B6160" w:rsidRPr="002B6160" w:rsidRDefault="00141D77" w:rsidP="002B6160">
            <w:pPr>
              <w:pStyle w:val="JobDescription"/>
              <w:numPr>
                <w:ilvl w:val="0"/>
                <w:numId w:val="10"/>
              </w:numPr>
            </w:pPr>
            <w:r>
              <w:t>D</w:t>
            </w:r>
            <w:r w:rsidR="002B6160" w:rsidRPr="002B6160">
              <w:t xml:space="preserve">evelopment and </w:t>
            </w:r>
            <w:r>
              <w:t>implemen</w:t>
            </w:r>
            <w:r w:rsidR="002B6160" w:rsidRPr="002B6160">
              <w:t>tation</w:t>
            </w:r>
            <w:r>
              <w:t xml:space="preserve"> of EHS improvement projects</w:t>
            </w:r>
            <w:r w:rsidR="00285D78">
              <w:t xml:space="preserve">, </w:t>
            </w:r>
            <w:r w:rsidR="003722AA">
              <w:t xml:space="preserve">including </w:t>
            </w:r>
            <w:r w:rsidR="00285D78">
              <w:t>process and equipment lifecycle</w:t>
            </w:r>
            <w:r w:rsidR="003722AA">
              <w:t>s</w:t>
            </w:r>
            <w:r>
              <w:t xml:space="preserve"> (TPS)</w:t>
            </w:r>
          </w:p>
          <w:p w14:paraId="785D5537" w14:textId="77777777" w:rsidR="00141D77" w:rsidRDefault="00141D77" w:rsidP="00F42741">
            <w:pPr>
              <w:pStyle w:val="ListBullet"/>
              <w:numPr>
                <w:ilvl w:val="0"/>
                <w:numId w:val="10"/>
              </w:numPr>
            </w:pPr>
            <w:r>
              <w:t>Identification, creation, and collection of performance metrices for project milestones</w:t>
            </w:r>
          </w:p>
          <w:p w14:paraId="3973D464" w14:textId="5D0DE028" w:rsidR="00141D77" w:rsidRPr="002B6160" w:rsidRDefault="00141D77" w:rsidP="00F42741">
            <w:pPr>
              <w:pStyle w:val="ListBullet"/>
              <w:numPr>
                <w:ilvl w:val="0"/>
                <w:numId w:val="10"/>
              </w:numPr>
            </w:pPr>
            <w:r w:rsidRPr="002B6160">
              <w:t>Worked with international sites (South Korea, Germany)</w:t>
            </w:r>
          </w:p>
          <w:p w14:paraId="6C4B2977" w14:textId="77777777" w:rsidR="003C17B1" w:rsidRPr="002B6160" w:rsidRDefault="003C17B1" w:rsidP="003C17B1">
            <w:pPr>
              <w:pStyle w:val="Heading3"/>
              <w:rPr>
                <w:lang w:val="en-US"/>
              </w:rPr>
            </w:pPr>
            <w:r w:rsidRPr="002B6160">
              <w:rPr>
                <w:lang w:val="en-US"/>
              </w:rPr>
              <w:t>Early professional activities</w:t>
            </w:r>
          </w:p>
          <w:p w14:paraId="55AA852A" w14:textId="1A82AE72" w:rsidR="003C77C8" w:rsidRPr="002B6160" w:rsidRDefault="003C17B1" w:rsidP="003C17B1">
            <w:pPr>
              <w:pStyle w:val="JobDescription"/>
            </w:pPr>
            <w:r w:rsidRPr="002B6160">
              <w:t>Early in my professional life, I was in customer service in fast-paced operations. Having good time and money management, as well as an excellent customer-facing personality, has given me led to increasing responsibility in all my roles.</w:t>
            </w:r>
          </w:p>
        </w:tc>
      </w:tr>
      <w:tr w:rsidR="003C77C8" w:rsidRPr="002B6160" w14:paraId="2CE1A662" w14:textId="77777777" w:rsidTr="001F503E">
        <w:trPr>
          <w:trHeight w:val="720"/>
        </w:trPr>
        <w:tc>
          <w:tcPr>
            <w:tcW w:w="4102" w:type="dxa"/>
            <w:gridSpan w:val="3"/>
            <w:vMerge/>
          </w:tcPr>
          <w:p w14:paraId="29997A23" w14:textId="3BFB57A8" w:rsidR="003C77C8" w:rsidRPr="002B6160" w:rsidRDefault="003C77C8" w:rsidP="00064474"/>
        </w:tc>
        <w:tc>
          <w:tcPr>
            <w:tcW w:w="377" w:type="dxa"/>
          </w:tcPr>
          <w:p w14:paraId="7FEF551F" w14:textId="77777777" w:rsidR="003C77C8" w:rsidRPr="002B6160" w:rsidRDefault="003C77C8" w:rsidP="00064474"/>
        </w:tc>
        <w:tc>
          <w:tcPr>
            <w:tcW w:w="6075" w:type="dxa"/>
            <w:vMerge/>
          </w:tcPr>
          <w:p w14:paraId="1DC1BFA4" w14:textId="3DD32A81" w:rsidR="003C77C8" w:rsidRPr="002B6160" w:rsidRDefault="003C77C8" w:rsidP="00064474"/>
        </w:tc>
      </w:tr>
      <w:tr w:rsidR="003C77C8" w:rsidRPr="002B6160" w14:paraId="6B19DD8C" w14:textId="77777777" w:rsidTr="001F503E">
        <w:trPr>
          <w:trHeight w:val="288"/>
        </w:trPr>
        <w:tc>
          <w:tcPr>
            <w:tcW w:w="4102" w:type="dxa"/>
            <w:gridSpan w:val="3"/>
            <w:vMerge/>
          </w:tcPr>
          <w:p w14:paraId="67B8D318" w14:textId="77777777" w:rsidR="003C77C8" w:rsidRPr="002B6160" w:rsidRDefault="003C77C8" w:rsidP="00064474"/>
        </w:tc>
        <w:tc>
          <w:tcPr>
            <w:tcW w:w="377" w:type="dxa"/>
          </w:tcPr>
          <w:p w14:paraId="38872339" w14:textId="77777777" w:rsidR="003C77C8" w:rsidRPr="002B6160" w:rsidRDefault="003C77C8" w:rsidP="00064474"/>
        </w:tc>
        <w:tc>
          <w:tcPr>
            <w:tcW w:w="6075" w:type="dxa"/>
            <w:vMerge/>
          </w:tcPr>
          <w:p w14:paraId="63F28D0B" w14:textId="1B7AB857" w:rsidR="003C77C8" w:rsidRPr="002B6160" w:rsidRDefault="003C77C8" w:rsidP="00064474"/>
        </w:tc>
      </w:tr>
    </w:tbl>
    <w:p w14:paraId="6443574E" w14:textId="77777777" w:rsidR="001F503E" w:rsidRDefault="001F503E"/>
    <w:tbl>
      <w:tblPr>
        <w:tblW w:w="50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95"/>
        <w:gridCol w:w="397"/>
        <w:gridCol w:w="5176"/>
      </w:tblGrid>
      <w:tr w:rsidR="001E5E81" w:rsidRPr="002B6160" w14:paraId="034A2DE2" w14:textId="77777777" w:rsidTr="001F503E">
        <w:tc>
          <w:tcPr>
            <w:tcW w:w="2386" w:type="dxa"/>
            <w:vMerge w:val="restart"/>
          </w:tcPr>
          <w:p w14:paraId="51B35EDB" w14:textId="77777777" w:rsidR="001E5E81" w:rsidRPr="002B6160" w:rsidRDefault="001E5E81" w:rsidP="008B6389">
            <w:pPr>
              <w:pStyle w:val="Logo"/>
            </w:pPr>
          </w:p>
        </w:tc>
        <w:tc>
          <w:tcPr>
            <w:tcW w:w="8168" w:type="dxa"/>
            <w:gridSpan w:val="3"/>
          </w:tcPr>
          <w:p w14:paraId="694AC93A" w14:textId="77777777" w:rsidR="001E5E81" w:rsidRPr="002B6160" w:rsidRDefault="001E5E81" w:rsidP="008B6389">
            <w:pPr>
              <w:pStyle w:val="Title"/>
            </w:pPr>
            <w:r w:rsidRPr="002B6160">
              <w:t>Felicity</w:t>
            </w:r>
          </w:p>
          <w:p w14:paraId="7516B5D2" w14:textId="77777777" w:rsidR="001E5E81" w:rsidRPr="002B6160" w:rsidRDefault="001E5E81" w:rsidP="008B6389">
            <w:pPr>
              <w:pStyle w:val="Subtitle"/>
            </w:pPr>
            <w:r w:rsidRPr="002B6160">
              <w:t>FOSTER-CARTY</w:t>
            </w:r>
          </w:p>
        </w:tc>
      </w:tr>
      <w:tr w:rsidR="001E5E81" w:rsidRPr="002B6160" w14:paraId="2F3052A3" w14:textId="77777777" w:rsidTr="001F503E">
        <w:tc>
          <w:tcPr>
            <w:tcW w:w="2386" w:type="dxa"/>
            <w:vMerge/>
          </w:tcPr>
          <w:p w14:paraId="4FCEDC7D" w14:textId="77777777" w:rsidR="001E5E81" w:rsidRPr="002B6160" w:rsidRDefault="001E5E81" w:rsidP="008B6389"/>
        </w:tc>
        <w:tc>
          <w:tcPr>
            <w:tcW w:w="8168" w:type="dxa"/>
            <w:gridSpan w:val="3"/>
          </w:tcPr>
          <w:p w14:paraId="4DED99C1" w14:textId="3DAAF751" w:rsidR="001E5E81" w:rsidRPr="002B6160" w:rsidRDefault="00754E22" w:rsidP="008B6389">
            <w:pPr>
              <w:pStyle w:val="Jobtitle"/>
            </w:pPr>
            <w:r>
              <w:t>PROJECT MANAGER</w:t>
            </w:r>
          </w:p>
        </w:tc>
      </w:tr>
      <w:tr w:rsidR="001E5E81" w:rsidRPr="002B6160" w14:paraId="0232DC03" w14:textId="77777777" w:rsidTr="001F503E">
        <w:trPr>
          <w:trHeight w:val="720"/>
        </w:trPr>
        <w:tc>
          <w:tcPr>
            <w:tcW w:w="2386" w:type="dxa"/>
          </w:tcPr>
          <w:p w14:paraId="6BDF02AA" w14:textId="77777777" w:rsidR="001E5E81" w:rsidRPr="002B6160" w:rsidRDefault="001E5E81" w:rsidP="008B6389"/>
        </w:tc>
        <w:tc>
          <w:tcPr>
            <w:tcW w:w="8168" w:type="dxa"/>
            <w:gridSpan w:val="3"/>
          </w:tcPr>
          <w:p w14:paraId="65763096" w14:textId="77777777" w:rsidR="001E5E81" w:rsidRPr="002B6160" w:rsidRDefault="001E5E81" w:rsidP="0038339D">
            <w:pPr>
              <w:pStyle w:val="JobDescription"/>
            </w:pPr>
          </w:p>
        </w:tc>
      </w:tr>
      <w:tr w:rsidR="0016351B" w:rsidRPr="002B6160" w14:paraId="447DA9B2" w14:textId="77777777" w:rsidTr="001F503E">
        <w:tc>
          <w:tcPr>
            <w:tcW w:w="4981" w:type="dxa"/>
            <w:gridSpan w:val="2"/>
            <w:vMerge w:val="restart"/>
          </w:tcPr>
          <w:p w14:paraId="18544DAE" w14:textId="5F62241C" w:rsidR="0016351B" w:rsidRPr="002B6160" w:rsidRDefault="0016351B" w:rsidP="0016351B">
            <w:pPr>
              <w:pStyle w:val="Heading1"/>
            </w:pPr>
            <w:r w:rsidRPr="002B6160">
              <w:t>competanc</w:t>
            </w:r>
            <w:r w:rsidR="005232E3" w:rsidRPr="002B6160">
              <w:t>i</w:t>
            </w:r>
            <w:r w:rsidRPr="002B6160">
              <w:t>es</w:t>
            </w:r>
          </w:p>
          <w:p w14:paraId="71A34516" w14:textId="6A88441C" w:rsidR="00141D77" w:rsidRPr="002B6160" w:rsidRDefault="00141D77" w:rsidP="00141D77">
            <w:pPr>
              <w:pStyle w:val="Heading2"/>
            </w:pPr>
            <w:r>
              <w:t>Project Management</w:t>
            </w:r>
          </w:p>
          <w:p w14:paraId="1F9E5840" w14:textId="013657FE" w:rsidR="00141D77" w:rsidRDefault="00141D77" w:rsidP="00141D77">
            <w:pPr>
              <w:pStyle w:val="ListBullet"/>
            </w:pPr>
            <w:r>
              <w:t>Specific course work</w:t>
            </w:r>
            <w:r w:rsidR="00754E22">
              <w:t xml:space="preserve"> on PMBOK</w:t>
            </w:r>
          </w:p>
          <w:p w14:paraId="6F804ED5" w14:textId="62B2880D" w:rsidR="00141D77" w:rsidRDefault="00141D77" w:rsidP="00141D77">
            <w:pPr>
              <w:pStyle w:val="ListBullet"/>
            </w:pPr>
            <w:r>
              <w:t xml:space="preserve">Familiar with </w:t>
            </w:r>
            <w:r w:rsidR="00A52809">
              <w:t xml:space="preserve">a variety of </w:t>
            </w:r>
            <w:r w:rsidR="00754E22">
              <w:t>PM</w:t>
            </w:r>
            <w:r>
              <w:t xml:space="preserve"> systems</w:t>
            </w:r>
            <w:r w:rsidR="00A52809" w:rsidRPr="002B6160">
              <w:t> :</w:t>
            </w:r>
          </w:p>
          <w:p w14:paraId="605C68F4" w14:textId="1F5AAE1A" w:rsidR="00141D77" w:rsidRDefault="00141D77" w:rsidP="00141D77">
            <w:pPr>
              <w:pStyle w:val="ListBullet"/>
              <w:numPr>
                <w:ilvl w:val="1"/>
                <w:numId w:val="9"/>
              </w:numPr>
            </w:pPr>
            <w:r>
              <w:t>TPS</w:t>
            </w:r>
          </w:p>
          <w:p w14:paraId="23D65C65" w14:textId="3B4ACB5E" w:rsidR="00141D77" w:rsidRDefault="00141D77" w:rsidP="00141D77">
            <w:pPr>
              <w:pStyle w:val="ListBullet"/>
              <w:numPr>
                <w:ilvl w:val="1"/>
                <w:numId w:val="9"/>
              </w:numPr>
            </w:pPr>
            <w:r>
              <w:t>Human Performance</w:t>
            </w:r>
          </w:p>
          <w:p w14:paraId="3F68ABEA" w14:textId="1778C20B" w:rsidR="00141D77" w:rsidRDefault="00326768" w:rsidP="00141D77">
            <w:pPr>
              <w:pStyle w:val="ListBullet"/>
              <w:numPr>
                <w:ilvl w:val="1"/>
                <w:numId w:val="9"/>
              </w:numPr>
            </w:pPr>
            <w:r>
              <w:t>Agile/</w:t>
            </w:r>
            <w:r w:rsidR="00193125">
              <w:t>Scrum</w:t>
            </w:r>
          </w:p>
          <w:p w14:paraId="4207C1C5" w14:textId="65CD8EB6" w:rsidR="00141D77" w:rsidRPr="002B6160" w:rsidRDefault="000B2F8F" w:rsidP="00141D77">
            <w:pPr>
              <w:pStyle w:val="Heading2"/>
            </w:pPr>
            <w:r>
              <w:t>Work</w:t>
            </w:r>
            <w:r w:rsidR="00141D77" w:rsidRPr="002B6160">
              <w:t xml:space="preserve"> Management</w:t>
            </w:r>
            <w:r w:rsidR="00193125">
              <w:t xml:space="preserve"> &amp;</w:t>
            </w:r>
            <w:r w:rsidR="00141D77" w:rsidRPr="002B6160">
              <w:t xml:space="preserve"> version control</w:t>
            </w:r>
          </w:p>
          <w:p w14:paraId="72FEB230" w14:textId="4E17DB3F" w:rsidR="00193125" w:rsidRDefault="00193125" w:rsidP="00141D77">
            <w:pPr>
              <w:pStyle w:val="ListBullet"/>
            </w:pPr>
            <w:r>
              <w:t>Jira</w:t>
            </w:r>
          </w:p>
          <w:p w14:paraId="0442E8F1" w14:textId="353E3FBA" w:rsidR="00193125" w:rsidRDefault="00193125" w:rsidP="00193125">
            <w:pPr>
              <w:pStyle w:val="ListBullet"/>
            </w:pPr>
            <w:proofErr w:type="spellStart"/>
            <w:r>
              <w:t>Sphera</w:t>
            </w:r>
            <w:proofErr w:type="spellEnd"/>
          </w:p>
          <w:p w14:paraId="301F96CA" w14:textId="7FE7BDC1" w:rsidR="00564A04" w:rsidRDefault="00564A04" w:rsidP="00564A04">
            <w:pPr>
              <w:pStyle w:val="ListBullet"/>
            </w:pPr>
            <w:r>
              <w:t>GANTT</w:t>
            </w:r>
          </w:p>
          <w:p w14:paraId="3EA18626" w14:textId="71A21B50" w:rsidR="00141D77" w:rsidRDefault="00141D77" w:rsidP="00141D77">
            <w:pPr>
              <w:pStyle w:val="ListBullet"/>
            </w:pPr>
            <w:r w:rsidRPr="002B6160">
              <w:t>Git (Hub, Lab, Kraken)</w:t>
            </w:r>
          </w:p>
          <w:p w14:paraId="3FA5415E" w14:textId="304B1EAE" w:rsidR="0076147B" w:rsidRDefault="0076147B" w:rsidP="00141D77">
            <w:pPr>
              <w:pStyle w:val="ListBullet"/>
            </w:pPr>
            <w:r>
              <w:t>Confluence</w:t>
            </w:r>
          </w:p>
          <w:p w14:paraId="2AD67B20" w14:textId="77777777" w:rsidR="00141D77" w:rsidRPr="002B6160" w:rsidRDefault="00141D77" w:rsidP="00141D77">
            <w:pPr>
              <w:pStyle w:val="Heading2"/>
            </w:pPr>
            <w:r w:rsidRPr="002B6160">
              <w:t>Program Suites</w:t>
            </w:r>
          </w:p>
          <w:p w14:paraId="013E427C" w14:textId="7E53B5C7" w:rsidR="00141D77" w:rsidRPr="002B6160" w:rsidRDefault="00141D77" w:rsidP="00141D77">
            <w:pPr>
              <w:pStyle w:val="ListBullet"/>
            </w:pPr>
            <w:r w:rsidRPr="002B6160">
              <w:t xml:space="preserve">Microsoft Office (XP </w:t>
            </w:r>
            <w:r w:rsidR="00A52809">
              <w:t>to</w:t>
            </w:r>
            <w:r w:rsidRPr="002B6160">
              <w:t xml:space="preserve"> 365)</w:t>
            </w:r>
          </w:p>
          <w:p w14:paraId="4C8949F1" w14:textId="77777777" w:rsidR="00141D77" w:rsidRPr="002B6160" w:rsidRDefault="00141D77" w:rsidP="00141D77">
            <w:pPr>
              <w:pStyle w:val="ListBullet"/>
            </w:pPr>
            <w:r w:rsidRPr="002B6160">
              <w:t>LibreOffice</w:t>
            </w:r>
          </w:p>
          <w:p w14:paraId="49E6738D" w14:textId="77777777" w:rsidR="00141D77" w:rsidRPr="002B6160" w:rsidRDefault="00141D77" w:rsidP="00141D77">
            <w:pPr>
              <w:pStyle w:val="ListBullet"/>
            </w:pPr>
            <w:proofErr w:type="spellStart"/>
            <w:r w:rsidRPr="002B6160">
              <w:t>GoogleDrive</w:t>
            </w:r>
            <w:proofErr w:type="spellEnd"/>
          </w:p>
          <w:p w14:paraId="3F09B216" w14:textId="27B9F41A" w:rsidR="0016351B" w:rsidRPr="002B6160" w:rsidRDefault="0016351B" w:rsidP="0016351B">
            <w:pPr>
              <w:pStyle w:val="Heading2"/>
            </w:pPr>
            <w:r w:rsidRPr="002B6160">
              <w:t>Programming Languages</w:t>
            </w:r>
          </w:p>
          <w:p w14:paraId="5EF73340" w14:textId="197B776C" w:rsidR="0016351B" w:rsidRPr="002B6160" w:rsidRDefault="0016351B" w:rsidP="0016351B">
            <w:pPr>
              <w:pStyle w:val="ListBullet"/>
            </w:pPr>
            <w:r w:rsidRPr="002B6160">
              <w:t>C/C++</w:t>
            </w:r>
          </w:p>
          <w:p w14:paraId="30A128F3" w14:textId="0B8219CE" w:rsidR="0016351B" w:rsidRPr="002B6160" w:rsidRDefault="0016351B" w:rsidP="0016351B">
            <w:pPr>
              <w:pStyle w:val="ListBullet"/>
            </w:pPr>
            <w:r w:rsidRPr="002B6160">
              <w:t>Python</w:t>
            </w:r>
          </w:p>
          <w:p w14:paraId="1924A990" w14:textId="36A6B64D" w:rsidR="0016351B" w:rsidRPr="002B6160" w:rsidRDefault="0016351B" w:rsidP="0016351B">
            <w:pPr>
              <w:pStyle w:val="ListBullet"/>
            </w:pPr>
            <w:r w:rsidRPr="002B6160">
              <w:t>HTML/CSS/</w:t>
            </w:r>
            <w:proofErr w:type="spellStart"/>
            <w:r w:rsidRPr="002B6160">
              <w:t>js</w:t>
            </w:r>
            <w:proofErr w:type="spellEnd"/>
          </w:p>
          <w:p w14:paraId="1BBB3CE9" w14:textId="026A117D" w:rsidR="0016351B" w:rsidRPr="002B6160" w:rsidRDefault="0016351B" w:rsidP="0016351B">
            <w:pPr>
              <w:pStyle w:val="ListBullet"/>
            </w:pPr>
            <w:proofErr w:type="spellStart"/>
            <w:r w:rsidRPr="002B6160">
              <w:t>Clisp</w:t>
            </w:r>
            <w:proofErr w:type="spellEnd"/>
          </w:p>
          <w:p w14:paraId="3A2D888E" w14:textId="3875AFFE" w:rsidR="0016351B" w:rsidRPr="002B6160" w:rsidRDefault="0016351B" w:rsidP="0016351B">
            <w:pPr>
              <w:pStyle w:val="ListBullet"/>
            </w:pPr>
            <w:r w:rsidRPr="002B6160">
              <w:t>Prolog</w:t>
            </w:r>
          </w:p>
          <w:p w14:paraId="11D0ECA5" w14:textId="77777777" w:rsidR="0016351B" w:rsidRPr="002B6160" w:rsidRDefault="0016351B" w:rsidP="0016351B">
            <w:pPr>
              <w:pStyle w:val="Heading2"/>
            </w:pPr>
            <w:r w:rsidRPr="002B6160">
              <w:t>Design</w:t>
            </w:r>
          </w:p>
          <w:p w14:paraId="4E2B44B6" w14:textId="06423369" w:rsidR="0016351B" w:rsidRPr="002B6160" w:rsidRDefault="0016351B" w:rsidP="0016351B">
            <w:pPr>
              <w:pStyle w:val="ListBullet"/>
            </w:pPr>
            <w:r w:rsidRPr="002B6160">
              <w:t>Inkscape</w:t>
            </w:r>
          </w:p>
          <w:p w14:paraId="7C263D2E" w14:textId="18D93E7B" w:rsidR="0016351B" w:rsidRPr="002B6160" w:rsidRDefault="0016351B" w:rsidP="0016351B">
            <w:pPr>
              <w:pStyle w:val="ListBullet"/>
            </w:pPr>
            <w:r w:rsidRPr="002B6160">
              <w:t>GIMP/Photoshop</w:t>
            </w:r>
          </w:p>
          <w:p w14:paraId="613EADDA" w14:textId="2F88C3F5" w:rsidR="0016351B" w:rsidRPr="002B6160" w:rsidRDefault="0016351B" w:rsidP="0016351B">
            <w:pPr>
              <w:pStyle w:val="ListBullet"/>
            </w:pPr>
            <w:r w:rsidRPr="002B6160">
              <w:t>Blender</w:t>
            </w:r>
          </w:p>
          <w:p w14:paraId="3655EF08" w14:textId="67677E38" w:rsidR="002B6160" w:rsidRPr="002B6160" w:rsidRDefault="002B6160" w:rsidP="002B6160">
            <w:pPr>
              <w:pStyle w:val="Heading2"/>
            </w:pPr>
            <w:r w:rsidRPr="002B6160">
              <w:t>Statistical Pa</w:t>
            </w:r>
            <w:r>
              <w:t>ckages</w:t>
            </w:r>
          </w:p>
          <w:p w14:paraId="2A41FA9D" w14:textId="77777777" w:rsidR="002B6160" w:rsidRDefault="002B6160" w:rsidP="002B6160">
            <w:pPr>
              <w:pStyle w:val="ListBullet"/>
              <w:numPr>
                <w:ilvl w:val="0"/>
                <w:numId w:val="11"/>
              </w:numPr>
              <w:ind w:left="810"/>
            </w:pPr>
            <w:r>
              <w:t>R</w:t>
            </w:r>
          </w:p>
          <w:p w14:paraId="589EECA0" w14:textId="24ECC2F5" w:rsidR="002B6160" w:rsidRPr="002B6160" w:rsidRDefault="002B6160" w:rsidP="002B6160">
            <w:pPr>
              <w:pStyle w:val="ListBullet"/>
              <w:numPr>
                <w:ilvl w:val="0"/>
                <w:numId w:val="11"/>
              </w:numPr>
              <w:ind w:left="810"/>
            </w:pPr>
            <w:r>
              <w:t>Tableau</w:t>
            </w:r>
          </w:p>
        </w:tc>
        <w:tc>
          <w:tcPr>
            <w:tcW w:w="397" w:type="dxa"/>
          </w:tcPr>
          <w:p w14:paraId="63E89D56" w14:textId="77777777" w:rsidR="0016351B" w:rsidRPr="002B6160" w:rsidRDefault="0016351B" w:rsidP="0016351B"/>
        </w:tc>
        <w:tc>
          <w:tcPr>
            <w:tcW w:w="5176" w:type="dxa"/>
            <w:vMerge w:val="restart"/>
          </w:tcPr>
          <w:p w14:paraId="5D7A2377" w14:textId="77777777" w:rsidR="0016351B" w:rsidRPr="002B6160" w:rsidRDefault="0016351B" w:rsidP="0016351B">
            <w:pPr>
              <w:pStyle w:val="Heading1"/>
            </w:pPr>
            <w:r w:rsidRPr="002B6160">
              <w:t>VOLUNTEERING WORK</w:t>
            </w:r>
          </w:p>
          <w:p w14:paraId="31AF671F" w14:textId="77777777" w:rsidR="0016351B" w:rsidRPr="002B6160" w:rsidRDefault="0016351B" w:rsidP="0016351B">
            <w:pPr>
              <w:pStyle w:val="Heading2"/>
            </w:pPr>
            <w:r w:rsidRPr="002B6160">
              <w:t>One Young World</w:t>
            </w:r>
          </w:p>
          <w:p w14:paraId="3113D067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Ambassador (2012-present)</w:t>
            </w:r>
          </w:p>
          <w:p w14:paraId="602EC579" w14:textId="77777777" w:rsidR="0016351B" w:rsidRPr="002B6160" w:rsidRDefault="0016351B" w:rsidP="0016351B">
            <w:pPr>
              <w:pStyle w:val="Heading2"/>
            </w:pPr>
            <w:r w:rsidRPr="002B6160">
              <w:t>École de Guerre de France</w:t>
            </w:r>
          </w:p>
          <w:p w14:paraId="7D5AACC9" w14:textId="1D15F93C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Participant in the annual CAX (2015-</w:t>
            </w:r>
            <w:r w:rsidR="002B6160">
              <w:t>present</w:t>
            </w:r>
            <w:r w:rsidRPr="002B6160">
              <w:t>)</w:t>
            </w:r>
          </w:p>
          <w:p w14:paraId="1AA3A890" w14:textId="77777777" w:rsidR="0016351B" w:rsidRPr="002B6160" w:rsidRDefault="0016351B" w:rsidP="0016351B">
            <w:pPr>
              <w:pStyle w:val="Heading2"/>
            </w:pPr>
            <w:proofErr w:type="spellStart"/>
            <w:r w:rsidRPr="002B6160">
              <w:t>Auroville</w:t>
            </w:r>
            <w:proofErr w:type="spellEnd"/>
            <w:r w:rsidRPr="002B6160">
              <w:t>, India</w:t>
            </w:r>
          </w:p>
          <w:p w14:paraId="13865470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Photographer in the Botanical Garden (2014-15)</w:t>
            </w:r>
          </w:p>
          <w:p w14:paraId="2362020A" w14:textId="77777777" w:rsidR="0016351B" w:rsidRPr="002B6160" w:rsidRDefault="0016351B" w:rsidP="0016351B">
            <w:pPr>
              <w:pStyle w:val="Heading2"/>
            </w:pPr>
            <w:r w:rsidRPr="002B6160">
              <w:t>The American University of Paris</w:t>
            </w:r>
          </w:p>
          <w:p w14:paraId="01F4F9B3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Research assistant for the Center for Critical Democracy Studies (2016)</w:t>
            </w:r>
          </w:p>
          <w:p w14:paraId="2E1C071E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Graduate Student Council President (2015)</w:t>
            </w:r>
          </w:p>
          <w:p w14:paraId="0449E17F" w14:textId="77777777" w:rsidR="0016351B" w:rsidRPr="002B6160" w:rsidRDefault="0016351B" w:rsidP="0016351B">
            <w:pPr>
              <w:pStyle w:val="ListBullet"/>
              <w:numPr>
                <w:ilvl w:val="0"/>
                <w:numId w:val="8"/>
              </w:numPr>
            </w:pPr>
            <w:r w:rsidRPr="002B6160">
              <w:t>Student Services Communication Strategy and Website Content Coordination Assistant (2015)</w:t>
            </w:r>
          </w:p>
          <w:p w14:paraId="35EC4772" w14:textId="215C7638" w:rsidR="0016351B" w:rsidRPr="002B6160" w:rsidRDefault="0016351B" w:rsidP="0016351B">
            <w:pPr>
              <w:pStyle w:val="ListBullet"/>
            </w:pPr>
            <w:r w:rsidRPr="002B6160">
              <w:t>Alumni Communications Assistant (2015)</w:t>
            </w:r>
          </w:p>
        </w:tc>
      </w:tr>
      <w:tr w:rsidR="0016351B" w:rsidRPr="002B6160" w14:paraId="68AF984A" w14:textId="77777777" w:rsidTr="001F503E">
        <w:trPr>
          <w:trHeight w:val="720"/>
        </w:trPr>
        <w:tc>
          <w:tcPr>
            <w:tcW w:w="4981" w:type="dxa"/>
            <w:gridSpan w:val="2"/>
            <w:vMerge/>
          </w:tcPr>
          <w:p w14:paraId="23E3DDDE" w14:textId="77777777" w:rsidR="0016351B" w:rsidRPr="002B6160" w:rsidRDefault="0016351B" w:rsidP="0016351B"/>
        </w:tc>
        <w:tc>
          <w:tcPr>
            <w:tcW w:w="397" w:type="dxa"/>
          </w:tcPr>
          <w:p w14:paraId="77C35D12" w14:textId="77777777" w:rsidR="0016351B" w:rsidRPr="002B6160" w:rsidRDefault="0016351B" w:rsidP="0016351B"/>
        </w:tc>
        <w:tc>
          <w:tcPr>
            <w:tcW w:w="5176" w:type="dxa"/>
            <w:vMerge/>
          </w:tcPr>
          <w:p w14:paraId="1CD66A10" w14:textId="77777777" w:rsidR="0016351B" w:rsidRPr="002B6160" w:rsidRDefault="0016351B" w:rsidP="0016351B"/>
        </w:tc>
      </w:tr>
      <w:tr w:rsidR="0038339D" w:rsidRPr="002B6160" w14:paraId="344B355A" w14:textId="77777777" w:rsidTr="001F503E">
        <w:trPr>
          <w:trHeight w:val="288"/>
        </w:trPr>
        <w:tc>
          <w:tcPr>
            <w:tcW w:w="4981" w:type="dxa"/>
            <w:gridSpan w:val="2"/>
            <w:vMerge/>
          </w:tcPr>
          <w:p w14:paraId="33723CBB" w14:textId="77777777" w:rsidR="001E5E81" w:rsidRPr="002B6160" w:rsidRDefault="001E5E81" w:rsidP="008B6389"/>
        </w:tc>
        <w:tc>
          <w:tcPr>
            <w:tcW w:w="397" w:type="dxa"/>
          </w:tcPr>
          <w:p w14:paraId="40909059" w14:textId="77777777" w:rsidR="001E5E81" w:rsidRPr="002B6160" w:rsidRDefault="001E5E81" w:rsidP="008B6389"/>
        </w:tc>
        <w:tc>
          <w:tcPr>
            <w:tcW w:w="5176" w:type="dxa"/>
            <w:vMerge/>
          </w:tcPr>
          <w:p w14:paraId="04FE8BF0" w14:textId="77777777" w:rsidR="001E5E81" w:rsidRPr="002B6160" w:rsidRDefault="001E5E81" w:rsidP="008B6389"/>
        </w:tc>
      </w:tr>
    </w:tbl>
    <w:p w14:paraId="3C558C83" w14:textId="1B467997" w:rsidR="009076ED" w:rsidRPr="002B6160" w:rsidRDefault="009076ED" w:rsidP="009076ED">
      <w:pPr>
        <w:pStyle w:val="Heading2"/>
      </w:pPr>
      <w:r>
        <w:t>CMS</w:t>
      </w:r>
    </w:p>
    <w:p w14:paraId="38FC4931" w14:textId="36E029A7" w:rsidR="009076ED" w:rsidRDefault="009076ED" w:rsidP="009076ED">
      <w:pPr>
        <w:pStyle w:val="ListBullet"/>
        <w:numPr>
          <w:ilvl w:val="0"/>
          <w:numId w:val="11"/>
        </w:numPr>
        <w:ind w:left="810"/>
      </w:pPr>
      <w:r>
        <w:t>Moodle</w:t>
      </w:r>
    </w:p>
    <w:p w14:paraId="5AA38EB6" w14:textId="3F43B5F5" w:rsidR="005A20B8" w:rsidRDefault="0049593A" w:rsidP="009076ED">
      <w:pPr>
        <w:pStyle w:val="ListBullet"/>
        <w:numPr>
          <w:ilvl w:val="0"/>
          <w:numId w:val="11"/>
        </w:numPr>
        <w:ind w:left="810"/>
      </w:pPr>
      <w:r>
        <w:t>Drupal</w:t>
      </w:r>
    </w:p>
    <w:p w14:paraId="23A8428F" w14:textId="20410B11" w:rsidR="0049593A" w:rsidRDefault="0049593A" w:rsidP="009076ED">
      <w:pPr>
        <w:pStyle w:val="ListBullet"/>
        <w:numPr>
          <w:ilvl w:val="0"/>
          <w:numId w:val="11"/>
        </w:numPr>
        <w:ind w:left="810"/>
      </w:pPr>
      <w:r>
        <w:t>Blackboard</w:t>
      </w:r>
    </w:p>
    <w:p w14:paraId="7A525966" w14:textId="554FB8DC" w:rsidR="0049593A" w:rsidRDefault="0049593A" w:rsidP="009076ED">
      <w:pPr>
        <w:pStyle w:val="ListBullet"/>
        <w:numPr>
          <w:ilvl w:val="0"/>
          <w:numId w:val="11"/>
        </w:numPr>
        <w:ind w:left="810"/>
      </w:pPr>
      <w:proofErr w:type="spellStart"/>
      <w:r>
        <w:t>Wordpress</w:t>
      </w:r>
      <w:proofErr w:type="spellEnd"/>
    </w:p>
    <w:p w14:paraId="6E73B765" w14:textId="723548BF" w:rsidR="00954083" w:rsidRPr="002B6160" w:rsidRDefault="00954083" w:rsidP="00954083">
      <w:pPr>
        <w:pStyle w:val="ListBullet"/>
        <w:numPr>
          <w:ilvl w:val="0"/>
          <w:numId w:val="11"/>
        </w:numPr>
        <w:ind w:left="810"/>
      </w:pPr>
      <w:r>
        <w:t>Raiser’s Edge</w:t>
      </w:r>
    </w:p>
    <w:sectPr w:rsidR="00954083" w:rsidRPr="002B6160" w:rsidSect="001F503E">
      <w:headerReference w:type="default" r:id="rId25"/>
      <w:footerReference w:type="default" r:id="rId26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567C" w14:textId="77777777" w:rsidR="00334CD3" w:rsidRDefault="00334CD3" w:rsidP="00B21D64">
      <w:pPr>
        <w:spacing w:after="0" w:line="240" w:lineRule="auto"/>
      </w:pPr>
      <w:r>
        <w:separator/>
      </w:r>
    </w:p>
  </w:endnote>
  <w:endnote w:type="continuationSeparator" w:id="0">
    <w:p w14:paraId="170483F8" w14:textId="77777777" w:rsidR="00334CD3" w:rsidRDefault="00334CD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26E" w14:textId="77777777" w:rsidR="00AF06B5" w:rsidRDefault="00AF06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E5AD6" wp14:editId="0C3BAC4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2903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B78D" w14:textId="77777777" w:rsidR="00334CD3" w:rsidRDefault="00334CD3" w:rsidP="00B21D64">
      <w:pPr>
        <w:spacing w:after="0" w:line="240" w:lineRule="auto"/>
      </w:pPr>
      <w:r>
        <w:separator/>
      </w:r>
    </w:p>
  </w:footnote>
  <w:footnote w:type="continuationSeparator" w:id="0">
    <w:p w14:paraId="5D640734" w14:textId="77777777" w:rsidR="00334CD3" w:rsidRDefault="00334CD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8B4C" w14:textId="77777777" w:rsidR="00AF06B5" w:rsidRDefault="00AF06B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022D44" wp14:editId="228F64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 hidden="1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272D0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11A"/>
    <w:multiLevelType w:val="hybridMultilevel"/>
    <w:tmpl w:val="6BC04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75FAB"/>
    <w:multiLevelType w:val="hybridMultilevel"/>
    <w:tmpl w:val="E7F64C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3725638">
    <w:abstractNumId w:val="8"/>
  </w:num>
  <w:num w:numId="2" w16cid:durableId="1402943403">
    <w:abstractNumId w:val="10"/>
  </w:num>
  <w:num w:numId="3" w16cid:durableId="375393339">
    <w:abstractNumId w:val="6"/>
  </w:num>
  <w:num w:numId="4" w16cid:durableId="1640261032">
    <w:abstractNumId w:val="3"/>
  </w:num>
  <w:num w:numId="5" w16cid:durableId="160045714">
    <w:abstractNumId w:val="5"/>
  </w:num>
  <w:num w:numId="6" w16cid:durableId="441733393">
    <w:abstractNumId w:val="9"/>
  </w:num>
  <w:num w:numId="7" w16cid:durableId="1455903800">
    <w:abstractNumId w:val="0"/>
  </w:num>
  <w:num w:numId="8" w16cid:durableId="1727292026">
    <w:abstractNumId w:val="1"/>
  </w:num>
  <w:num w:numId="9" w16cid:durableId="1332102375">
    <w:abstractNumId w:val="4"/>
  </w:num>
  <w:num w:numId="10" w16cid:durableId="1029641935">
    <w:abstractNumId w:val="2"/>
  </w:num>
  <w:num w:numId="11" w16cid:durableId="713118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F"/>
    <w:rsid w:val="00005DBA"/>
    <w:rsid w:val="00007AC9"/>
    <w:rsid w:val="000141A3"/>
    <w:rsid w:val="000161E1"/>
    <w:rsid w:val="00021303"/>
    <w:rsid w:val="00051F35"/>
    <w:rsid w:val="00064474"/>
    <w:rsid w:val="00095133"/>
    <w:rsid w:val="000B2F8F"/>
    <w:rsid w:val="000C10E0"/>
    <w:rsid w:val="00107E81"/>
    <w:rsid w:val="00113A54"/>
    <w:rsid w:val="00141D77"/>
    <w:rsid w:val="00144072"/>
    <w:rsid w:val="0016351B"/>
    <w:rsid w:val="00172F9B"/>
    <w:rsid w:val="00193125"/>
    <w:rsid w:val="001C1505"/>
    <w:rsid w:val="001E5E81"/>
    <w:rsid w:val="001E77A0"/>
    <w:rsid w:val="001F503E"/>
    <w:rsid w:val="0021475C"/>
    <w:rsid w:val="00227BC7"/>
    <w:rsid w:val="00285D78"/>
    <w:rsid w:val="002B6160"/>
    <w:rsid w:val="00326768"/>
    <w:rsid w:val="00334CD3"/>
    <w:rsid w:val="0034754F"/>
    <w:rsid w:val="003722AA"/>
    <w:rsid w:val="00382B6E"/>
    <w:rsid w:val="0038339D"/>
    <w:rsid w:val="003B66B9"/>
    <w:rsid w:val="003C0BB5"/>
    <w:rsid w:val="003C17B1"/>
    <w:rsid w:val="003C77C8"/>
    <w:rsid w:val="0040317A"/>
    <w:rsid w:val="004067B9"/>
    <w:rsid w:val="004103C0"/>
    <w:rsid w:val="00452292"/>
    <w:rsid w:val="00464B17"/>
    <w:rsid w:val="004865C2"/>
    <w:rsid w:val="0049593A"/>
    <w:rsid w:val="004B4147"/>
    <w:rsid w:val="005232E3"/>
    <w:rsid w:val="00552F9B"/>
    <w:rsid w:val="005636A7"/>
    <w:rsid w:val="00564A04"/>
    <w:rsid w:val="005900FE"/>
    <w:rsid w:val="00593CD1"/>
    <w:rsid w:val="005A06B8"/>
    <w:rsid w:val="005A20B8"/>
    <w:rsid w:val="005B7DB3"/>
    <w:rsid w:val="0061400D"/>
    <w:rsid w:val="00621B5C"/>
    <w:rsid w:val="006320E4"/>
    <w:rsid w:val="00641C76"/>
    <w:rsid w:val="006557B2"/>
    <w:rsid w:val="006C2DFF"/>
    <w:rsid w:val="006D7E41"/>
    <w:rsid w:val="007136EE"/>
    <w:rsid w:val="00736F93"/>
    <w:rsid w:val="00754E22"/>
    <w:rsid w:val="007571B5"/>
    <w:rsid w:val="0076147B"/>
    <w:rsid w:val="007772B1"/>
    <w:rsid w:val="00787190"/>
    <w:rsid w:val="007D185E"/>
    <w:rsid w:val="007F0C5C"/>
    <w:rsid w:val="0084169F"/>
    <w:rsid w:val="008424CE"/>
    <w:rsid w:val="00890F1A"/>
    <w:rsid w:val="008C60D3"/>
    <w:rsid w:val="008E2197"/>
    <w:rsid w:val="008F53DF"/>
    <w:rsid w:val="009076ED"/>
    <w:rsid w:val="009110EE"/>
    <w:rsid w:val="00936E8D"/>
    <w:rsid w:val="00954083"/>
    <w:rsid w:val="00997E86"/>
    <w:rsid w:val="009B7D45"/>
    <w:rsid w:val="00A21AF8"/>
    <w:rsid w:val="00A403BD"/>
    <w:rsid w:val="00A46775"/>
    <w:rsid w:val="00A52809"/>
    <w:rsid w:val="00A6425D"/>
    <w:rsid w:val="00A71068"/>
    <w:rsid w:val="00A86C31"/>
    <w:rsid w:val="00A96376"/>
    <w:rsid w:val="00AD5CC8"/>
    <w:rsid w:val="00AF06B5"/>
    <w:rsid w:val="00B03ED5"/>
    <w:rsid w:val="00B164CD"/>
    <w:rsid w:val="00B21D64"/>
    <w:rsid w:val="00B34843"/>
    <w:rsid w:val="00B34AC3"/>
    <w:rsid w:val="00B50027"/>
    <w:rsid w:val="00B57FAA"/>
    <w:rsid w:val="00B73E22"/>
    <w:rsid w:val="00BB7CE4"/>
    <w:rsid w:val="00BC33C3"/>
    <w:rsid w:val="00BC3F15"/>
    <w:rsid w:val="00BF0DAF"/>
    <w:rsid w:val="00C02FB3"/>
    <w:rsid w:val="00C05345"/>
    <w:rsid w:val="00C15FD7"/>
    <w:rsid w:val="00C344AA"/>
    <w:rsid w:val="00C37B1A"/>
    <w:rsid w:val="00C43997"/>
    <w:rsid w:val="00C523E5"/>
    <w:rsid w:val="00C777FF"/>
    <w:rsid w:val="00C77EFB"/>
    <w:rsid w:val="00C9250B"/>
    <w:rsid w:val="00CA526A"/>
    <w:rsid w:val="00CD2FD2"/>
    <w:rsid w:val="00D12DFD"/>
    <w:rsid w:val="00D146C5"/>
    <w:rsid w:val="00D36C2F"/>
    <w:rsid w:val="00D62B7E"/>
    <w:rsid w:val="00D934FF"/>
    <w:rsid w:val="00DB749C"/>
    <w:rsid w:val="00DD6F58"/>
    <w:rsid w:val="00EB75BC"/>
    <w:rsid w:val="00F17462"/>
    <w:rsid w:val="00F45429"/>
    <w:rsid w:val="00F52EAA"/>
    <w:rsid w:val="00F571E6"/>
    <w:rsid w:val="00F7712A"/>
    <w:rsid w:val="00F80C4A"/>
    <w:rsid w:val="00F947ED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CBC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E81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1E5E81"/>
    <w:pPr>
      <w:ind w:right="288"/>
    </w:pPr>
    <w:rPr>
      <w:i/>
      <w:color w:val="1D3251" w:themeColor="accent5" w:themeShade="40"/>
      <w:sz w:val="24"/>
      <w:szCs w:val="16"/>
      <w:lang w:val="fr-FR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1E5E81"/>
    <w:rPr>
      <w:i/>
      <w:color w:val="1D3251" w:themeColor="accent5" w:themeShade="40"/>
      <w:sz w:val="24"/>
      <w:szCs w:val="16"/>
      <w:lang w:val="fr-FR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E81"/>
    <w:rPr>
      <w:rFonts w:eastAsiaTheme="majorEastAsia" w:cstheme="majorBidi"/>
      <w:color w:val="1D3251" w:themeColor="accent1"/>
      <w:sz w:val="22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46775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felicityfoste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sterfl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3kiel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313E2BE-5222-4B36-A883-EE600B9584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2020-10-22T16:08:00Z</dcterms:created>
  <dcterms:modified xsi:type="dcterms:W3CDTF">2023-04-26T11:14:00Z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